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742C" w14:textId="649EC8B4" w:rsidR="0063585C" w:rsidRPr="00E338E0" w:rsidRDefault="009D2FD8" w:rsidP="00D429F2">
      <w:pPr>
        <w:pStyle w:val="Cmlaplog"/>
      </w:pPr>
      <w:r w:rsidRPr="00E338E0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E338E0" w:rsidRDefault="004851C7" w:rsidP="00D429F2">
      <w:pPr>
        <w:pStyle w:val="Cmlapegyetem"/>
      </w:pPr>
      <w:r w:rsidRPr="00E338E0">
        <w:t>Budapesti Műszaki és Gazdaságtudományi Egyetem</w:t>
      </w:r>
    </w:p>
    <w:p w14:paraId="6261E961" w14:textId="77777777" w:rsidR="004851C7" w:rsidRPr="00E338E0" w:rsidRDefault="004851C7" w:rsidP="00D429F2">
      <w:pPr>
        <w:pStyle w:val="Cmlapkarstanszk"/>
      </w:pPr>
      <w:r w:rsidRPr="00E338E0">
        <w:t>Villamosmérnöki és Informatikai Kar</w:t>
      </w:r>
    </w:p>
    <w:p w14:paraId="614306E0" w14:textId="77777777" w:rsidR="004851C7" w:rsidRPr="00E338E0" w:rsidRDefault="00000000" w:rsidP="00D429F2">
      <w:pPr>
        <w:pStyle w:val="Cmlapkarstanszk"/>
      </w:pPr>
      <w:fldSimple w:instr=" DOCPROPERTY  Company  \* MERGEFORMAT ">
        <w:r w:rsidR="003E2ECB" w:rsidRPr="00E338E0">
          <w:t>Automatizálási és Alkalmazott Informatikai Tanszék</w:t>
        </w:r>
      </w:fldSimple>
    </w:p>
    <w:p w14:paraId="636BBB01" w14:textId="77777777" w:rsidR="004851C7" w:rsidRPr="00E338E0" w:rsidRDefault="004851C7"/>
    <w:p w14:paraId="36F20A54" w14:textId="77777777" w:rsidR="004851C7" w:rsidRPr="00E338E0" w:rsidRDefault="004851C7"/>
    <w:p w14:paraId="7E8300BE" w14:textId="77777777" w:rsidR="004851C7" w:rsidRPr="00E338E0" w:rsidRDefault="004851C7"/>
    <w:p w14:paraId="02C07D20" w14:textId="77777777" w:rsidR="004851C7" w:rsidRPr="00E338E0" w:rsidRDefault="004851C7"/>
    <w:p w14:paraId="2D8CF118" w14:textId="77777777" w:rsidR="004851C7" w:rsidRPr="00E338E0" w:rsidRDefault="004851C7"/>
    <w:p w14:paraId="1309EF9A" w14:textId="77777777" w:rsidR="004851C7" w:rsidRPr="00E338E0" w:rsidRDefault="004851C7"/>
    <w:p w14:paraId="7F39B52B" w14:textId="77777777" w:rsidR="004851C7" w:rsidRPr="00E338E0" w:rsidRDefault="004851C7"/>
    <w:p w14:paraId="63E824BC" w14:textId="3FCCC120" w:rsidR="0063585C" w:rsidRPr="00E338E0" w:rsidRDefault="00925004" w:rsidP="00171054">
      <w:pPr>
        <w:pStyle w:val="Cmlapszerz"/>
      </w:pPr>
      <w:r w:rsidRPr="00E338E0">
        <w:t>Bui Quanganh Krisztián</w:t>
      </w:r>
    </w:p>
    <w:p w14:paraId="5BD632B6" w14:textId="59885330" w:rsidR="0063585C" w:rsidRPr="00E338E0" w:rsidRDefault="00937D76">
      <w:pPr>
        <w:pStyle w:val="Cm"/>
      </w:pPr>
      <w:r w:rsidRPr="00E338E0">
        <w:t>I</w:t>
      </w:r>
      <w:r w:rsidR="00176930" w:rsidRPr="00E338E0">
        <w:t xml:space="preserve">ngatlan </w:t>
      </w:r>
      <w:r w:rsidR="00925004" w:rsidRPr="00E338E0">
        <w:t>hírdető portál megvalósítása</w:t>
      </w:r>
    </w:p>
    <w:p w14:paraId="436457F8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E338E0" w:rsidRDefault="00630A92" w:rsidP="00925004">
      <w:pPr>
        <w:keepLines/>
        <w:spacing w:after="0"/>
        <w:ind w:firstLine="0"/>
        <w:rPr>
          <w:smallCaps/>
        </w:rPr>
      </w:pPr>
    </w:p>
    <w:p w14:paraId="7BF499DC" w14:textId="77777777" w:rsidR="00630A92" w:rsidRPr="00E338E0" w:rsidRDefault="00630A92" w:rsidP="00630A92">
      <w:pPr>
        <w:keepLines/>
        <w:spacing w:after="0"/>
        <w:ind w:firstLine="0"/>
        <w:jc w:val="center"/>
        <w:rPr>
          <w:smallCaps/>
        </w:rPr>
      </w:pPr>
      <w:r w:rsidRPr="00E338E0">
        <w:rPr>
          <w:smallCaps/>
        </w:rPr>
        <w:t>Konzulens</w:t>
      </w:r>
    </w:p>
    <w:p w14:paraId="71BF7A9D" w14:textId="4FBEB72A" w:rsidR="00630A92" w:rsidRPr="00E338E0" w:rsidRDefault="00925004" w:rsidP="00630A92">
      <w:pPr>
        <w:pStyle w:val="Cmlapszerz"/>
      </w:pPr>
      <w:r w:rsidRPr="00E338E0">
        <w:t>Benedek Zoltán</w:t>
      </w:r>
      <w:r w:rsidR="00630A92" w:rsidRPr="00E338E0">
        <w:fldChar w:fldCharType="begin"/>
      </w:r>
      <w:r w:rsidR="00630A92" w:rsidRPr="00E338E0">
        <w:instrText xml:space="preserve"> DOCPROPERTY "Manager"  \* MERGEFORMAT </w:instrText>
      </w:r>
      <w:r w:rsidR="00630A92" w:rsidRPr="00E338E0">
        <w:fldChar w:fldCharType="end"/>
      </w:r>
    </w:p>
    <w:p w14:paraId="59CFD63D" w14:textId="522806EE" w:rsidR="0063585C" w:rsidRPr="00E338E0" w:rsidRDefault="00630A92" w:rsidP="00630A92">
      <w:pPr>
        <w:spacing w:after="0"/>
        <w:ind w:firstLine="0"/>
        <w:jc w:val="center"/>
      </w:pPr>
      <w:r w:rsidRPr="00E338E0">
        <w:t xml:space="preserve">BUDAPEST, </w:t>
      </w:r>
      <w:r w:rsidR="00925004" w:rsidRPr="00E338E0">
        <w:t>2023</w:t>
      </w:r>
      <w:r w:rsidR="0063585C" w:rsidRPr="00E338E0">
        <w:fldChar w:fldCharType="begin"/>
      </w:r>
      <w:r w:rsidR="0063585C" w:rsidRPr="00E338E0">
        <w:instrText xml:space="preserve"> SUBJECT  \* MERGEFORMAT </w:instrText>
      </w:r>
      <w:r w:rsidR="0063585C" w:rsidRPr="00E338E0">
        <w:fldChar w:fldCharType="end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1577241240"/>
        <w:docPartObj>
          <w:docPartGallery w:val="Table of Contents"/>
          <w:docPartUnique/>
        </w:docPartObj>
      </w:sdtPr>
      <w:sdtContent>
        <w:p w14:paraId="053A6269" w14:textId="28AA3852" w:rsidR="00DE7F09" w:rsidRPr="00E338E0" w:rsidRDefault="003612A1" w:rsidP="003612A1">
          <w:pPr>
            <w:pStyle w:val="Tartalomjegyzkcmsora"/>
            <w:spacing w:after="360"/>
            <w:rPr>
              <w:color w:val="auto"/>
              <w:sz w:val="36"/>
              <w:szCs w:val="36"/>
            </w:rPr>
          </w:pPr>
          <w:r w:rsidRPr="00E338E0">
            <w:rPr>
              <w:color w:val="auto"/>
              <w:sz w:val="36"/>
              <w:szCs w:val="36"/>
            </w:rPr>
            <w:t>Tartalomjegyzék</w:t>
          </w:r>
        </w:p>
        <w:p w14:paraId="06D5022C" w14:textId="68670F3B" w:rsidR="00DB0509" w:rsidRDefault="00DE7F09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r w:rsidRPr="00E338E0">
            <w:fldChar w:fldCharType="begin"/>
          </w:r>
          <w:r w:rsidRPr="00E338E0">
            <w:instrText xml:space="preserve"> TOC \o "1-3" \h \z \u </w:instrText>
          </w:r>
          <w:r w:rsidRPr="00E338E0">
            <w:fldChar w:fldCharType="separate"/>
          </w:r>
          <w:hyperlink w:anchor="_Toc136678928" w:history="1">
            <w:r w:rsidR="00DB0509" w:rsidRPr="001B00A2">
              <w:rPr>
                <w:rStyle w:val="Hiperhivatkozs"/>
                <w:noProof/>
              </w:rPr>
              <w:t>1 Felhasznált technológiák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_Toc136678928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4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4C10683" w14:textId="3041364D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29" w:history="1">
            <w:r w:rsidR="00DB0509" w:rsidRPr="001B00A2">
              <w:rPr>
                <w:rStyle w:val="Hiperhivatkozs"/>
                <w:noProof/>
              </w:rPr>
              <w:t>1.1 .NET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_Toc136678929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4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C238FBA" w14:textId="635B3F47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0" w:history="1">
            <w:r w:rsidR="00DB0509" w:rsidRPr="001B00A2">
              <w:rPr>
                <w:rStyle w:val="Hiperhivatkozs"/>
                <w:noProof/>
              </w:rPr>
              <w:t>1.2 ASP.NET Core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_Toc136678930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5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2B4DBEFE" w14:textId="51688CC1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1" w:history="1">
            <w:r w:rsidR="00DB0509" w:rsidRPr="001B00A2">
              <w:rPr>
                <w:rStyle w:val="Hiperhivatkozs"/>
                <w:noProof/>
              </w:rPr>
              <w:t>1.3 ASP.NET Identity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_Toc136678931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6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0A4E9D1" w14:textId="3C473137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2" w:history="1">
            <w:r w:rsidR="00DB0509" w:rsidRPr="001B00A2">
              <w:rPr>
                <w:rStyle w:val="Hiperhivatkozs"/>
                <w:noProof/>
              </w:rPr>
              <w:t>1.4 Entity Framework Core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_Toc136678932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6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1AAE512" w14:textId="06ED2B79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3" w:history="1">
            <w:r w:rsidR="00DB0509" w:rsidRPr="001B00A2">
              <w:rPr>
                <w:rStyle w:val="Hiperhivatkozs"/>
                <w:noProof/>
              </w:rPr>
              <w:t>1.5 TypeScript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_Toc136678933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7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0422BDD5" w14:textId="24BF90B3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4" w:history="1">
            <w:r w:rsidR="00DB0509" w:rsidRPr="001B00A2">
              <w:rPr>
                <w:rStyle w:val="Hiperhivatkozs"/>
                <w:noProof/>
              </w:rPr>
              <w:t>1.6 React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_Toc136678934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8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3D94322" w14:textId="1100630B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5" w:history="1">
            <w:r w:rsidR="00DB0509" w:rsidRPr="001B00A2">
              <w:rPr>
                <w:rStyle w:val="Hiperhivatkozs"/>
                <w:noProof/>
              </w:rPr>
              <w:t>1.7 Chakra UI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_Toc136678935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9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00F15662" w14:textId="10E458A4" w:rsidR="00DB0509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36" w:history="1">
            <w:r w:rsidR="00DB0509" w:rsidRPr="001B00A2">
              <w:rPr>
                <w:rStyle w:val="Hiperhivatkozs"/>
                <w:noProof/>
              </w:rPr>
              <w:t>Funkcionális követelmények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_Toc136678936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10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58B97B6" w14:textId="7F92F732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7" w:history="1">
            <w:r w:rsidR="00DB0509" w:rsidRPr="001B00A2">
              <w:rPr>
                <w:rStyle w:val="Hiperhivatkozs"/>
                <w:noProof/>
              </w:rPr>
              <w:t>1.8 Böngészés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_Toc136678937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10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1747FE1B" w14:textId="6F058812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8" w:history="1">
            <w:r w:rsidR="00DB0509" w:rsidRPr="001B00A2">
              <w:rPr>
                <w:rStyle w:val="Hiperhivatkozs"/>
                <w:noProof/>
              </w:rPr>
              <w:t>1.9 Regisztrálás és bejelentkezés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_Toc136678938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11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FEC20B5" w14:textId="793488F1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39" w:history="1">
            <w:r w:rsidR="00DB0509" w:rsidRPr="001B00A2">
              <w:rPr>
                <w:rStyle w:val="Hiperhivatkozs"/>
                <w:noProof/>
              </w:rPr>
              <w:t>1.10 Hirdetés létrehozása és kezelése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_Toc136678939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11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0AFA3DB" w14:textId="30DC301A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0" w:history="1">
            <w:r w:rsidR="00DB0509" w:rsidRPr="001B00A2">
              <w:rPr>
                <w:rStyle w:val="Hiperhivatkozs"/>
                <w:noProof/>
              </w:rPr>
              <w:t>1.11 Üzenetek küldése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_Toc136678940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11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D2DFC2C" w14:textId="24F08233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1" w:history="1">
            <w:r w:rsidR="00DB0509" w:rsidRPr="001B00A2">
              <w:rPr>
                <w:rStyle w:val="Hiperhivatkozs"/>
                <w:noProof/>
              </w:rPr>
              <w:t>1.12 További követelmények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_Toc136678941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12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7830083C" w14:textId="07732978" w:rsidR="00DB0509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42" w:history="1">
            <w:r w:rsidR="00DB0509" w:rsidRPr="001B00A2">
              <w:rPr>
                <w:rStyle w:val="Hiperhivatkozs"/>
                <w:noProof/>
              </w:rPr>
              <w:t>2 Architektúrák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_Toc136678942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13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5B8E759" w14:textId="76726424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3" w:history="1">
            <w:r w:rsidR="00DB0509" w:rsidRPr="001B00A2">
              <w:rPr>
                <w:rStyle w:val="Hiperhivatkozs"/>
                <w:noProof/>
              </w:rPr>
              <w:t>2.1 Rendszer architektúra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_Toc136678943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13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01901D6C" w14:textId="3C82843B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4" w:history="1">
            <w:r w:rsidR="00DB0509" w:rsidRPr="001B00A2">
              <w:rPr>
                <w:rStyle w:val="Hiperhivatkozs"/>
                <w:noProof/>
              </w:rPr>
              <w:t>2.2 Szerveroldali architektúra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_Toc136678944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13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10C574C8" w14:textId="021E37C6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5" w:history="1">
            <w:r w:rsidR="00DB0509" w:rsidRPr="001B00A2">
              <w:rPr>
                <w:rStyle w:val="Hiperhivatkozs"/>
                <w:noProof/>
              </w:rPr>
              <w:t>2.2.1 Domain réteg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_Toc136678945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14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021DC725" w14:textId="42E9B0BC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6" w:history="1">
            <w:r w:rsidR="00DB0509" w:rsidRPr="001B00A2">
              <w:rPr>
                <w:rStyle w:val="Hiperhivatkozs"/>
                <w:noProof/>
              </w:rPr>
              <w:t>2.2.2 REST API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_Toc136678946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15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B6D950B" w14:textId="6FD8536E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7" w:history="1">
            <w:r w:rsidR="00DB0509" w:rsidRPr="001B00A2">
              <w:rPr>
                <w:rStyle w:val="Hiperhivatkozs"/>
                <w:noProof/>
              </w:rPr>
              <w:t>2.3 Adatbázis felépítése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_Toc136678947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15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5FBAAD7" w14:textId="43972A87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8" w:history="1">
            <w:r w:rsidR="00DB0509" w:rsidRPr="001B00A2">
              <w:rPr>
                <w:rStyle w:val="Hiperhivatkozs"/>
                <w:noProof/>
              </w:rPr>
              <w:t>2.3.1 AspNetUsers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_Toc136678948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15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2D5D91D" w14:textId="5E6D29D6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49" w:history="1">
            <w:r w:rsidR="00DB0509" w:rsidRPr="001B00A2">
              <w:rPr>
                <w:rStyle w:val="Hiperhivatkozs"/>
                <w:noProof/>
              </w:rPr>
              <w:t>2.3.2 Ads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_Toc136678949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16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40F713AA" w14:textId="79088203" w:rsidR="00DB0509" w:rsidRDefault="00000000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50" w:history="1">
            <w:r w:rsidR="00DB0509" w:rsidRPr="001B00A2">
              <w:rPr>
                <w:rStyle w:val="Hiperhivatkozs"/>
                <w:noProof/>
              </w:rPr>
              <w:t>2.3.3 Messages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_Toc136678950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16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61BA2A56" w14:textId="3922A5AF" w:rsidR="00DB0509" w:rsidRDefault="00000000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6678951" w:history="1">
            <w:r w:rsidR="00DB0509" w:rsidRPr="001B00A2">
              <w:rPr>
                <w:rStyle w:val="Hiperhivatkozs"/>
                <w:noProof/>
              </w:rPr>
              <w:t>2.4 Kliensalkalmazás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_Toc136678951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17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3DF70D51" w14:textId="4FDD4B6A" w:rsidR="00DB0509" w:rsidRDefault="00000000">
          <w:pPr>
            <w:pStyle w:val="TJ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/>
            </w:rPr>
          </w:pPr>
          <w:hyperlink w:anchor="_Toc136678952" w:history="1">
            <w:r w:rsidR="00DB0509" w:rsidRPr="001B00A2">
              <w:rPr>
                <w:rStyle w:val="Hiperhivatkozs"/>
                <w:noProof/>
              </w:rPr>
              <w:t>3 Irodalomjegyzék</w:t>
            </w:r>
            <w:r w:rsidR="00DB0509">
              <w:rPr>
                <w:noProof/>
                <w:webHidden/>
              </w:rPr>
              <w:tab/>
            </w:r>
            <w:r w:rsidR="00DB0509">
              <w:rPr>
                <w:noProof/>
                <w:webHidden/>
              </w:rPr>
              <w:fldChar w:fldCharType="begin"/>
            </w:r>
            <w:r w:rsidR="00DB0509">
              <w:rPr>
                <w:noProof/>
                <w:webHidden/>
              </w:rPr>
              <w:instrText xml:space="preserve"> PAGEREF _Toc136678952 \h </w:instrText>
            </w:r>
            <w:r w:rsidR="00DB0509">
              <w:rPr>
                <w:noProof/>
                <w:webHidden/>
              </w:rPr>
            </w:r>
            <w:r w:rsidR="00DB0509">
              <w:rPr>
                <w:noProof/>
                <w:webHidden/>
              </w:rPr>
              <w:fldChar w:fldCharType="separate"/>
            </w:r>
            <w:r w:rsidR="00664926">
              <w:rPr>
                <w:noProof/>
                <w:webHidden/>
              </w:rPr>
              <w:t>18</w:t>
            </w:r>
            <w:r w:rsidR="00DB0509">
              <w:rPr>
                <w:noProof/>
                <w:webHidden/>
              </w:rPr>
              <w:fldChar w:fldCharType="end"/>
            </w:r>
          </w:hyperlink>
        </w:p>
        <w:p w14:paraId="597B17CD" w14:textId="49C6C1BB" w:rsidR="0063585C" w:rsidRPr="00E338E0" w:rsidRDefault="00DE7F09" w:rsidP="00DE7F09">
          <w:r w:rsidRPr="00E338E0">
            <w:rPr>
              <w:b/>
              <w:bCs/>
            </w:rPr>
            <w:fldChar w:fldCharType="end"/>
          </w:r>
        </w:p>
      </w:sdtContent>
    </w:sdt>
    <w:p w14:paraId="624D007E" w14:textId="77777777" w:rsidR="00681E99" w:rsidRPr="00E338E0" w:rsidRDefault="00681E99" w:rsidP="00854BDC">
      <w:pPr>
        <w:pStyle w:val="Nyilatkozatcm"/>
      </w:pPr>
      <w:r w:rsidRPr="00E338E0">
        <w:lastRenderedPageBreak/>
        <w:t>Hallgatói nyilatkozat</w:t>
      </w:r>
    </w:p>
    <w:p w14:paraId="3F18C6A1" w14:textId="0E4AE110" w:rsidR="00681E99" w:rsidRPr="00E338E0" w:rsidRDefault="00681E99" w:rsidP="005E01E0">
      <w:pPr>
        <w:pStyle w:val="Nyilatkozatszveg"/>
      </w:pPr>
      <w:r w:rsidRPr="00E338E0">
        <w:t xml:space="preserve">Alulírott </w:t>
      </w:r>
      <w:r w:rsidR="000506EB" w:rsidRPr="00E338E0">
        <w:rPr>
          <w:b/>
          <w:bCs/>
        </w:rPr>
        <w:t>Bui Quanganh Krisztián</w:t>
      </w:r>
      <w:r w:rsidRPr="00E338E0">
        <w:t xml:space="preserve">, szigorló hallgató kijelentem, hogy ezt </w:t>
      </w:r>
      <w:proofErr w:type="gramStart"/>
      <w:r w:rsidRPr="00E338E0">
        <w:t>a</w:t>
      </w:r>
      <w:proofErr w:type="gramEnd"/>
      <w:r w:rsidRPr="00E338E0">
        <w:t xml:space="preserve"> </w:t>
      </w:r>
      <w:r w:rsidR="008C149E">
        <w:t>önálló laboratórium dokumentációt</w:t>
      </w:r>
      <w:r w:rsidRPr="00E338E0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E338E0" w:rsidRDefault="00681E99" w:rsidP="005E01E0">
      <w:pPr>
        <w:pStyle w:val="Nyilatkozatszveg"/>
      </w:pPr>
      <w:r w:rsidRPr="00E338E0">
        <w:t>Hozzájárulok, hogy a jel</w:t>
      </w:r>
      <w:r w:rsidR="00630A92" w:rsidRPr="00E338E0">
        <w:t>en munkám alapadatait (szerző</w:t>
      </w:r>
      <w:r w:rsidRPr="00E338E0">
        <w:t>, cím, angol és magyar nyelvű tartalmi kivonat, készítés éve, konzulens(</w:t>
      </w:r>
      <w:proofErr w:type="spellStart"/>
      <w:r w:rsidRPr="00E338E0">
        <w:t>ek</w:t>
      </w:r>
      <w:proofErr w:type="spellEnd"/>
      <w:r w:rsidRPr="00E338E0">
        <w:t xml:space="preserve">) neve) a BME VIK nyilvánosan hozzáférhető elektronikus formában, a munka teljes szövegét pedig az egyetem belső hálózatán keresztül (vagy </w:t>
      </w:r>
      <w:r w:rsidR="00730B3C" w:rsidRPr="00E338E0">
        <w:t>hitelesített</w:t>
      </w:r>
      <w:r w:rsidRPr="00E338E0">
        <w:t xml:space="preserve"> felhasználók számára) </w:t>
      </w:r>
      <w:proofErr w:type="spellStart"/>
      <w:r w:rsidRPr="00E338E0">
        <w:t>közzétegye</w:t>
      </w:r>
      <w:proofErr w:type="spellEnd"/>
      <w:r w:rsidRPr="00E338E0">
        <w:t xml:space="preserve">. Kijelentem, hogy a benyújtott munka és annak elektronikus verziója megegyezik. Dékáni engedéllyel titkosított diplomatervek esetén a dolgozat szövege csak 3 év </w:t>
      </w:r>
      <w:r w:rsidR="002D7DA9" w:rsidRPr="00E338E0">
        <w:t>eltelte után</w:t>
      </w:r>
      <w:r w:rsidRPr="00E338E0">
        <w:t xml:space="preserve"> válik hozzáférhetővé.</w:t>
      </w:r>
    </w:p>
    <w:p w14:paraId="00549213" w14:textId="7FFABEF1" w:rsidR="00681E99" w:rsidRPr="00E338E0" w:rsidRDefault="00681E99" w:rsidP="00681E99">
      <w:pPr>
        <w:pStyle w:val="Nyilatkozatkeltezs"/>
      </w:pPr>
      <w:r w:rsidRPr="00E338E0">
        <w:t xml:space="preserve">Kelt: Budapest, </w:t>
      </w:r>
      <w:r w:rsidR="00630A92" w:rsidRPr="00E338E0">
        <w:t>20</w:t>
      </w:r>
      <w:r w:rsidR="000506EB" w:rsidRPr="00E338E0">
        <w:t>23</w:t>
      </w:r>
      <w:r w:rsidR="00630A92" w:rsidRPr="00E338E0">
        <w:t xml:space="preserve">. </w:t>
      </w:r>
      <w:r w:rsidR="000506EB" w:rsidRPr="00E338E0">
        <w:t>0</w:t>
      </w:r>
      <w:r w:rsidR="008C149E">
        <w:t>6</w:t>
      </w:r>
      <w:r w:rsidR="00630A92" w:rsidRPr="00E338E0">
        <w:t xml:space="preserve">. </w:t>
      </w:r>
      <w:r w:rsidR="000506EB" w:rsidRPr="00E338E0">
        <w:t>0</w:t>
      </w:r>
      <w:r w:rsidR="008C149E">
        <w:t>5</w:t>
      </w:r>
      <w:r w:rsidR="000506EB" w:rsidRPr="00E338E0">
        <w:t>.</w:t>
      </w:r>
    </w:p>
    <w:p w14:paraId="47749B79" w14:textId="77777777" w:rsidR="00681E99" w:rsidRPr="00E338E0" w:rsidRDefault="005E01E0" w:rsidP="00854BDC">
      <w:pPr>
        <w:pStyle w:val="Nyilatkozatalrs"/>
      </w:pPr>
      <w:r w:rsidRPr="00E338E0">
        <w:tab/>
      </w:r>
      <w:r w:rsidR="00854BDC" w:rsidRPr="00E338E0">
        <w:t>...</w:t>
      </w:r>
      <w:r w:rsidRPr="00E338E0">
        <w:t>…………………………………………….</w:t>
      </w:r>
    </w:p>
    <w:p w14:paraId="5F7D501E" w14:textId="3AC8D0D5" w:rsidR="005E01E0" w:rsidRPr="00E338E0" w:rsidRDefault="00630A92" w:rsidP="00630A92">
      <w:pPr>
        <w:pStyle w:val="Nyilatkozatalrs"/>
        <w:ind w:firstLine="634"/>
      </w:pPr>
      <w:r w:rsidRPr="00E338E0">
        <w:t xml:space="preserve">               </w:t>
      </w:r>
      <w:r w:rsidR="000506EB" w:rsidRPr="00E338E0">
        <w:t>Bui Quanganh Krisztián</w:t>
      </w:r>
    </w:p>
    <w:p w14:paraId="65776AFC" w14:textId="77777777" w:rsidR="00854BDC" w:rsidRPr="00E338E0" w:rsidRDefault="00854BDC" w:rsidP="00854BDC">
      <w:pPr>
        <w:pStyle w:val="Nyilatkozatszveg"/>
      </w:pPr>
    </w:p>
    <w:p w14:paraId="31502874" w14:textId="77777777" w:rsidR="00681E99" w:rsidRPr="00E338E0" w:rsidRDefault="00681E99" w:rsidP="00267677">
      <w:pPr>
        <w:sectPr w:rsidR="00681E99" w:rsidRPr="00E338E0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FE98BBF" w14:textId="66A18549" w:rsidR="001A57BC" w:rsidRPr="00E338E0" w:rsidRDefault="00DE7F09" w:rsidP="006A1B7F">
      <w:pPr>
        <w:pStyle w:val="Cmsor1"/>
      </w:pPr>
      <w:bookmarkStart w:id="0" w:name="_Toc136678928"/>
      <w:r w:rsidRPr="00E338E0">
        <w:lastRenderedPageBreak/>
        <w:t>Felhasznált technológiák</w:t>
      </w:r>
      <w:bookmarkEnd w:id="0"/>
    </w:p>
    <w:p w14:paraId="30381D09" w14:textId="0BF7C8B1" w:rsidR="009B2EED" w:rsidRPr="00E338E0" w:rsidRDefault="00DE7F09" w:rsidP="009B2EED">
      <w:pPr>
        <w:pStyle w:val="Cmsor2"/>
      </w:pPr>
      <w:bookmarkStart w:id="1" w:name="_Toc136678929"/>
      <w:r w:rsidRPr="00E338E0">
        <w:t>.NET</w:t>
      </w:r>
      <w:bookmarkEnd w:id="1"/>
    </w:p>
    <w:p w14:paraId="6ED72859" w14:textId="06CE05EA" w:rsidR="009B2EED" w:rsidRPr="00E338E0" w:rsidRDefault="00270EBF" w:rsidP="009B2EED">
      <w:r w:rsidRPr="00E338E0">
        <w:t>A .NET</w:t>
      </w:r>
      <w:sdt>
        <w:sdtPr>
          <w:id w:val="-123774872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CITATION Mic23 \l 1033 </w:instrText>
          </w:r>
          <w:r w:rsidR="006D5ABD">
            <w:fldChar w:fldCharType="separate"/>
          </w:r>
          <w:r w:rsidR="008C149E">
            <w:rPr>
              <w:noProof/>
              <w:lang w:val="en-US"/>
            </w:rPr>
            <w:t xml:space="preserve"> </w:t>
          </w:r>
          <w:r w:rsidR="008C149E" w:rsidRPr="008C149E">
            <w:rPr>
              <w:noProof/>
              <w:lang w:val="en-US"/>
            </w:rPr>
            <w:t>[1]</w:t>
          </w:r>
          <w:r w:rsidR="006D5ABD">
            <w:fldChar w:fldCharType="end"/>
          </w:r>
        </w:sdtContent>
      </w:sdt>
      <w:r w:rsidR="00D80123" w:rsidRPr="00E338E0">
        <w:t xml:space="preserve"> (korábban ismert nevén .NET </w:t>
      </w:r>
      <w:proofErr w:type="spellStart"/>
      <w:r w:rsidR="00D80123" w:rsidRPr="00E338E0">
        <w:t>Core</w:t>
      </w:r>
      <w:proofErr w:type="spellEnd"/>
      <w:r w:rsidR="00D80123" w:rsidRPr="00E338E0">
        <w:t>)</w:t>
      </w:r>
      <w:r w:rsidRPr="00E338E0">
        <w:t xml:space="preserve"> egy ingyenes és nyíltforráskódú szoftverkeretrendszer</w:t>
      </w:r>
      <w:r w:rsidR="00DC0F8D" w:rsidRPr="00E338E0">
        <w:t>, amit 2016-ban mutatott be a Microsoft</w:t>
      </w:r>
      <w:r w:rsidRPr="00E338E0">
        <w:t>.</w:t>
      </w:r>
      <w:r w:rsidR="0013020F">
        <w:t xml:space="preserve"> A</w:t>
      </w:r>
      <w:r w:rsidR="00DC0F8D" w:rsidRPr="00E338E0">
        <w:t xml:space="preserve"> .NET Framework </w:t>
      </w:r>
      <w:r w:rsidR="003F154E" w:rsidRPr="00E338E0">
        <w:t xml:space="preserve">jelentősen átdolgozott </w:t>
      </w:r>
      <w:proofErr w:type="spellStart"/>
      <w:r w:rsidR="00DC0F8D" w:rsidRPr="00E338E0">
        <w:t>cross</w:t>
      </w:r>
      <w:proofErr w:type="spellEnd"/>
      <w:r w:rsidR="00DC0F8D" w:rsidRPr="00E338E0">
        <w:t>-platform utódja, így futtatható Windows, Linus és MacOS rendszereken egyaránt.</w:t>
      </w:r>
    </w:p>
    <w:p w14:paraId="42780F91" w14:textId="5BE644B7" w:rsidR="003F154E" w:rsidRPr="00901E89" w:rsidRDefault="00975AE7" w:rsidP="004C4B3F">
      <w:pPr>
        <w:rPr>
          <w:u w:val="single"/>
        </w:rPr>
      </w:pPr>
      <w:r w:rsidRPr="00E338E0">
        <w:t>A .NET alkalmazáso</w:t>
      </w:r>
      <w:r w:rsidR="00FA019F">
        <w:t>k magja</w:t>
      </w:r>
      <w:r w:rsidRPr="00E338E0">
        <w:t xml:space="preserve"> a</w:t>
      </w:r>
      <w:r w:rsidR="00D4565B">
        <w:t xml:space="preserve"> robosztus és felügyelt</w:t>
      </w:r>
      <w:r w:rsidRPr="00E338E0">
        <w:t xml:space="preserve"> közös nyelvi futtatókörnyezet (</w:t>
      </w:r>
      <w:proofErr w:type="spellStart"/>
      <w:r w:rsidRPr="00E338E0">
        <w:t>Common</w:t>
      </w:r>
      <w:proofErr w:type="spellEnd"/>
      <w:r w:rsidRPr="00E338E0">
        <w:t xml:space="preserve"> </w:t>
      </w:r>
      <w:proofErr w:type="spellStart"/>
      <w:r w:rsidRPr="00E338E0">
        <w:t>Language</w:t>
      </w:r>
      <w:proofErr w:type="spellEnd"/>
      <w:r w:rsidRPr="00E338E0">
        <w:t xml:space="preserve"> </w:t>
      </w:r>
      <w:proofErr w:type="spellStart"/>
      <w:r w:rsidRPr="00E338E0">
        <w:t>Runtime</w:t>
      </w:r>
      <w:proofErr w:type="spellEnd"/>
      <w:r w:rsidRPr="00E338E0">
        <w:t xml:space="preserve"> - CL</w:t>
      </w:r>
      <w:r w:rsidR="00E338E0">
        <w:t>R</w:t>
      </w:r>
      <w:r w:rsidRPr="00E338E0">
        <w:t>)</w:t>
      </w:r>
      <w:sdt>
        <w:sdtPr>
          <w:id w:val="1833724044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 CITATION Mic231 \l 1033 </w:instrText>
          </w:r>
          <w:r w:rsidR="006D5ABD">
            <w:fldChar w:fldCharType="separate"/>
          </w:r>
          <w:r w:rsidR="008C149E">
            <w:rPr>
              <w:noProof/>
              <w:lang w:val="en-US"/>
            </w:rPr>
            <w:t xml:space="preserve"> </w:t>
          </w:r>
          <w:r w:rsidR="008C149E" w:rsidRPr="008C149E">
            <w:rPr>
              <w:noProof/>
              <w:lang w:val="en-US"/>
            </w:rPr>
            <w:t>[2]</w:t>
          </w:r>
          <w:r w:rsidR="006D5ABD">
            <w:fldChar w:fldCharType="end"/>
          </w:r>
        </w:sdtContent>
      </w:sdt>
      <w:r w:rsidR="00FA019F">
        <w:t>.</w:t>
      </w:r>
      <w:r w:rsidR="00D4565B">
        <w:t xml:space="preserve"> </w:t>
      </w:r>
      <w:r w:rsidR="00FA019F">
        <w:t>Többféle szolgáltatást nyújt</w:t>
      </w:r>
      <w:r w:rsidR="00901E89">
        <w:t>, ilyen a memóriakezelés</w:t>
      </w:r>
      <w:r w:rsidR="00D4565B">
        <w:t xml:space="preserve"> a szemétgyűjtő segítségével</w:t>
      </w:r>
      <w:r w:rsidR="00901E89">
        <w:t>, kivételkezelés, típusellenőrzés és szálkezelés. A CLR biztosítja továbbá a különböző programozási nyelvek együttműködését, ezért egy alkalmazás könnyedén felhasználhatja a különböző .NET által támogatott nyelveken írt könyvtárakat.</w:t>
      </w:r>
    </w:p>
    <w:p w14:paraId="02833841" w14:textId="529654A7" w:rsidR="004C4B3F" w:rsidRPr="00E338E0" w:rsidRDefault="00D80123" w:rsidP="004C4B3F">
      <w:r w:rsidRPr="00E338E0">
        <w:t xml:space="preserve">A .NET környezet nyelvfüggetlen, </w:t>
      </w:r>
      <w:r w:rsidR="003F154E" w:rsidRPr="00E338E0">
        <w:t xml:space="preserve">C#, Visual </w:t>
      </w:r>
      <w:r w:rsidR="000269B2" w:rsidRPr="00E338E0">
        <w:t>Basic,</w:t>
      </w:r>
      <w:r w:rsidR="003F154E" w:rsidRPr="00E338E0">
        <w:t xml:space="preserve"> illetve az F# mellett számos </w:t>
      </w:r>
      <w:r w:rsidR="00330919" w:rsidRPr="00E338E0">
        <w:t xml:space="preserve">objektumorientált </w:t>
      </w:r>
      <w:r w:rsidR="003F154E" w:rsidRPr="00E338E0">
        <w:t>programozási nyelvet támogat</w:t>
      </w:r>
      <w:r w:rsidR="00B101FC">
        <w:t>,</w:t>
      </w:r>
      <w:r w:rsidR="008A6CEE" w:rsidRPr="00E338E0">
        <w:t xml:space="preserve"> a különböző nyelveken készült osztályok </w:t>
      </w:r>
      <w:r w:rsidR="00787338" w:rsidRPr="00E338E0">
        <w:t xml:space="preserve">egymásból örökölhetnek. </w:t>
      </w:r>
      <w:r w:rsidR="001C3E63" w:rsidRPr="00E338E0">
        <w:t>Az alkalmazás f</w:t>
      </w:r>
      <w:r w:rsidR="00787338" w:rsidRPr="00E338E0">
        <w:t>ordítás</w:t>
      </w:r>
      <w:r w:rsidR="001C3E63" w:rsidRPr="00E338E0">
        <w:t>a</w:t>
      </w:r>
      <w:r w:rsidR="00787338" w:rsidRPr="00E338E0">
        <w:t>kor első sorban IL (</w:t>
      </w:r>
      <w:proofErr w:type="spellStart"/>
      <w:r w:rsidR="00787338" w:rsidRPr="00E338E0">
        <w:t>Intermediate</w:t>
      </w:r>
      <w:proofErr w:type="spellEnd"/>
      <w:r w:rsidR="00787338" w:rsidRPr="00E338E0">
        <w:t xml:space="preserve"> </w:t>
      </w:r>
      <w:proofErr w:type="spellStart"/>
      <w:r w:rsidR="00787338" w:rsidRPr="00E338E0">
        <w:t>Language</w:t>
      </w:r>
      <w:proofErr w:type="spellEnd"/>
      <w:r w:rsidR="00787338" w:rsidRPr="00E338E0">
        <w:t>) kód készül, mely több architektúr</w:t>
      </w:r>
      <w:r w:rsidR="003D76D8" w:rsidRPr="00E338E0">
        <w:t>ára</w:t>
      </w:r>
      <w:r w:rsidR="00787338" w:rsidRPr="00E338E0">
        <w:t xml:space="preserve"> és operációs rendszer</w:t>
      </w:r>
      <w:r w:rsidR="003D76D8" w:rsidRPr="00E338E0">
        <w:t>re fordítható</w:t>
      </w:r>
      <w:r w:rsidR="001C3E63" w:rsidRPr="00E338E0">
        <w:t xml:space="preserve">, majd a platformtól függően natív kód áll elő, ami </w:t>
      </w:r>
      <w:r w:rsidR="001C3E63" w:rsidRPr="00901E89">
        <w:rPr>
          <w:lang w:val="en-US"/>
        </w:rPr>
        <w:t>Just-in-time</w:t>
      </w:r>
      <w:r w:rsidR="001C3E63" w:rsidRPr="00E338E0">
        <w:t xml:space="preserve"> </w:t>
      </w:r>
      <w:r w:rsidR="0013020F">
        <w:t>v</w:t>
      </w:r>
      <w:r w:rsidR="001C3E63" w:rsidRPr="00E338E0">
        <w:t xml:space="preserve">agy </w:t>
      </w:r>
      <w:r w:rsidR="001C3E63" w:rsidRPr="00901E89">
        <w:rPr>
          <w:lang w:val="en-US"/>
        </w:rPr>
        <w:t>Ahead-of-time</w:t>
      </w:r>
      <w:r w:rsidR="001C3E63" w:rsidRPr="00E338E0">
        <w:t xml:space="preserve"> módon fut le.</w:t>
      </w:r>
    </w:p>
    <w:p w14:paraId="54A5FB3B" w14:textId="77777777" w:rsidR="00E7375C" w:rsidRDefault="00034543" w:rsidP="00E7375C">
      <w:pPr>
        <w:keepNext/>
        <w:ind w:firstLine="0"/>
      </w:pPr>
      <w:r w:rsidRPr="00E338E0">
        <w:rPr>
          <w:noProof/>
        </w:rPr>
        <w:drawing>
          <wp:inline distT="0" distB="0" distL="0" distR="0" wp14:anchorId="5CD7A270" wp14:editId="7CF3F057">
            <wp:extent cx="5400040" cy="1294130"/>
            <wp:effectExtent l="0" t="0" r="0" b="1270"/>
            <wp:docPr id="16" name="Kép 16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képernyőkép, Betűtípus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C367" w14:textId="62324CBF" w:rsidR="00034543" w:rsidRPr="00E338E0" w:rsidRDefault="00E7375C" w:rsidP="00D645B9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1</w:t>
        </w:r>
      </w:fldSimple>
      <w:r>
        <w:t xml:space="preserve">: </w:t>
      </w:r>
      <w:r w:rsidRPr="00AC33E0">
        <w:t>Kód fordítása .NET környezetben.</w:t>
      </w:r>
    </w:p>
    <w:p w14:paraId="5BC8CCD3" w14:textId="7B8672D1" w:rsidR="00B101FC" w:rsidRPr="00E338E0" w:rsidRDefault="004C4B3F" w:rsidP="00B101FC">
      <w:r w:rsidRPr="00E338E0">
        <w:t xml:space="preserve">A keretrendszer moduláris felépítésű </w:t>
      </w:r>
      <w:r w:rsidR="00866D99">
        <w:t>és</w:t>
      </w:r>
      <w:r w:rsidRPr="00E338E0">
        <w:t xml:space="preserve"> csak alapvető osztályokat tartalmaz</w:t>
      </w:r>
      <w:r w:rsidR="00866D99">
        <w:t xml:space="preserve">, így a környezet kis méretű marad, az alkalmazás pedig csak a használt könyvtárakat tartalmazza. </w:t>
      </w:r>
      <w:r w:rsidR="001B346A">
        <w:t>T</w:t>
      </w:r>
      <w:r w:rsidRPr="00E338E0">
        <w:t xml:space="preserve">ovábbi komponenseket a </w:t>
      </w:r>
      <w:proofErr w:type="spellStart"/>
      <w:r w:rsidRPr="00E338E0">
        <w:t>NuGet</w:t>
      </w:r>
      <w:proofErr w:type="spellEnd"/>
      <w:r w:rsidRPr="00E338E0">
        <w:t xml:space="preserve"> csomagkezelő rendszeren keresztül tudunk hozzáadni. </w:t>
      </w:r>
    </w:p>
    <w:p w14:paraId="04CB4FAE" w14:textId="7647B376" w:rsidR="000F4BAD" w:rsidRDefault="00DE7F09" w:rsidP="000F4BAD">
      <w:pPr>
        <w:pStyle w:val="Cmsor2"/>
      </w:pPr>
      <w:bookmarkStart w:id="2" w:name="_Toc136678930"/>
      <w:r w:rsidRPr="00E338E0">
        <w:lastRenderedPageBreak/>
        <w:t xml:space="preserve">ASP.NET </w:t>
      </w:r>
      <w:proofErr w:type="spellStart"/>
      <w:r w:rsidRPr="00E338E0">
        <w:t>Core</w:t>
      </w:r>
      <w:bookmarkEnd w:id="2"/>
      <w:proofErr w:type="spellEnd"/>
    </w:p>
    <w:p w14:paraId="7E098217" w14:textId="76F0C3FF" w:rsidR="00B101FC" w:rsidRPr="00BD6473" w:rsidRDefault="007C0BD4" w:rsidP="00B101FC">
      <w:r w:rsidRPr="00BD6473">
        <w:t xml:space="preserve">Az ASP.NET </w:t>
      </w:r>
      <w:proofErr w:type="spellStart"/>
      <w:r w:rsidRPr="00BD6473">
        <w:t>Core</w:t>
      </w:r>
      <w:proofErr w:type="spellEnd"/>
      <w:sdt>
        <w:sdtPr>
          <w:id w:val="246466571"/>
          <w:citation/>
        </w:sdtPr>
        <w:sdtContent>
          <w:r w:rsidR="006D5ABD">
            <w:fldChar w:fldCharType="begin"/>
          </w:r>
          <w:r w:rsidR="006D5ABD">
            <w:rPr>
              <w:lang w:val="en-US"/>
            </w:rPr>
            <w:instrText xml:space="preserve"> CITATION Mic22 \l 1033 </w:instrText>
          </w:r>
          <w:r w:rsidR="006D5ABD">
            <w:fldChar w:fldCharType="separate"/>
          </w:r>
          <w:r w:rsidR="008C149E">
            <w:rPr>
              <w:noProof/>
              <w:lang w:val="en-US"/>
            </w:rPr>
            <w:t xml:space="preserve"> </w:t>
          </w:r>
          <w:r w:rsidR="008C149E" w:rsidRPr="008C149E">
            <w:rPr>
              <w:noProof/>
              <w:lang w:val="en-US"/>
            </w:rPr>
            <w:t>[3]</w:t>
          </w:r>
          <w:r w:rsidR="006D5ABD">
            <w:fldChar w:fldCharType="end"/>
          </w:r>
        </w:sdtContent>
      </w:sdt>
      <w:r w:rsidRPr="00BD6473">
        <w:t xml:space="preserve"> egy ingyenes, nyíltforráskódú keretrendszer</w:t>
      </w:r>
      <w:r w:rsidR="00A6151E" w:rsidRPr="00BD6473">
        <w:t>, melyet modern web alapú alkalmazások készítésére fejlesztettek ki.</w:t>
      </w:r>
      <w:r w:rsidR="007D0BF9" w:rsidRPr="00BD6473">
        <w:t xml:space="preserve"> A keretrendszer</w:t>
      </w:r>
      <w:r w:rsidR="00D5715D" w:rsidRPr="00BD6473">
        <w:t xml:space="preserve"> segítségével készíthetünk szerver oldalon renderelt </w:t>
      </w:r>
      <w:proofErr w:type="gramStart"/>
      <w:r w:rsidR="00172875" w:rsidRPr="00BD6473">
        <w:t>multi</w:t>
      </w:r>
      <w:r w:rsidR="00116295" w:rsidRPr="00BD6473">
        <w:t>-</w:t>
      </w:r>
      <w:proofErr w:type="spellStart"/>
      <w:r w:rsidR="00172875" w:rsidRPr="00BD6473">
        <w:t>page</w:t>
      </w:r>
      <w:proofErr w:type="spellEnd"/>
      <w:proofErr w:type="gramEnd"/>
      <w:r w:rsidR="00D5715D" w:rsidRPr="00BD6473">
        <w:t xml:space="preserve"> alkalmazásokat (</w:t>
      </w:r>
      <w:proofErr w:type="spellStart"/>
      <w:r w:rsidR="00D5715D" w:rsidRPr="00BD6473">
        <w:t>Razor</w:t>
      </w:r>
      <w:proofErr w:type="spellEnd"/>
      <w:r w:rsidR="00D5715D" w:rsidRPr="00BD6473">
        <w:t xml:space="preserve"> </w:t>
      </w:r>
      <w:proofErr w:type="spellStart"/>
      <w:r w:rsidR="00D5715D" w:rsidRPr="00BD6473">
        <w:t>pages</w:t>
      </w:r>
      <w:proofErr w:type="spellEnd"/>
      <w:r w:rsidR="00D5715D" w:rsidRPr="00BD6473">
        <w:t xml:space="preserve">), </w:t>
      </w:r>
      <w:proofErr w:type="spellStart"/>
      <w:r w:rsidR="00D5715D" w:rsidRPr="00BD6473">
        <w:t>single-page</w:t>
      </w:r>
      <w:proofErr w:type="spellEnd"/>
      <w:r w:rsidR="00D5715D" w:rsidRPr="00BD6473">
        <w:t xml:space="preserve"> alkalmazásokat (</w:t>
      </w:r>
      <w:proofErr w:type="spellStart"/>
      <w:r w:rsidR="00D5715D" w:rsidRPr="00BD6473">
        <w:t>React</w:t>
      </w:r>
      <w:proofErr w:type="spellEnd"/>
      <w:r w:rsidR="00D5715D" w:rsidRPr="00BD6473">
        <w:t xml:space="preserve">, </w:t>
      </w:r>
      <w:proofErr w:type="spellStart"/>
      <w:r w:rsidR="00D5715D" w:rsidRPr="00BD6473">
        <w:t>Angular</w:t>
      </w:r>
      <w:proofErr w:type="spellEnd"/>
      <w:r w:rsidR="00D5715D" w:rsidRPr="00BD6473">
        <w:t>) vagy REST (</w:t>
      </w:r>
      <w:proofErr w:type="spellStart"/>
      <w:r w:rsidR="00D5715D" w:rsidRPr="00BD6473">
        <w:t>Representational</w:t>
      </w:r>
      <w:proofErr w:type="spellEnd"/>
      <w:r w:rsidR="00D5715D" w:rsidRPr="00BD6473">
        <w:t xml:space="preserve"> </w:t>
      </w:r>
      <w:proofErr w:type="spellStart"/>
      <w:r w:rsidR="00D5715D" w:rsidRPr="00BD6473">
        <w:t>State</w:t>
      </w:r>
      <w:proofErr w:type="spellEnd"/>
      <w:r w:rsidR="00D5715D" w:rsidRPr="00BD6473">
        <w:t xml:space="preserve"> </w:t>
      </w:r>
      <w:proofErr w:type="spellStart"/>
      <w:r w:rsidR="00D5715D" w:rsidRPr="00BD6473">
        <w:t>Transfer</w:t>
      </w:r>
      <w:proofErr w:type="spellEnd"/>
      <w:r w:rsidR="00D5715D" w:rsidRPr="00BD6473">
        <w:t xml:space="preserve">) </w:t>
      </w:r>
      <w:r w:rsidR="003E030C" w:rsidRPr="00BD6473">
        <w:t>API</w:t>
      </w:r>
      <w:r w:rsidR="00BD6473">
        <w:t xml:space="preserve"> (</w:t>
      </w:r>
      <w:r w:rsidR="00BD6473" w:rsidRPr="003D044F">
        <w:rPr>
          <w:lang w:val="en-US"/>
        </w:rPr>
        <w:t>Application Programming Interface</w:t>
      </w:r>
      <w:r w:rsidR="00BD6473">
        <w:t>)</w:t>
      </w:r>
      <w:r w:rsidR="00116295" w:rsidRPr="00BD6473">
        <w:t xml:space="preserve"> szolgáltatást</w:t>
      </w:r>
      <w:r w:rsidR="003E030C" w:rsidRPr="00BD6473">
        <w:t>, amelyt használhatunk tetszőleges kliensoldali technológia alkalmazásához.</w:t>
      </w:r>
    </w:p>
    <w:p w14:paraId="103388F8" w14:textId="1861128B" w:rsidR="00172875" w:rsidRDefault="002C3A16" w:rsidP="00172875">
      <w:r w:rsidRPr="00116295">
        <w:t>Az ASP.NET támogatja a függőséginjektálást (</w:t>
      </w:r>
      <w:proofErr w:type="spellStart"/>
      <w:r w:rsidRPr="00116295">
        <w:t>Dependency</w:t>
      </w:r>
      <w:proofErr w:type="spellEnd"/>
      <w:r w:rsidRPr="00116295">
        <w:t xml:space="preserve"> </w:t>
      </w:r>
      <w:proofErr w:type="spellStart"/>
      <w:r w:rsidRPr="00116295">
        <w:t>injection</w:t>
      </w:r>
      <w:proofErr w:type="spellEnd"/>
      <w:r w:rsidRPr="00116295">
        <w:t>) tervezési mintát. A minta lehetővé teszi azt, hogy egy osztály és azon függőségei között laza csatolás jöjjön létre azáltal, hogy az osztály nem függ a</w:t>
      </w:r>
      <w:r w:rsidR="00AC6F0F">
        <w:t xml:space="preserve">z </w:t>
      </w:r>
      <w:r w:rsidRPr="00116295">
        <w:t xml:space="preserve">implementációtól. </w:t>
      </w:r>
      <w:r w:rsidR="00DC5E8A" w:rsidRPr="00116295">
        <w:t xml:space="preserve">Az osztály a függőség szolgáltatásaihoz egy interfészen keresztül tud hozzájutni. Az esetleges függőségeket a </w:t>
      </w:r>
      <w:proofErr w:type="spellStart"/>
      <w:r w:rsidR="00DC5E8A" w:rsidRPr="00116295">
        <w:t>Program.cs</w:t>
      </w:r>
      <w:proofErr w:type="spellEnd"/>
      <w:r w:rsidR="00DC5E8A" w:rsidRPr="00116295">
        <w:t xml:space="preserve"> fájlban tudjuk rögzíteni, és a keretrendszer az osztály konstruktorán keresztül adja át a megfelelő függőségeket.</w:t>
      </w:r>
      <w:r w:rsidR="00172875" w:rsidRPr="00116295">
        <w:t xml:space="preserve"> Az injektált függőségeknek többféle életciklust</w:t>
      </w:r>
      <w:sdt>
        <w:sdtPr>
          <w:id w:val="-1747254608"/>
          <w:citation/>
        </w:sdtPr>
        <w:sdtContent>
          <w:r w:rsidR="00BE3942">
            <w:fldChar w:fldCharType="begin"/>
          </w:r>
          <w:r w:rsidR="00BE3942">
            <w:rPr>
              <w:lang w:val="en-US"/>
            </w:rPr>
            <w:instrText xml:space="preserve"> CITATION Wad23 \l 1033 </w:instrText>
          </w:r>
          <w:r w:rsidR="00BE3942">
            <w:fldChar w:fldCharType="separate"/>
          </w:r>
          <w:r w:rsidR="008C149E">
            <w:rPr>
              <w:noProof/>
              <w:lang w:val="en-US"/>
            </w:rPr>
            <w:t xml:space="preserve"> </w:t>
          </w:r>
          <w:r w:rsidR="008C149E" w:rsidRPr="008C149E">
            <w:rPr>
              <w:noProof/>
              <w:lang w:val="en-US"/>
            </w:rPr>
            <w:t>[4]</w:t>
          </w:r>
          <w:r w:rsidR="00BE3942">
            <w:fldChar w:fldCharType="end"/>
          </w:r>
        </w:sdtContent>
      </w:sdt>
      <w:r w:rsidR="00172875" w:rsidRPr="00116295">
        <w:t xml:space="preserve"> tudunk beállítani</w:t>
      </w:r>
      <w:r w:rsidR="00116295">
        <w:t>:</w:t>
      </w:r>
      <w:r w:rsidR="00172875" w:rsidRPr="00116295">
        <w:t xml:space="preserve"> </w:t>
      </w:r>
      <w:proofErr w:type="spellStart"/>
      <w:r w:rsidR="00172875" w:rsidRPr="00116295">
        <w:t>Transient</w:t>
      </w:r>
      <w:proofErr w:type="spellEnd"/>
      <w:r w:rsidR="00172875" w:rsidRPr="00116295">
        <w:t xml:space="preserve"> esetén minden használatkor új objektum jön létre,</w:t>
      </w:r>
      <w:r w:rsidR="00A77DA3" w:rsidRPr="00116295">
        <w:t xml:space="preserve"> ami többszálú alkalmazás</w:t>
      </w:r>
      <w:r w:rsidR="00F4482F" w:rsidRPr="00116295">
        <w:t>ban</w:t>
      </w:r>
      <w:r w:rsidR="00A77DA3" w:rsidRPr="00116295">
        <w:t xml:space="preserve"> előny </w:t>
      </w:r>
      <w:r w:rsidR="00AC6F0F" w:rsidRPr="00116295">
        <w:t>lehet; a</w:t>
      </w:r>
      <w:r w:rsidR="00F4482F" w:rsidRPr="00116295">
        <w:t xml:space="preserve"> </w:t>
      </w:r>
      <w:proofErr w:type="spellStart"/>
      <w:r w:rsidR="00F4482F" w:rsidRPr="00116295">
        <w:t>Scoped</w:t>
      </w:r>
      <w:proofErr w:type="spellEnd"/>
      <w:r w:rsidR="00F4482F" w:rsidRPr="00116295">
        <w:t xml:space="preserve"> objektum egy kérésen belül ugyanaz marad; a </w:t>
      </w:r>
      <w:proofErr w:type="spellStart"/>
      <w:r w:rsidR="00F4482F" w:rsidRPr="00116295">
        <w:t>Singleton</w:t>
      </w:r>
      <w:proofErr w:type="spellEnd"/>
      <w:r w:rsidR="00F4482F" w:rsidRPr="00116295">
        <w:t xml:space="preserve"> objektum esetén a kérések ugyanazt az egy objektumot használják.</w:t>
      </w:r>
    </w:p>
    <w:p w14:paraId="0D2BEC0D" w14:textId="77777777" w:rsidR="00617421" w:rsidRDefault="00617421" w:rsidP="00617421">
      <w:pPr>
        <w:keepNext/>
        <w:ind w:firstLine="0"/>
      </w:pPr>
      <w:r w:rsidRPr="00617421">
        <w:rPr>
          <w:noProof/>
        </w:rPr>
        <w:drawing>
          <wp:inline distT="0" distB="0" distL="0" distR="0" wp14:anchorId="6C0316B1" wp14:editId="338E5362">
            <wp:extent cx="5400040" cy="3577590"/>
            <wp:effectExtent l="0" t="0" r="0" b="3810"/>
            <wp:docPr id="9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0B09" w14:textId="11C084DC" w:rsidR="00617421" w:rsidRPr="00116295" w:rsidRDefault="00617421" w:rsidP="00D645B9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2</w:t>
        </w:r>
      </w:fldSimple>
      <w:r>
        <w:t>: A életciklusok típusainak működése</w:t>
      </w:r>
    </w:p>
    <w:p w14:paraId="553B921E" w14:textId="5FC3EE2C" w:rsidR="000F4BAD" w:rsidRDefault="00DE7F09" w:rsidP="000F4BAD">
      <w:pPr>
        <w:pStyle w:val="Cmsor2"/>
      </w:pPr>
      <w:bookmarkStart w:id="3" w:name="_Toc136678931"/>
      <w:r w:rsidRPr="00E338E0">
        <w:lastRenderedPageBreak/>
        <w:t xml:space="preserve">ASP.NET </w:t>
      </w:r>
      <w:proofErr w:type="spellStart"/>
      <w:r w:rsidRPr="00E338E0">
        <w:t>Identity</w:t>
      </w:r>
      <w:bookmarkEnd w:id="3"/>
      <w:proofErr w:type="spellEnd"/>
    </w:p>
    <w:p w14:paraId="1135C6F7" w14:textId="1BD97CCC" w:rsidR="00080E91" w:rsidRDefault="00C759B1" w:rsidP="00B101FC">
      <w:r w:rsidRPr="00863E9C">
        <w:t xml:space="preserve">Az ASP.NET </w:t>
      </w:r>
      <w:proofErr w:type="spellStart"/>
      <w:r w:rsidRPr="00863E9C">
        <w:t>Identity</w:t>
      </w:r>
      <w:proofErr w:type="spellEnd"/>
      <w:sdt>
        <w:sdtPr>
          <w:id w:val="1433777727"/>
          <w:citation/>
        </w:sdtPr>
        <w:sdtContent>
          <w:r w:rsidR="00BE3942">
            <w:fldChar w:fldCharType="begin"/>
          </w:r>
          <w:r w:rsidR="00BE3942">
            <w:rPr>
              <w:lang w:val="en-US"/>
            </w:rPr>
            <w:instrText xml:space="preserve"> CITATION Ric22 \l 1033 </w:instrText>
          </w:r>
          <w:r w:rsidR="00BE3942">
            <w:fldChar w:fldCharType="separate"/>
          </w:r>
          <w:r w:rsidR="008C149E">
            <w:rPr>
              <w:noProof/>
              <w:lang w:val="en-US"/>
            </w:rPr>
            <w:t xml:space="preserve"> </w:t>
          </w:r>
          <w:r w:rsidR="008C149E" w:rsidRPr="008C149E">
            <w:rPr>
              <w:noProof/>
              <w:lang w:val="en-US"/>
            </w:rPr>
            <w:t>[5]</w:t>
          </w:r>
          <w:r w:rsidR="00BE3942">
            <w:fldChar w:fldCharType="end"/>
          </w:r>
        </w:sdtContent>
      </w:sdt>
      <w:r w:rsidRPr="00863E9C">
        <w:t xml:space="preserve"> a Microsoft által biztosított felhasználóikezelő rendszer, amely biztonságos hitelesítési és </w:t>
      </w:r>
      <w:proofErr w:type="spellStart"/>
      <w:r w:rsidRPr="00863E9C">
        <w:t>authorizációs</w:t>
      </w:r>
      <w:proofErr w:type="spellEnd"/>
      <w:r w:rsidRPr="00863E9C">
        <w:t xml:space="preserve"> funkciók kiépítésére szolgál az ASP.NET alkalmazásokban.</w:t>
      </w:r>
      <w:r w:rsidR="00863E9C">
        <w:t xml:space="preserve"> Az ASP.NET </w:t>
      </w:r>
      <w:proofErr w:type="spellStart"/>
      <w:r w:rsidR="00863E9C">
        <w:t>Core</w:t>
      </w:r>
      <w:proofErr w:type="spellEnd"/>
      <w:r w:rsidR="00863E9C">
        <w:t xml:space="preserve"> keretrendszer része, amelyet a regisztráció, a bejelentkezés, a jelszókezelés és a szerepek kezelésére terveztek.</w:t>
      </w:r>
    </w:p>
    <w:p w14:paraId="5ECA5003" w14:textId="5D5B7D29" w:rsidR="00E43558" w:rsidRDefault="00080E91" w:rsidP="00B101FC">
      <w:r>
        <w:t xml:space="preserve">Az ASP.NET </w:t>
      </w:r>
      <w:proofErr w:type="spellStart"/>
      <w:r>
        <w:t>Identity</w:t>
      </w:r>
      <w:proofErr w:type="spellEnd"/>
      <w:r>
        <w:t xml:space="preserve"> több hitelesítési mechanizmust is támogat, használhatunk külső bejelentkezés szolgáltatókat, például Facebook, Google vagy Microsoft felhasználókat, vagy eltárolhatjuk a bejelentkezési adatokat az </w:t>
      </w:r>
      <w:proofErr w:type="spellStart"/>
      <w:r>
        <w:t>Identity</w:t>
      </w:r>
      <w:proofErr w:type="spellEnd"/>
      <w:r>
        <w:t xml:space="preserve"> rendszer segítségével</w:t>
      </w:r>
      <w:r w:rsidR="003A055D">
        <w:t xml:space="preserve"> és használhatunk </w:t>
      </w:r>
      <w:proofErr w:type="spellStart"/>
      <w:r w:rsidR="003A055D">
        <w:t>cookie</w:t>
      </w:r>
      <w:proofErr w:type="spellEnd"/>
      <w:r w:rsidR="003A055D">
        <w:t xml:space="preserve">-alapú és </w:t>
      </w:r>
      <w:proofErr w:type="spellStart"/>
      <w:r w:rsidR="003A055D">
        <w:t>token</w:t>
      </w:r>
      <w:proofErr w:type="spellEnd"/>
      <w:r w:rsidR="003A055D">
        <w:t xml:space="preserve">-alapú hitelesítést JSON Web </w:t>
      </w:r>
      <w:proofErr w:type="spellStart"/>
      <w:r w:rsidR="003A055D">
        <w:t>Token</w:t>
      </w:r>
      <w:proofErr w:type="spellEnd"/>
      <w:r w:rsidR="003A055D">
        <w:t xml:space="preserve"> (JWT) segítségével</w:t>
      </w:r>
      <w:r>
        <w:t>.</w:t>
      </w:r>
    </w:p>
    <w:p w14:paraId="76F655E3" w14:textId="7BDA6558" w:rsidR="002D00A4" w:rsidRPr="00863E9C" w:rsidRDefault="002D00A4" w:rsidP="00B101FC">
      <w:r>
        <w:t xml:space="preserve">A hitelesítés és </w:t>
      </w:r>
      <w:proofErr w:type="spellStart"/>
      <w:r>
        <w:t>authorizáció</w:t>
      </w:r>
      <w:proofErr w:type="spellEnd"/>
      <w:r>
        <w:t xml:space="preserve"> egyik legfontosabb része a biztonság. Mivel én ebben a területben nem vagyok elég jártas, a felhasználókezelő saját implementálása helyett egy előre megírt és jól dokumentált megoldás mellett döntöttem. Az ASP.NET </w:t>
      </w:r>
      <w:proofErr w:type="spellStart"/>
      <w:r>
        <w:t>Identity</w:t>
      </w:r>
      <w:proofErr w:type="spellEnd"/>
      <w:r>
        <w:t xml:space="preserve"> és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szorosan integrálódik egymással, ezért ennek a könyvtár használatát választottam.</w:t>
      </w:r>
    </w:p>
    <w:p w14:paraId="41C16AF5" w14:textId="2750108E" w:rsidR="00DE7F09" w:rsidRDefault="00DE7F09" w:rsidP="00DE7F09">
      <w:pPr>
        <w:pStyle w:val="Cmsor2"/>
      </w:pPr>
      <w:bookmarkStart w:id="4" w:name="_Toc136678932"/>
      <w:proofErr w:type="spellStart"/>
      <w:r w:rsidRPr="00E338E0">
        <w:t>Entity</w:t>
      </w:r>
      <w:proofErr w:type="spellEnd"/>
      <w:r w:rsidRPr="00E338E0">
        <w:t xml:space="preserve"> Framework</w:t>
      </w:r>
      <w:r w:rsidR="00C76A80" w:rsidRPr="00E338E0">
        <w:t xml:space="preserve"> </w:t>
      </w:r>
      <w:proofErr w:type="spellStart"/>
      <w:r w:rsidR="00C76A80" w:rsidRPr="00E338E0">
        <w:t>Core</w:t>
      </w:r>
      <w:bookmarkEnd w:id="4"/>
      <w:proofErr w:type="spellEnd"/>
    </w:p>
    <w:p w14:paraId="34EA98DD" w14:textId="40554B4E" w:rsidR="00B101FC" w:rsidRDefault="00D27E89" w:rsidP="00B101FC"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</w:t>
      </w:r>
      <w:r w:rsidR="000B22AF">
        <w:t xml:space="preserve">(EF </w:t>
      </w:r>
      <w:proofErr w:type="spellStart"/>
      <w:r w:rsidR="000B22AF">
        <w:t>Core</w:t>
      </w:r>
      <w:proofErr w:type="spellEnd"/>
      <w:r w:rsidR="000B22AF">
        <w:t>)</w:t>
      </w:r>
      <w:sdt>
        <w:sdtPr>
          <w:id w:val="-675117873"/>
          <w:citation/>
        </w:sdtPr>
        <w:sdtContent>
          <w:r w:rsidR="00D050E6">
            <w:fldChar w:fldCharType="begin"/>
          </w:r>
          <w:r w:rsidR="00D050E6">
            <w:rPr>
              <w:lang w:val="en-US"/>
            </w:rPr>
            <w:instrText xml:space="preserve"> CITATION Mic21 \l 1033 </w:instrText>
          </w:r>
          <w:r w:rsidR="00D050E6">
            <w:fldChar w:fldCharType="separate"/>
          </w:r>
          <w:r w:rsidR="008C149E">
            <w:rPr>
              <w:noProof/>
              <w:lang w:val="en-US"/>
            </w:rPr>
            <w:t xml:space="preserve"> </w:t>
          </w:r>
          <w:r w:rsidR="008C149E" w:rsidRPr="008C149E">
            <w:rPr>
              <w:noProof/>
              <w:lang w:val="en-US"/>
            </w:rPr>
            <w:t>[6]</w:t>
          </w:r>
          <w:r w:rsidR="00D050E6">
            <w:fldChar w:fldCharType="end"/>
          </w:r>
        </w:sdtContent>
      </w:sdt>
      <w:r w:rsidR="000B22AF">
        <w:t xml:space="preserve"> </w:t>
      </w:r>
      <w:r>
        <w:t xml:space="preserve">egy Microsoft által létrehozott objektum-relációs </w:t>
      </w:r>
      <w:proofErr w:type="spellStart"/>
      <w:r>
        <w:t>leképező</w:t>
      </w:r>
      <w:proofErr w:type="spellEnd"/>
      <w:r>
        <w:t xml:space="preserve"> könyvtár.</w:t>
      </w:r>
      <w:r w:rsidR="0009463E">
        <w:t xml:space="preserve"> </w:t>
      </w:r>
      <w:r w:rsidR="003D044F">
        <w:t>A szoftver platformfüggetlen, használhatjuk Windows, MacOS és Linus operációs rendszeren, továbbá kompatibilis a legtöbb adatbázis</w:t>
      </w:r>
      <w:r w:rsidR="00DE4BE7">
        <w:t>kezelő rendszerre</w:t>
      </w:r>
      <w:r w:rsidR="003D044F">
        <w:t>l</w:t>
      </w:r>
      <w:r w:rsidR="000D4E0A">
        <w:t>, például a Microsoft SQL Server-</w:t>
      </w:r>
      <w:proofErr w:type="spellStart"/>
      <w:r w:rsidR="000D4E0A">
        <w:t>hez</w:t>
      </w:r>
      <w:proofErr w:type="spellEnd"/>
      <w:r w:rsidR="000D4E0A">
        <w:t xml:space="preserve">, a </w:t>
      </w:r>
      <w:proofErr w:type="spellStart"/>
      <w:r w:rsidR="000D4E0A">
        <w:t>MySQL-hez</w:t>
      </w:r>
      <w:proofErr w:type="spellEnd"/>
      <w:r w:rsidR="000D4E0A">
        <w:t xml:space="preserve"> és a </w:t>
      </w:r>
      <w:proofErr w:type="spellStart"/>
      <w:r w:rsidR="000D4E0A">
        <w:t>Post</w:t>
      </w:r>
      <w:r w:rsidR="008409B2">
        <w:t>g</w:t>
      </w:r>
      <w:r w:rsidR="000D4E0A">
        <w:t>reSQL-hez</w:t>
      </w:r>
      <w:proofErr w:type="spellEnd"/>
      <w:r w:rsidR="003D044F">
        <w:t xml:space="preserve">. </w:t>
      </w:r>
      <w:r w:rsidR="0009463E">
        <w:t>Ennek</w:t>
      </w:r>
      <w:r w:rsidR="001125E9">
        <w:t xml:space="preserve"> használatának</w:t>
      </w:r>
      <w:r w:rsidR="0009463E">
        <w:t xml:space="preserve"> segítségével függetleníteni tudjuk alkalmazás</w:t>
      </w:r>
      <w:r w:rsidR="000D4E0A">
        <w:t>ai</w:t>
      </w:r>
      <w:r w:rsidR="0009463E">
        <w:t>nkat az adatbázismotortól.</w:t>
      </w:r>
    </w:p>
    <w:p w14:paraId="5B660A82" w14:textId="74DF26F4" w:rsidR="000B22AF" w:rsidRDefault="00DE4BE7" w:rsidP="00FC0E25">
      <w:r>
        <w:t xml:space="preserve">Az </w:t>
      </w:r>
      <w:r w:rsidR="00FC0E25">
        <w:t xml:space="preserve">EF </w:t>
      </w:r>
      <w:proofErr w:type="spellStart"/>
      <w:r w:rsidR="00FC0E25">
        <w:t>Core</w:t>
      </w:r>
      <w:proofErr w:type="spellEnd"/>
      <w:r w:rsidR="00FC0E25">
        <w:t xml:space="preserve"> egyik fő funkciója a </w:t>
      </w:r>
      <w:proofErr w:type="spellStart"/>
      <w:r w:rsidR="00FC0E25">
        <w:t>code-first</w:t>
      </w:r>
      <w:proofErr w:type="spellEnd"/>
      <w:r w:rsidR="00FC0E25">
        <w:t xml:space="preserve"> leképezési módszer</w:t>
      </w:r>
      <w:r w:rsidR="00AE7EFE">
        <w:t>. A fejlesztőnek van lehetősége arra, hogy elsődlegesen az alkalmazás objektummodelljét definiálja majd a keretrendszer segítségével hozza létre a kapcsolódó adatbázis sémát. A könyvtár egy migrációs rendszert is tartalmaz, ami az adatsémában való változtatások</w:t>
      </w:r>
      <w:r w:rsidR="000D4E0A">
        <w:t xml:space="preserve"> lebonyolítását</w:t>
      </w:r>
      <w:r w:rsidR="00AE7EFE">
        <w:t xml:space="preserve"> segíti az adatok elvesztése nélkül.</w:t>
      </w:r>
    </w:p>
    <w:p w14:paraId="42E47AFA" w14:textId="77777777" w:rsidR="00C238D4" w:rsidRDefault="00C238D4" w:rsidP="00C238D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665EBC" wp14:editId="20BBCCEA">
            <wp:extent cx="4701540" cy="2527300"/>
            <wp:effectExtent l="0" t="0" r="3810" b="6350"/>
            <wp:docPr id="4" name="Kép 4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8422D" w14:textId="7BAE10ED" w:rsidR="00D540ED" w:rsidRDefault="00C238D4" w:rsidP="00D645B9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3</w:t>
        </w:r>
      </w:fldSimple>
      <w:r>
        <w:t xml:space="preserve">: A </w:t>
      </w:r>
      <w:proofErr w:type="spellStart"/>
      <w:r>
        <w:t>database-first</w:t>
      </w:r>
      <w:proofErr w:type="spellEnd"/>
      <w:r>
        <w:t xml:space="preserve"> és a </w:t>
      </w:r>
      <w:proofErr w:type="spellStart"/>
      <w:r>
        <w:t>code-first</w:t>
      </w:r>
      <w:proofErr w:type="spellEnd"/>
      <w:r>
        <w:t xml:space="preserve"> megközelítés közötti különbség</w:t>
      </w:r>
    </w:p>
    <w:p w14:paraId="46B810E4" w14:textId="3815F232" w:rsidR="00AE7EFE" w:rsidRPr="00FC0E25" w:rsidRDefault="00F46A50" w:rsidP="00FC0E25">
      <w:pPr>
        <w:rPr>
          <w:lang w:val="en-US"/>
        </w:rPr>
      </w:pPr>
      <w:r>
        <w:rPr>
          <w:lang w:val="en-US"/>
        </w:rPr>
        <w:t xml:space="preserve">Az EF Core </w:t>
      </w:r>
      <w:proofErr w:type="spellStart"/>
      <w:r w:rsidR="00D66295">
        <w:rPr>
          <w:lang w:val="en-US"/>
        </w:rPr>
        <w:t>és</w:t>
      </w:r>
      <w:proofErr w:type="spellEnd"/>
      <w:r w:rsidR="00D66295">
        <w:rPr>
          <w:lang w:val="en-US"/>
        </w:rPr>
        <w:t xml:space="preserve"> </w:t>
      </w:r>
      <w:r>
        <w:rPr>
          <w:lang w:val="en-US"/>
        </w:rPr>
        <w:t xml:space="preserve">a LINQ (Language Integrated Query) </w:t>
      </w:r>
      <w:r w:rsidRPr="00D66295">
        <w:t xml:space="preserve">rendszer </w:t>
      </w:r>
      <w:r w:rsidR="00D66295" w:rsidRPr="00D66295">
        <w:t>együttműködésével könnyen tudunk olvasható adatbázis lekérdezéseket írni</w:t>
      </w:r>
      <w:r w:rsidR="00D66295">
        <w:t xml:space="preserve"> C</w:t>
      </w:r>
      <w:r w:rsidR="00D66295">
        <w:rPr>
          <w:lang w:val="en-US"/>
        </w:rPr>
        <w:t>#</w:t>
      </w:r>
      <w:r w:rsidR="00D66295">
        <w:t xml:space="preserve"> szinta</w:t>
      </w:r>
      <w:r w:rsidR="00D641E5">
        <w:t>x</w:t>
      </w:r>
      <w:r w:rsidR="00D66295">
        <w:t>is használatával. A LINQ típusbiztonságot is biztosít</w:t>
      </w:r>
      <w:r w:rsidR="00E43558">
        <w:t xml:space="preserve">, és olyan objektumokon is használhatjuk, amik implementálják az </w:t>
      </w:r>
      <w:proofErr w:type="spellStart"/>
      <w:r w:rsidR="00E43558">
        <w:t>IEnumerable</w:t>
      </w:r>
      <w:proofErr w:type="spellEnd"/>
      <w:r w:rsidR="00E43558">
        <w:t xml:space="preserve"> és az </w:t>
      </w:r>
      <w:proofErr w:type="spellStart"/>
      <w:r w:rsidR="00E43558">
        <w:t>IQueryable</w:t>
      </w:r>
      <w:proofErr w:type="spellEnd"/>
      <w:r w:rsidR="00E43558">
        <w:t xml:space="preserve"> interfészeket.</w:t>
      </w:r>
      <w:r w:rsidR="00D641E5">
        <w:t xml:space="preserve"> </w:t>
      </w:r>
    </w:p>
    <w:p w14:paraId="00F1B1CB" w14:textId="0936876A" w:rsidR="00C76A80" w:rsidRDefault="00C76A80" w:rsidP="00C76A80">
      <w:pPr>
        <w:pStyle w:val="Cmsor2"/>
      </w:pPr>
      <w:bookmarkStart w:id="5" w:name="_Toc136678933"/>
      <w:r w:rsidRPr="00E338E0">
        <w:t>Type</w:t>
      </w:r>
      <w:r w:rsidR="007C706D">
        <w:t>S</w:t>
      </w:r>
      <w:r w:rsidRPr="00E338E0">
        <w:t>cript</w:t>
      </w:r>
      <w:bookmarkEnd w:id="5"/>
    </w:p>
    <w:p w14:paraId="73B070C9" w14:textId="1EAF473D" w:rsidR="00B101FC" w:rsidRDefault="00D42CD5" w:rsidP="00B101FC">
      <w:r>
        <w:t xml:space="preserve">A </w:t>
      </w:r>
      <w:r w:rsidR="007C706D">
        <w:t>TypeScript</w:t>
      </w:r>
      <w:sdt>
        <w:sdtPr>
          <w:id w:val="-303086336"/>
          <w:citation/>
        </w:sdtPr>
        <w:sdtContent>
          <w:r w:rsidR="00D050E6">
            <w:fldChar w:fldCharType="begin"/>
          </w:r>
          <w:r w:rsidR="00D050E6">
            <w:rPr>
              <w:lang w:val="en-US"/>
            </w:rPr>
            <w:instrText xml:space="preserve"> CITATION Mic232 \l 1033 </w:instrText>
          </w:r>
          <w:r w:rsidR="00D050E6">
            <w:fldChar w:fldCharType="separate"/>
          </w:r>
          <w:r w:rsidR="008C149E">
            <w:rPr>
              <w:noProof/>
              <w:lang w:val="en-US"/>
            </w:rPr>
            <w:t xml:space="preserve"> </w:t>
          </w:r>
          <w:r w:rsidR="008C149E" w:rsidRPr="008C149E">
            <w:rPr>
              <w:noProof/>
              <w:lang w:val="en-US"/>
            </w:rPr>
            <w:t>[7]</w:t>
          </w:r>
          <w:r w:rsidR="00D050E6">
            <w:fldChar w:fldCharType="end"/>
          </w:r>
        </w:sdtContent>
      </w:sdt>
      <w:r w:rsidR="007C706D">
        <w:t xml:space="preserve"> </w:t>
      </w:r>
      <w:r w:rsidR="00BF130C">
        <w:t>egy magasszintű</w:t>
      </w:r>
      <w:r w:rsidR="00603034">
        <w:t>, objektum</w:t>
      </w:r>
      <w:r w:rsidR="00603034">
        <w:rPr>
          <w:lang w:val="en-US"/>
        </w:rPr>
        <w:t>-orient</w:t>
      </w:r>
      <w:r w:rsidR="00603034">
        <w:t>ált</w:t>
      </w:r>
      <w:r w:rsidR="00BF130C">
        <w:t>, böngészőkben használt</w:t>
      </w:r>
      <w:r w:rsidR="00DD2733">
        <w:t>,</w:t>
      </w:r>
      <w:r w:rsidR="00BF130C">
        <w:t xml:space="preserve"> nyíltforráskódú programozási nyelv, ami a JavaScript kiterjesztése. </w:t>
      </w:r>
      <w:r w:rsidR="00E21521">
        <w:t>A TypeScript fordító JavaScript kódot hoz létre, ezért minden JavaScript</w:t>
      </w:r>
      <w:r w:rsidR="00E21521">
        <w:rPr>
          <w:lang w:val="en-US"/>
        </w:rPr>
        <w:t xml:space="preserve">-et </w:t>
      </w:r>
      <w:r w:rsidR="00E21521">
        <w:t xml:space="preserve">támogató környezetben futtatható, és minden JavaScript kód </w:t>
      </w:r>
      <w:proofErr w:type="spellStart"/>
      <w:r w:rsidR="00E21521">
        <w:t>szintaktikailag</w:t>
      </w:r>
      <w:proofErr w:type="spellEnd"/>
      <w:r w:rsidR="00E21521">
        <w:t xml:space="preserve"> érvényes TypeScript kód</w:t>
      </w:r>
      <w:r w:rsidR="00652CB6">
        <w:t xml:space="preserve"> is</w:t>
      </w:r>
      <w:r w:rsidR="00E21521">
        <w:t>.</w:t>
      </w:r>
      <w:r w:rsidR="00DB1748">
        <w:t xml:space="preserve"> A nyelv funkciói jelentősen javítja a kód karbantarthatóságát és olvashatóságát.</w:t>
      </w:r>
    </w:p>
    <w:p w14:paraId="67E94808" w14:textId="77777777" w:rsidR="00D66295" w:rsidRDefault="00D66295" w:rsidP="00D66295">
      <w:pPr>
        <w:keepNext/>
        <w:ind w:firstLine="0"/>
      </w:pPr>
      <w:r>
        <w:rPr>
          <w:noProof/>
        </w:rPr>
        <w:drawing>
          <wp:inline distT="0" distB="0" distL="0" distR="0" wp14:anchorId="71C17D51" wp14:editId="6E567362">
            <wp:extent cx="5400040" cy="1696085"/>
            <wp:effectExtent l="0" t="0" r="0" b="0"/>
            <wp:docPr id="3" name="Kép 3" descr="What is TypeScrip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TypeScript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CAED" w14:textId="704129C3" w:rsidR="00D66295" w:rsidRDefault="00D66295" w:rsidP="00D645B9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4</w:t>
        </w:r>
      </w:fldSimple>
      <w:r>
        <w:t>: A fordító TypeScript kódból JavaScript kódot készít.</w:t>
      </w:r>
    </w:p>
    <w:p w14:paraId="3299EF32" w14:textId="1AE780CE" w:rsidR="00A9384C" w:rsidRDefault="00E21521" w:rsidP="00B101FC">
      <w:r>
        <w:t>A TypeScript statikus</w:t>
      </w:r>
      <w:r w:rsidR="00CA59DE">
        <w:t xml:space="preserve"> </w:t>
      </w:r>
      <w:proofErr w:type="spellStart"/>
      <w:r w:rsidR="00CA59DE">
        <w:t>típusosságot</w:t>
      </w:r>
      <w:proofErr w:type="spellEnd"/>
      <w:r w:rsidR="00CA59DE">
        <w:t xml:space="preserve"> biztosít, így lehetővé teszi a </w:t>
      </w:r>
      <w:r>
        <w:t>típusellenőrzést</w:t>
      </w:r>
      <w:r w:rsidR="00CA59DE">
        <w:t xml:space="preserve"> fordítási időben. Ez jelentősen megkönnyíti</w:t>
      </w:r>
      <w:r w:rsidR="00603034">
        <w:t xml:space="preserve"> a fejlesztést</w:t>
      </w:r>
      <w:r w:rsidR="00CA59DE">
        <w:t xml:space="preserve">, mivel a legtöbb futási idejű hiba </w:t>
      </w:r>
      <w:r w:rsidR="00CA59DE">
        <w:lastRenderedPageBreak/>
        <w:t>kiderül fordításkor, továbbá</w:t>
      </w:r>
      <w:r w:rsidR="0023484C">
        <w:t xml:space="preserve"> valódi</w:t>
      </w:r>
      <w:r w:rsidR="00CA59DE">
        <w:t xml:space="preserve"> </w:t>
      </w:r>
      <w:proofErr w:type="spellStart"/>
      <w:r w:rsidR="00CA59DE">
        <w:t>IntelliSense</w:t>
      </w:r>
      <w:proofErr w:type="spellEnd"/>
      <w:r w:rsidR="00CA59DE">
        <w:t xml:space="preserve"> </w:t>
      </w:r>
      <w:r w:rsidR="0023484C">
        <w:t>támogatást is nyújt.</w:t>
      </w:r>
      <w:r w:rsidR="00603034">
        <w:t xml:space="preserve"> A nyelv segítségével saját osztályokat és interfészeket is létrehozhatunk, melyeknek adattagokat és függvényeket adhatunk</w:t>
      </w:r>
      <w:r w:rsidR="00BF52CF">
        <w:t>.</w:t>
      </w:r>
      <w:r w:rsidR="0021720D">
        <w:t xml:space="preserve"> </w:t>
      </w:r>
      <w:r w:rsidR="00BF52CF">
        <w:t>Strukturális</w:t>
      </w:r>
      <w:r w:rsidR="00C12BF0">
        <w:t xml:space="preserve"> </w:t>
      </w:r>
      <w:r w:rsidR="00BF52CF">
        <w:t>típusosság</w:t>
      </w:r>
      <w:r w:rsidR="003B4684">
        <w:t xml:space="preserve"> jellemzi</w:t>
      </w:r>
      <w:r w:rsidR="00C12BF0">
        <w:t xml:space="preserve">, vagyis egy objektum </w:t>
      </w:r>
      <w:r w:rsidR="00BF52CF">
        <w:t>strukturálisan</w:t>
      </w:r>
      <w:r w:rsidR="00C12BF0">
        <w:t xml:space="preserve"> kompatibilis egy másik objektummal, ha </w:t>
      </w:r>
      <w:r w:rsidR="0021720D">
        <w:t>tartalmazza a publikusan elérhető tagváltozóit és függvényeit</w:t>
      </w:r>
      <w:r w:rsidR="00A9384C">
        <w:t>.</w:t>
      </w:r>
    </w:p>
    <w:p w14:paraId="404A9F82" w14:textId="5CFDF0D9" w:rsidR="00C12BF0" w:rsidRPr="00603034" w:rsidRDefault="00A9384C" w:rsidP="00B101FC">
      <w:pPr>
        <w:rPr>
          <w:lang w:val="en-US"/>
        </w:rPr>
      </w:pPr>
      <w:r>
        <w:t xml:space="preserve">Alapértelmezetten a változók felvehetik a null és </w:t>
      </w:r>
      <w:proofErr w:type="spellStart"/>
      <w:r>
        <w:t>undefined</w:t>
      </w:r>
      <w:proofErr w:type="spellEnd"/>
      <w:r>
        <w:t xml:space="preserve"> </w:t>
      </w:r>
      <w:r w:rsidR="00A31192">
        <w:t>értékeket</w:t>
      </w:r>
      <w:r w:rsidR="00383313">
        <w:t>, melyek további futási idejű hibához vezethetnek</w:t>
      </w:r>
      <w:r>
        <w:t xml:space="preserve">. A fordító </w:t>
      </w:r>
      <w:r>
        <w:rPr>
          <w:rFonts w:ascii="Courier New" w:hAnsi="Courier New" w:cs="Courier New"/>
        </w:rPr>
        <w:t>--</w:t>
      </w:r>
      <w:proofErr w:type="spellStart"/>
      <w:r>
        <w:rPr>
          <w:rFonts w:ascii="Courier New" w:hAnsi="Courier New" w:cs="Courier New"/>
        </w:rPr>
        <w:t>s</w:t>
      </w:r>
      <w:r w:rsidRPr="00A9384C">
        <w:rPr>
          <w:rFonts w:ascii="Courier New" w:hAnsi="Courier New" w:cs="Courier New"/>
        </w:rPr>
        <w:t>trictNullChecks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beállítása esetén </w:t>
      </w:r>
      <w:r w:rsidR="00A31192">
        <w:t xml:space="preserve">a fordító típushibát dob, ha egy típusos változónak az előbb említett értékek egyiket adjuk meg. </w:t>
      </w:r>
    </w:p>
    <w:p w14:paraId="4C5CD397" w14:textId="4AFFEB14" w:rsidR="0023484C" w:rsidRPr="00B101FC" w:rsidRDefault="009D54F2" w:rsidP="00B101FC">
      <w:r>
        <w:t>A TypeScript modulok használatát is biztosítja, ezek segítségével összefüggő osztályokat, függvényeket, változókat tudunk összefűzni egy logikai fájlba. Alapesetben egy modul</w:t>
      </w:r>
      <w:r w:rsidR="00DD2733">
        <w:t xml:space="preserve"> tartalma</w:t>
      </w:r>
      <w:r>
        <w:t xml:space="preserve"> csak exportálás után láthatóak kívülről, és</w:t>
      </w:r>
      <w:r w:rsidR="00DD2733">
        <w:t xml:space="preserve"> minden használni kívánt</w:t>
      </w:r>
      <w:r>
        <w:t xml:space="preserve"> </w:t>
      </w:r>
      <w:r w:rsidR="00DD2733">
        <w:t xml:space="preserve">elem </w:t>
      </w:r>
      <w:r>
        <w:t>importálás után használhatóak</w:t>
      </w:r>
      <w:r w:rsidR="00DD2733">
        <w:t>.</w:t>
      </w:r>
    </w:p>
    <w:p w14:paraId="355BACB1" w14:textId="0FBFC302" w:rsidR="00C76A80" w:rsidRDefault="00C76A80" w:rsidP="00C76A80">
      <w:pPr>
        <w:pStyle w:val="Cmsor2"/>
      </w:pPr>
      <w:bookmarkStart w:id="6" w:name="_Toc136678934"/>
      <w:proofErr w:type="spellStart"/>
      <w:r w:rsidRPr="00E338E0">
        <w:t>React</w:t>
      </w:r>
      <w:bookmarkEnd w:id="6"/>
      <w:proofErr w:type="spellEnd"/>
    </w:p>
    <w:p w14:paraId="07EDB6E7" w14:textId="5B84BBC3" w:rsidR="00B101FC" w:rsidRDefault="001B724B" w:rsidP="00B101FC">
      <w:r>
        <w:t xml:space="preserve">A </w:t>
      </w:r>
      <w:proofErr w:type="spellStart"/>
      <w:r>
        <w:t>React</w:t>
      </w:r>
      <w:proofErr w:type="spellEnd"/>
      <w:sdt>
        <w:sdtPr>
          <w:id w:val="1715463317"/>
          <w:citation/>
        </w:sdtPr>
        <w:sdtContent>
          <w:r w:rsidR="008D39EB">
            <w:fldChar w:fldCharType="begin"/>
          </w:r>
          <w:r w:rsidR="008D39EB">
            <w:rPr>
              <w:lang w:val="en-US"/>
            </w:rPr>
            <w:instrText xml:space="preserve"> CITATION Met23 \l 1033 </w:instrText>
          </w:r>
          <w:r w:rsidR="008D39EB">
            <w:fldChar w:fldCharType="separate"/>
          </w:r>
          <w:r w:rsidR="008C149E">
            <w:rPr>
              <w:noProof/>
              <w:lang w:val="en-US"/>
            </w:rPr>
            <w:t xml:space="preserve"> </w:t>
          </w:r>
          <w:r w:rsidR="008C149E" w:rsidRPr="008C149E">
            <w:rPr>
              <w:noProof/>
              <w:lang w:val="en-US"/>
            </w:rPr>
            <w:t>[8]</w:t>
          </w:r>
          <w:r w:rsidR="008D39EB">
            <w:fldChar w:fldCharType="end"/>
          </w:r>
        </w:sdtContent>
      </w:sdt>
      <w:r>
        <w:t xml:space="preserve"> egy ingyenes, nyíltforráskódú</w:t>
      </w:r>
      <w:r w:rsidR="0096529A">
        <w:t>,</w:t>
      </w:r>
      <w:r>
        <w:t xml:space="preserve"> </w:t>
      </w:r>
      <w:r w:rsidR="0096529A">
        <w:t xml:space="preserve">JavaScript keretrendszer, melyet a </w:t>
      </w:r>
      <w:proofErr w:type="spellStart"/>
      <w:r w:rsidR="0096529A">
        <w:t>Meta</w:t>
      </w:r>
      <w:proofErr w:type="spellEnd"/>
      <w:r w:rsidR="0096529A">
        <w:t xml:space="preserve"> (korábban Facebook) fejlesztett ki. A könyvtár segítségével</w:t>
      </w:r>
      <w:r w:rsidR="0096529A">
        <w:rPr>
          <w:lang w:val="en-US"/>
        </w:rPr>
        <w:t xml:space="preserve"> </w:t>
      </w:r>
      <w:proofErr w:type="spellStart"/>
      <w:r w:rsidR="0096529A">
        <w:rPr>
          <w:lang w:val="en-US"/>
        </w:rPr>
        <w:t>felhaszn</w:t>
      </w:r>
      <w:r w:rsidR="0096529A">
        <w:t>álói</w:t>
      </w:r>
      <w:proofErr w:type="spellEnd"/>
      <w:r w:rsidR="0096529A">
        <w:t xml:space="preserve"> felületet tudunk létrehozni.</w:t>
      </w:r>
      <w:r w:rsidR="006F385E">
        <w:t xml:space="preserve"> A felület leírását deklaratív módon tudjuk leírni, a keretrendszer automatikusan frissíti és </w:t>
      </w:r>
      <w:proofErr w:type="spellStart"/>
      <w:r w:rsidR="006F385E">
        <w:t>újrarendereli</w:t>
      </w:r>
      <w:proofErr w:type="spellEnd"/>
      <w:r w:rsidR="006F385E">
        <w:t xml:space="preserve"> a komponenseket a fájlok változtatásakor</w:t>
      </w:r>
      <w:r w:rsidR="00237B39">
        <w:t xml:space="preserve">, ez jelentősen felgyorsíthatja a fejlesztést és megkönnyíti a hibakeresést. A keretrendszerhez mellékeltek típus fájlokat is, ezért TypeScript </w:t>
      </w:r>
      <w:r w:rsidR="00EA25B3">
        <w:t>projektben is könnyedén használható.</w:t>
      </w:r>
    </w:p>
    <w:p w14:paraId="1931A01E" w14:textId="54B285AB" w:rsidR="00EA25B3" w:rsidRDefault="00EA25B3" w:rsidP="00111412">
      <w:pPr>
        <w:rPr>
          <w:lang w:val="en-US"/>
        </w:rPr>
      </w:pPr>
      <w:r>
        <w:t xml:space="preserve">A </w:t>
      </w:r>
      <w:proofErr w:type="spellStart"/>
      <w:r>
        <w:t>React</w:t>
      </w:r>
      <w:proofErr w:type="spellEnd"/>
      <w:r>
        <w:t xml:space="preserve"> </w:t>
      </w:r>
      <w:r w:rsidR="008140AA">
        <w:t xml:space="preserve">segítségével komponens alapú felhasználói felületet tudunk létrehozni. </w:t>
      </w:r>
      <w:r w:rsidR="00111629">
        <w:t>A komponenseket kétféleképpen tudjuk leírni: osztálykomponensként vagy függvénykomponensként.</w:t>
      </w:r>
      <w:r w:rsidR="00AA458E">
        <w:t xml:space="preserve"> </w:t>
      </w:r>
      <w:r w:rsidR="004F310C">
        <w:t>Az o</w:t>
      </w:r>
      <w:r w:rsidR="00AA458E">
        <w:t xml:space="preserve">sztálykomponensek ES6 osztályokként jelennek meg, amelyek öröklik a </w:t>
      </w:r>
      <w:proofErr w:type="spellStart"/>
      <w:r w:rsidR="00AA458E" w:rsidRPr="004C4E14">
        <w:rPr>
          <w:lang w:val="en-US"/>
        </w:rPr>
        <w:t>React.Component</w:t>
      </w:r>
      <w:proofErr w:type="spellEnd"/>
      <w:r w:rsidR="00AA458E" w:rsidRPr="004C4E14">
        <w:rPr>
          <w:lang w:val="en-US"/>
        </w:rPr>
        <w:t xml:space="preserve"> </w:t>
      </w:r>
      <w:r w:rsidR="00AA458E">
        <w:t>ősosztályt</w:t>
      </w:r>
      <w:r w:rsidR="004F310C">
        <w:t xml:space="preserve"> és életciklus függvényeket alkalmaznak. Állapotok eltárolásához a </w:t>
      </w:r>
      <w:r w:rsidR="004F310C">
        <w:rPr>
          <w:lang w:val="en-US"/>
        </w:rPr>
        <w:t>‘</w:t>
      </w:r>
      <w:proofErr w:type="spellStart"/>
      <w:r w:rsidR="004F310C">
        <w:t>state</w:t>
      </w:r>
      <w:proofErr w:type="spellEnd"/>
      <w:r w:rsidR="004F310C">
        <w:t xml:space="preserve">’ objektumot használták, a külső paramétereket pedig a </w:t>
      </w:r>
      <w:r w:rsidR="004F310C">
        <w:rPr>
          <w:lang w:val="en-US"/>
        </w:rPr>
        <w:t>‘props’</w:t>
      </w:r>
      <w:r w:rsidR="004C4E14">
        <w:rPr>
          <w:lang w:val="en-US"/>
        </w:rPr>
        <w:t xml:space="preserve"> </w:t>
      </w:r>
      <w:r w:rsidR="004C4E14" w:rsidRPr="006D3B05">
        <w:t>objektumon keresztül</w:t>
      </w:r>
      <w:r w:rsidR="004F310C">
        <w:rPr>
          <w:lang w:val="en-US"/>
        </w:rPr>
        <w:t xml:space="preserve"> </w:t>
      </w:r>
      <w:r w:rsidR="004F310C">
        <w:t xml:space="preserve">érjük el. A függvénykomponensek egyszerű függvényekként jelennek meg, a külső paramétereket a függvény paramétereiként kell átadni. Eleinte a függvénykomponenseknek nem volt állapotkezelő rendszere és életciklus függvényeik, de a könyvtár 16.8-as verziójában behozták a </w:t>
      </w:r>
      <w:r w:rsidR="004F310C">
        <w:rPr>
          <w:lang w:val="en-US"/>
        </w:rPr>
        <w:t>‘hook’</w:t>
      </w:r>
      <w:r w:rsidR="004F310C">
        <w:t xml:space="preserve"> függvényeket, melyek segítségével már lehetséges volt.</w:t>
      </w:r>
      <w:r w:rsidR="004C4E14">
        <w:t xml:space="preserve"> A függvénykomponensek </w:t>
      </w:r>
      <w:r w:rsidR="00683E69">
        <w:t xml:space="preserve">később népszerűbbek lettek az osztálykomponensekhez képest a </w:t>
      </w:r>
      <w:proofErr w:type="spellStart"/>
      <w:r w:rsidR="00683E69">
        <w:t>hook</w:t>
      </w:r>
      <w:proofErr w:type="spellEnd"/>
      <w:r w:rsidR="00683E69">
        <w:t>-</w:t>
      </w:r>
      <w:r w:rsidR="00E405B8">
        <w:t>ok bevezetése</w:t>
      </w:r>
      <w:r w:rsidR="00683E69">
        <w:t xml:space="preserve"> óta az egyszerűségük miatt.</w:t>
      </w:r>
    </w:p>
    <w:p w14:paraId="34521E7D" w14:textId="53B4E68E" w:rsidR="00E405B8" w:rsidRDefault="00E405B8" w:rsidP="00111412">
      <w:r>
        <w:rPr>
          <w:lang w:val="en-US"/>
        </w:rPr>
        <w:lastRenderedPageBreak/>
        <w:t xml:space="preserve">A </w:t>
      </w:r>
      <w:r>
        <w:t xml:space="preserve">komponensek leírásához a </w:t>
      </w:r>
      <w:proofErr w:type="spellStart"/>
      <w:r>
        <w:t>React</w:t>
      </w:r>
      <w:proofErr w:type="spellEnd"/>
      <w:r>
        <w:t xml:space="preserve"> új szintaxisokat vezetett be, amelyet JSX-</w:t>
      </w:r>
      <w:proofErr w:type="spellStart"/>
      <w:r>
        <w:t>nek</w:t>
      </w:r>
      <w:proofErr w:type="spellEnd"/>
      <w:r>
        <w:t xml:space="preserve"> (JavaScript HTML) </w:t>
      </w:r>
      <w:r w:rsidR="008577DF">
        <w:t>neveztek el</w:t>
      </w:r>
      <w:r>
        <w:t>. A</w:t>
      </w:r>
      <w:r w:rsidR="008577DF">
        <w:t xml:space="preserve"> JSX a JavaScript bővítménye, amely segítségével HTML-szerű jelöléseket tudunk használni a </w:t>
      </w:r>
      <w:proofErr w:type="spellStart"/>
      <w:r w:rsidR="008577DF">
        <w:t>React</w:t>
      </w:r>
      <w:proofErr w:type="spellEnd"/>
      <w:r w:rsidR="008577DF">
        <w:t xml:space="preserve"> komponensek leírásához. Az alkalmazás fordításakor a HTML leírás függvény hívásokká alakulnak át, amelyek HTML elemeket hoznak létre, erre egy példa lent látható:</w:t>
      </w:r>
    </w:p>
    <w:p w14:paraId="66F5A62B" w14:textId="77777777" w:rsidR="00E63A2D" w:rsidRPr="00E63A2D" w:rsidRDefault="00E63A2D" w:rsidP="00E63A2D">
      <w:pPr>
        <w:shd w:val="clear" w:color="auto" w:fill="FFFFFF"/>
        <w:spacing w:after="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 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const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hello1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&lt;</w:t>
      </w:r>
      <w:r w:rsidRPr="00E63A2D">
        <w:rPr>
          <w:rFonts w:ascii="Consolas" w:hAnsi="Consolas"/>
          <w:color w:val="22863A"/>
          <w:sz w:val="21"/>
          <w:szCs w:val="21"/>
          <w:lang w:val="en-US"/>
        </w:rPr>
        <w:t>div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&gt;Hello </w:t>
      </w:r>
      <w:proofErr w:type="gramStart"/>
      <w:r w:rsidRPr="00E63A2D">
        <w:rPr>
          <w:rFonts w:ascii="Consolas" w:hAnsi="Consolas"/>
          <w:color w:val="24292E"/>
          <w:sz w:val="21"/>
          <w:szCs w:val="21"/>
          <w:lang w:val="en-US"/>
        </w:rPr>
        <w:t>world!&lt;</w:t>
      </w:r>
      <w:proofErr w:type="gramEnd"/>
      <w:r w:rsidRPr="00E63A2D">
        <w:rPr>
          <w:rFonts w:ascii="Consolas" w:hAnsi="Consolas"/>
          <w:color w:val="24292E"/>
          <w:sz w:val="21"/>
          <w:szCs w:val="21"/>
          <w:lang w:val="en-US"/>
        </w:rPr>
        <w:t>/</w:t>
      </w:r>
      <w:r w:rsidRPr="00E63A2D">
        <w:rPr>
          <w:rFonts w:ascii="Consolas" w:hAnsi="Consolas"/>
          <w:color w:val="22863A"/>
          <w:sz w:val="21"/>
          <w:szCs w:val="21"/>
          <w:lang w:val="en-US"/>
        </w:rPr>
        <w:t>div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&gt;;</w:t>
      </w:r>
    </w:p>
    <w:p w14:paraId="78F49CFB" w14:textId="77777777" w:rsidR="00E63A2D" w:rsidRPr="00E63A2D" w:rsidRDefault="00E63A2D" w:rsidP="00E63A2D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24292E"/>
          <w:sz w:val="21"/>
          <w:szCs w:val="21"/>
          <w:lang w:val="en-US"/>
        </w:rPr>
      </w:pP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 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const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hello2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r w:rsidRPr="00E63A2D">
        <w:rPr>
          <w:rFonts w:ascii="Consolas" w:hAnsi="Consolas"/>
          <w:color w:val="D73A49"/>
          <w:sz w:val="21"/>
          <w:szCs w:val="21"/>
          <w:lang w:val="en-US"/>
        </w:rPr>
        <w:t>=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 </w:t>
      </w:r>
      <w:proofErr w:type="spellStart"/>
      <w:r w:rsidRPr="00E63A2D">
        <w:rPr>
          <w:rFonts w:ascii="Consolas" w:hAnsi="Consolas"/>
          <w:color w:val="6F42C1"/>
          <w:sz w:val="21"/>
          <w:szCs w:val="21"/>
          <w:lang w:val="en-US"/>
        </w:rPr>
        <w:t>React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>.</w:t>
      </w:r>
      <w:r w:rsidRPr="00E63A2D">
        <w:rPr>
          <w:rFonts w:ascii="Consolas" w:hAnsi="Consolas"/>
          <w:color w:val="6F42C1"/>
          <w:sz w:val="21"/>
          <w:szCs w:val="21"/>
          <w:lang w:val="en-US"/>
        </w:rPr>
        <w:t>createElement</w:t>
      </w:r>
      <w:proofErr w:type="spellEnd"/>
      <w:r w:rsidRPr="00E63A2D">
        <w:rPr>
          <w:rFonts w:ascii="Consolas" w:hAnsi="Consolas"/>
          <w:color w:val="24292E"/>
          <w:sz w:val="21"/>
          <w:szCs w:val="21"/>
          <w:lang w:val="en-US"/>
        </w:rPr>
        <w:t>(</w:t>
      </w:r>
      <w:r w:rsidRPr="00E63A2D">
        <w:rPr>
          <w:rFonts w:ascii="Consolas" w:hAnsi="Consolas"/>
          <w:color w:val="032F62"/>
          <w:sz w:val="21"/>
          <w:szCs w:val="21"/>
          <w:lang w:val="en-US"/>
        </w:rPr>
        <w:t>'div'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E63A2D">
        <w:rPr>
          <w:rFonts w:ascii="Consolas" w:hAnsi="Consolas"/>
          <w:color w:val="005CC5"/>
          <w:sz w:val="21"/>
          <w:szCs w:val="21"/>
          <w:lang w:val="en-US"/>
        </w:rPr>
        <w:t>null</w:t>
      </w:r>
      <w:r w:rsidRPr="00E63A2D">
        <w:rPr>
          <w:rFonts w:ascii="Consolas" w:hAnsi="Consolas"/>
          <w:color w:val="24292E"/>
          <w:sz w:val="21"/>
          <w:szCs w:val="21"/>
          <w:lang w:val="en-US"/>
        </w:rPr>
        <w:t xml:space="preserve">, </w:t>
      </w:r>
      <w:r w:rsidRPr="00E63A2D">
        <w:rPr>
          <w:rFonts w:ascii="Consolas" w:hAnsi="Consolas"/>
          <w:color w:val="032F62"/>
          <w:sz w:val="21"/>
          <w:szCs w:val="21"/>
          <w:lang w:val="en-US"/>
        </w:rPr>
        <w:t>'Hello world!'</w:t>
      </w:r>
      <w:proofErr w:type="gramStart"/>
      <w:r w:rsidRPr="00E63A2D">
        <w:rPr>
          <w:rFonts w:ascii="Consolas" w:hAnsi="Consolas"/>
          <w:color w:val="24292E"/>
          <w:sz w:val="21"/>
          <w:szCs w:val="21"/>
          <w:lang w:val="en-US"/>
        </w:rPr>
        <w:t>);</w:t>
      </w:r>
      <w:proofErr w:type="gramEnd"/>
    </w:p>
    <w:p w14:paraId="4EA4527E" w14:textId="1E8BDD5A" w:rsidR="00654BB4" w:rsidRPr="0096529A" w:rsidRDefault="00654BB4" w:rsidP="00654BB4">
      <w:r>
        <w:t xml:space="preserve">A </w:t>
      </w:r>
      <w:proofErr w:type="spellStart"/>
      <w:r>
        <w:t>React</w:t>
      </w:r>
      <w:proofErr w:type="spellEnd"/>
      <w:r>
        <w:t xml:space="preserve"> mellé célszerű további könyvtárakat is használni, amelyek kibővít</w:t>
      </w:r>
      <w:r w:rsidR="001A28E6">
        <w:t>ik</w:t>
      </w:r>
      <w:r>
        <w:t xml:space="preserve"> a keretrendszer funkcionalitását, ilyen például a </w:t>
      </w:r>
      <w:proofErr w:type="spellStart"/>
      <w:r>
        <w:t>React</w:t>
      </w:r>
      <w:proofErr w:type="spellEnd"/>
      <w:r>
        <w:t xml:space="preserve"> Router</w:t>
      </w:r>
      <w:r w:rsidR="008E14F0">
        <w:t>, a</w:t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vagy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Query</w:t>
      </w:r>
      <w:proofErr w:type="spellEnd"/>
      <w:r>
        <w:t>.</w:t>
      </w:r>
    </w:p>
    <w:p w14:paraId="1BA0D557" w14:textId="652B12BB" w:rsidR="00C76A80" w:rsidRDefault="00C76A80" w:rsidP="00C76A80">
      <w:pPr>
        <w:pStyle w:val="Cmsor2"/>
      </w:pPr>
      <w:bookmarkStart w:id="7" w:name="_Toc136678935"/>
      <w:proofErr w:type="spellStart"/>
      <w:r w:rsidRPr="00E338E0">
        <w:t>Chakra</w:t>
      </w:r>
      <w:proofErr w:type="spellEnd"/>
      <w:r w:rsidRPr="00E338E0">
        <w:t xml:space="preserve"> UI</w:t>
      </w:r>
      <w:bookmarkEnd w:id="7"/>
    </w:p>
    <w:p w14:paraId="070EC7F1" w14:textId="75450E83" w:rsidR="00B101FC" w:rsidRDefault="00367E8D" w:rsidP="00B101FC">
      <w:r>
        <w:t xml:space="preserve">A </w:t>
      </w:r>
      <w:proofErr w:type="spellStart"/>
      <w:r>
        <w:t>Chakra</w:t>
      </w:r>
      <w:proofErr w:type="spellEnd"/>
      <w:r>
        <w:t xml:space="preserve"> UI </w:t>
      </w:r>
      <w:r w:rsidR="00D540ED">
        <w:t xml:space="preserve">egy </w:t>
      </w:r>
      <w:r w:rsidR="00550FD0">
        <w:t xml:space="preserve">keretrendszer, amely egy rendszert biztosít saját stílusok definiálásához és komponensek testreszabásához. A könyvtár tartalmaz rengeteg előre definiált </w:t>
      </w:r>
      <w:proofErr w:type="spellStart"/>
      <w:r w:rsidR="00550FD0">
        <w:t>React</w:t>
      </w:r>
      <w:proofErr w:type="spellEnd"/>
      <w:r w:rsidR="00550FD0">
        <w:t xml:space="preserve"> komponenseket, amelyeket felhasználhatunk a felhasználói felület leírásához. </w:t>
      </w:r>
      <w:r w:rsidR="00917931">
        <w:t xml:space="preserve">A </w:t>
      </w:r>
      <w:proofErr w:type="spellStart"/>
      <w:r w:rsidR="00917931">
        <w:t>Chakra</w:t>
      </w:r>
      <w:proofErr w:type="spellEnd"/>
      <w:r w:rsidR="00917931">
        <w:t xml:space="preserve"> UI reszponzív tervezési funkciókat is nyújt, így könnyen tudunk a képernyőméretekhez alkalmazkodó felületeket készíteni.</w:t>
      </w:r>
    </w:p>
    <w:p w14:paraId="5544849D" w14:textId="5DC811A2" w:rsidR="00E35137" w:rsidRDefault="00221C75" w:rsidP="00B101FC">
      <w:r>
        <w:t xml:space="preserve">A könyvtár komponenseinek stílus </w:t>
      </w:r>
      <w:proofErr w:type="spellStart"/>
      <w:r>
        <w:t>prop-okat</w:t>
      </w:r>
      <w:proofErr w:type="spellEnd"/>
      <w:r>
        <w:t xml:space="preserve"> tudunk megadni, amelyek megfelelhetőek </w:t>
      </w:r>
      <w:proofErr w:type="spellStart"/>
      <w:r>
        <w:t>inline</w:t>
      </w:r>
      <w:proofErr w:type="spellEnd"/>
      <w:r>
        <w:t xml:space="preserve"> CSS szabályoknak. Rövidítéseket is elfogadnak és ezzel gyorsabban meg tudtam </w:t>
      </w:r>
      <w:r w:rsidR="001214F5">
        <w:t>tervezni</w:t>
      </w:r>
      <w:r>
        <w:t xml:space="preserve"> a felületek kinézetét</w:t>
      </w:r>
      <w:r w:rsidR="00E35137">
        <w:t xml:space="preserve">, de a projektemben </w:t>
      </w:r>
      <w:r w:rsidR="0091224E">
        <w:t xml:space="preserve">a komponens véglegesítése után </w:t>
      </w:r>
      <w:r w:rsidR="001617CC">
        <w:t>a</w:t>
      </w:r>
      <w:r w:rsidR="00E35137">
        <w:t xml:space="preserve"> szabályokat</w:t>
      </w:r>
      <w:r w:rsidR="001214F5">
        <w:t xml:space="preserve"> </w:t>
      </w:r>
      <w:r w:rsidR="00E35137">
        <w:t xml:space="preserve">kiszerveztem egy külön fájlba könnyebb átláthatóság és </w:t>
      </w:r>
      <w:proofErr w:type="spellStart"/>
      <w:r w:rsidR="00E35137">
        <w:t>újrafelhasználhatóság</w:t>
      </w:r>
      <w:proofErr w:type="spellEnd"/>
      <w:r w:rsidR="00E35137">
        <w:t xml:space="preserve"> miatt.</w:t>
      </w:r>
    </w:p>
    <w:p w14:paraId="77330962" w14:textId="5C6FF1EC" w:rsidR="003F7421" w:rsidRDefault="00C76A80" w:rsidP="00D86759">
      <w:pPr>
        <w:pStyle w:val="Cmsor1"/>
        <w:numPr>
          <w:ilvl w:val="0"/>
          <w:numId w:val="0"/>
        </w:numPr>
      </w:pPr>
      <w:bookmarkStart w:id="8" w:name="_Toc136678936"/>
      <w:r w:rsidRPr="00E338E0">
        <w:lastRenderedPageBreak/>
        <w:t>Funkcionális követelmények</w:t>
      </w:r>
      <w:bookmarkEnd w:id="8"/>
    </w:p>
    <w:p w14:paraId="70160657" w14:textId="2DFCB148" w:rsidR="00A67D2A" w:rsidRDefault="00A67D2A" w:rsidP="00A67D2A">
      <w:r>
        <w:t>Ebben a fejezetben a funkcionális követelményeket fogom felsorolni</w:t>
      </w:r>
      <w:r w:rsidR="002E7B54">
        <w:t>, amelyek a megvalósítandó alkalmazáshoz nélkülözhetetlenek. A funkciókról készült felépítéséről készült ábra lentebb látható.</w:t>
      </w:r>
    </w:p>
    <w:p w14:paraId="6416C728" w14:textId="77777777" w:rsidR="00BF5BC0" w:rsidRDefault="00BA21F8" w:rsidP="00BF5BC0">
      <w:pPr>
        <w:keepNext/>
        <w:ind w:firstLine="0"/>
      </w:pPr>
      <w:r>
        <w:rPr>
          <w:noProof/>
        </w:rPr>
        <w:drawing>
          <wp:inline distT="0" distB="0" distL="0" distR="0" wp14:anchorId="3CD34352" wp14:editId="73B0C1A0">
            <wp:extent cx="5400040" cy="4462780"/>
            <wp:effectExtent l="0" t="0" r="0" b="0"/>
            <wp:docPr id="6" name="Kép 6" descr="A képen diagram, rajz, vázlat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diagram, rajz, vázlat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1F60" w14:textId="0F85A2F6" w:rsidR="006A4AFB" w:rsidRPr="00A67D2A" w:rsidRDefault="00BF5BC0" w:rsidP="00D645B9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5</w:t>
        </w:r>
      </w:fldSimple>
      <w:r>
        <w:t>: A végrehajtható funkciók felhasználók szempontjából</w:t>
      </w:r>
    </w:p>
    <w:p w14:paraId="2ED26859" w14:textId="5910725B" w:rsidR="003F7421" w:rsidRDefault="009E18C1" w:rsidP="009E18C1">
      <w:pPr>
        <w:pStyle w:val="Cmsor2"/>
      </w:pPr>
      <w:bookmarkStart w:id="9" w:name="_Toc136678937"/>
      <w:r>
        <w:t>Böngészés</w:t>
      </w:r>
      <w:bookmarkEnd w:id="9"/>
    </w:p>
    <w:p w14:paraId="0654A8AC" w14:textId="3B7A5433" w:rsidR="009E18C1" w:rsidRDefault="009E18C1" w:rsidP="009E18C1">
      <w:r>
        <w:t xml:space="preserve">Az egyik nélkülözhetetlen funkció az alkalmazásban a létrehozott hirdetésének böngészése. </w:t>
      </w:r>
      <w:r w:rsidR="00435058">
        <w:t xml:space="preserve">A felhasználó bejelentkezés nélkül csak ezt a funkciót éri el. </w:t>
      </w:r>
      <w:r w:rsidR="00B40007">
        <w:t xml:space="preserve">A hirdetések egy listán keresztül tekinthetőek meg, melynek szűrési lehetőségeket kell biztosítania.  </w:t>
      </w:r>
      <w:r w:rsidR="008D39EB">
        <w:t>S</w:t>
      </w:r>
      <w:r w:rsidR="00B40007">
        <w:t>zűrési feltételnek megadható az ingatlan címe, ára, mérete és a szobák száma. A listanézetben a hirdetések száma korlátozott a könnyebb átláthatóság és navigálás érdekében</w:t>
      </w:r>
      <w:r w:rsidR="00BB3E99">
        <w:t>, lapozással lehet a többi hirdetést megjeleníteni.</w:t>
      </w:r>
    </w:p>
    <w:p w14:paraId="3430E1D5" w14:textId="4FA79663" w:rsidR="00435058" w:rsidRDefault="00435058" w:rsidP="009E18C1">
      <w:r>
        <w:lastRenderedPageBreak/>
        <w:t>Ha egy hirdetés felkeltette a felhasználó érdeklődését, a listában lévő hirdetésre kattintva</w:t>
      </w:r>
      <w:r w:rsidR="00956FDF">
        <w:t xml:space="preserve"> meg kell jelennie</w:t>
      </w:r>
      <w:r>
        <w:t xml:space="preserve"> az ingatlan részletes</w:t>
      </w:r>
      <w:r w:rsidR="00AB76CA">
        <w:t xml:space="preserve"> leírásának</w:t>
      </w:r>
      <w:r>
        <w:t>.</w:t>
      </w:r>
      <w:r w:rsidR="008040AC">
        <w:t xml:space="preserve"> Ennek a nézetnek egy külön oldalon kell megjelennie, a részletek között meg kell jelennie az ingatlan adatainak, egy róla készült fotó</w:t>
      </w:r>
      <w:r w:rsidR="00BA0027">
        <w:t>nak</w:t>
      </w:r>
      <w:r w:rsidR="008040AC">
        <w:t xml:space="preserve"> és a hirdető elérhetőségeinek.</w:t>
      </w:r>
      <w:r w:rsidR="00753F37">
        <w:t xml:space="preserve"> A bejelentkezett felhasználónak van lehetősége felvenni a kapcsolatot az alkalmazáson keresztül is.</w:t>
      </w:r>
    </w:p>
    <w:p w14:paraId="33390D90" w14:textId="1B5AEAC6" w:rsidR="00435058" w:rsidRDefault="00E86C0F" w:rsidP="00E86C0F">
      <w:pPr>
        <w:pStyle w:val="Cmsor2"/>
      </w:pPr>
      <w:bookmarkStart w:id="10" w:name="_Toc136678938"/>
      <w:r>
        <w:t>Regisztrálás és bejelentkezés</w:t>
      </w:r>
      <w:bookmarkEnd w:id="10"/>
    </w:p>
    <w:p w14:paraId="17C8A469" w14:textId="287694A6" w:rsidR="00E86C0F" w:rsidRDefault="00E86C0F" w:rsidP="00E86C0F">
      <w:r>
        <w:t>Ahhoz, hogy elérje az alkalmazás további funkcióit, a felhasználónak</w:t>
      </w:r>
      <w:r w:rsidR="00FD1CF6">
        <w:t xml:space="preserve"> rendelkeznie kell egy saját fiókkal, amit a regisztrációs ablakon tud létrehozni</w:t>
      </w:r>
      <w:r>
        <w:t>.</w:t>
      </w:r>
      <w:r w:rsidR="00FD1CF6">
        <w:t xml:space="preserve"> Regisztráció esetén meg kell adni egy érvényes e-mail címet, felhasználónevet, megfelelő erősségű jelszót és</w:t>
      </w:r>
      <w:r w:rsidR="007076FA">
        <w:t xml:space="preserve"> opcionálisan egy</w:t>
      </w:r>
      <w:r w:rsidR="00FD1CF6">
        <w:t xml:space="preserve"> telefonszámot. A regisztráció és bejelentkezés után </w:t>
      </w:r>
      <w:r w:rsidR="00C40335">
        <w:t>elérhetővé válik a hirdetés készítése és az üzenetek küldése.</w:t>
      </w:r>
    </w:p>
    <w:p w14:paraId="3A88D32D" w14:textId="3013EEFF" w:rsidR="00644DE4" w:rsidRDefault="00644DE4" w:rsidP="00644DE4">
      <w:pPr>
        <w:pStyle w:val="Cmsor2"/>
      </w:pPr>
      <w:bookmarkStart w:id="11" w:name="_Toc136678939"/>
      <w:r>
        <w:t>Hirdetés létrehozása</w:t>
      </w:r>
      <w:r w:rsidR="00140841">
        <w:t xml:space="preserve"> és kezelése</w:t>
      </w:r>
      <w:bookmarkEnd w:id="11"/>
    </w:p>
    <w:p w14:paraId="005478FB" w14:textId="4C1312C2" w:rsidR="0069513B" w:rsidRDefault="0069513B" w:rsidP="0069513B">
      <w:r>
        <w:t>A másik fontos funkció az alkalmazásban az ingatlan hirdetések létrehozása. A hirdetés létrehozásakor meg kell adni a hirdetés címét, a lakás címét, méretét, szobák számát, egy róla elkészült képet és az árát. A kliensnek</w:t>
      </w:r>
      <w:r w:rsidR="005036C8">
        <w:t xml:space="preserve"> és a szervernek</w:t>
      </w:r>
      <w:r>
        <w:t xml:space="preserve"> validációt kell elvégeznie a kérés</w:t>
      </w:r>
      <w:r w:rsidR="005036C8">
        <w:t xml:space="preserve"> feldolgozása előtt.</w:t>
      </w:r>
      <w:r w:rsidR="00E26CE0">
        <w:t xml:space="preserve"> A képek eltárolása az adatbázisban történik, amit Base64 formájú szövegként tárolunk el.</w:t>
      </w:r>
      <w:r w:rsidR="00476A09">
        <w:t xml:space="preserve"> </w:t>
      </w:r>
      <w:r w:rsidR="004357B1">
        <w:t xml:space="preserve">A hirdetőnek van lehetősége az saját hirdetéseit kilistáznia egy külön nézetben, itt </w:t>
      </w:r>
      <w:r w:rsidR="00476A09">
        <w:t>eltávolíthatja a már nem aktuális hirdetést vagy módosíthatja a már elavult információkat.</w:t>
      </w:r>
    </w:p>
    <w:p w14:paraId="7CEA576B" w14:textId="68B2A60E" w:rsidR="00644DE4" w:rsidRDefault="00644DE4" w:rsidP="00644DE4">
      <w:pPr>
        <w:pStyle w:val="Cmsor2"/>
      </w:pPr>
      <w:bookmarkStart w:id="12" w:name="_Toc136678940"/>
      <w:r>
        <w:t>Üzenetek küldése</w:t>
      </w:r>
      <w:bookmarkEnd w:id="12"/>
    </w:p>
    <w:p w14:paraId="60BCD1BF" w14:textId="3095CD5B" w:rsidR="00654BB4" w:rsidRPr="003A055D" w:rsidRDefault="002A7625" w:rsidP="00654BB4">
      <w:r>
        <w:t xml:space="preserve">Az üzenetváltás elkezdését az érdeklődőnek kell </w:t>
      </w:r>
      <w:r w:rsidR="00445C66">
        <w:t>kezdeményeznie</w:t>
      </w:r>
      <w:r>
        <w:t xml:space="preserve"> egy ingatlan hirdetés részletes nézetén keresztül. Az üzenet elküldése után egy másik nézet fog elénk tárulni, amin a</w:t>
      </w:r>
      <w:r w:rsidR="007454AA">
        <w:t>z</w:t>
      </w:r>
      <w:r>
        <w:t xml:space="preserve"> összes üzenetet el tudjuk olvasni és további üzeneteket is tudunk küldeni. Ha egy felhasználónak vannak olvasatlan üzenetei, akkor a kliens menübárban kijelzi egy számláló segítségével. Ha az üzenetekhez navigál a felhasználó, akkor az összes vele kapcsolatos párbeszédeket látni fogja</w:t>
      </w:r>
      <w:r w:rsidR="004C09FB">
        <w:t>. A</w:t>
      </w:r>
      <w:r w:rsidR="009D585D">
        <w:t xml:space="preserve"> párbeszéd</w:t>
      </w:r>
      <w:r w:rsidR="004C09FB">
        <w:t>re kattintva frissülnie kell a menübárban lévő számlálónak</w:t>
      </w:r>
      <w:r w:rsidR="00772713">
        <w:t>, meg kell jelennie az egymásnak elküldött üzeneteknek</w:t>
      </w:r>
      <w:r w:rsidR="00D5012C">
        <w:t xml:space="preserve"> és</w:t>
      </w:r>
      <w:r w:rsidR="00772713">
        <w:t xml:space="preserve"> azoknak az elküldési idejüknek.</w:t>
      </w:r>
    </w:p>
    <w:p w14:paraId="69D4D289" w14:textId="69F5B8C5" w:rsidR="00961D8F" w:rsidRDefault="00961D8F" w:rsidP="00961D8F">
      <w:pPr>
        <w:pStyle w:val="Cmsor2"/>
      </w:pPr>
      <w:bookmarkStart w:id="13" w:name="_Toc136678941"/>
      <w:r>
        <w:lastRenderedPageBreak/>
        <w:t>További követelmények</w:t>
      </w:r>
      <w:bookmarkEnd w:id="13"/>
    </w:p>
    <w:p w14:paraId="1AA54860" w14:textId="21C6F2FE" w:rsidR="00B54A91" w:rsidRPr="00B54A91" w:rsidRDefault="00B54A91" w:rsidP="00B54A91">
      <w:r>
        <w:t>A felhasználó felületnek letisztultnak</w:t>
      </w:r>
      <w:r w:rsidR="00D36573">
        <w:t>, reszponzívnak</w:t>
      </w:r>
      <w:r>
        <w:t xml:space="preserve"> és </w:t>
      </w:r>
      <w:r w:rsidR="00D36573">
        <w:t>intuitívnak</w:t>
      </w:r>
      <w:r>
        <w:t xml:space="preserve"> kell lennie.</w:t>
      </w:r>
      <w:r w:rsidR="00D36573">
        <w:t xml:space="preserve"> A kliensnek a felhasználó legtöbb műveletére reagálnia kell, a hosszabb műveletek esetén aszinkron működést kell biztosítani, hogy ne fagyjon le a felhasználói felület. Az esetleges hibákat a kliensnek jeleznie kell.</w:t>
      </w:r>
    </w:p>
    <w:p w14:paraId="00A7B8D7" w14:textId="7082DE5A" w:rsidR="00C76A80" w:rsidRPr="00E338E0" w:rsidRDefault="00C76A80" w:rsidP="00C76A80">
      <w:pPr>
        <w:pStyle w:val="Cmsor1"/>
      </w:pPr>
      <w:bookmarkStart w:id="14" w:name="_Toc136678942"/>
      <w:r w:rsidRPr="00E338E0">
        <w:lastRenderedPageBreak/>
        <w:t>Architektúrák</w:t>
      </w:r>
      <w:bookmarkEnd w:id="14"/>
    </w:p>
    <w:p w14:paraId="5A97D00A" w14:textId="2D8B3747" w:rsidR="00C76A80" w:rsidRDefault="003612A1" w:rsidP="00C76A80">
      <w:pPr>
        <w:pStyle w:val="Cmsor2"/>
      </w:pPr>
      <w:bookmarkStart w:id="15" w:name="_Toc136678943"/>
      <w:r w:rsidRPr="00E338E0">
        <w:t>Rendszer architektúra</w:t>
      </w:r>
      <w:bookmarkEnd w:id="15"/>
    </w:p>
    <w:p w14:paraId="482D30BC" w14:textId="6075BF77" w:rsidR="003E60D5" w:rsidRDefault="008967F4" w:rsidP="003E60D5">
      <w:r>
        <w:t>Az ingatlan hirdető alkalmazás</w:t>
      </w:r>
      <w:r w:rsidR="00AA6D60">
        <w:t xml:space="preserve"> három</w:t>
      </w:r>
      <w:r>
        <w:t xml:space="preserve"> fő komponensből áll: az alkalmazást megjelenítő kliensből</w:t>
      </w:r>
      <w:r w:rsidR="00F4772C">
        <w:t>, amin keresztül a felhasználó tudja használni a szolgáltatást</w:t>
      </w:r>
      <w:r>
        <w:t>, a kiszolgáló szerverből, amely a</w:t>
      </w:r>
      <w:r w:rsidR="00F4772C">
        <w:t>z alkalmazás</w:t>
      </w:r>
      <w:r>
        <w:t xml:space="preserve"> logiká</w:t>
      </w:r>
      <w:r w:rsidR="00F4772C">
        <w:t>já</w:t>
      </w:r>
      <w:r>
        <w:t>t valósítja meg</w:t>
      </w:r>
      <w:r w:rsidR="0080107D">
        <w:t>, és az adatbázisból, ahol az adatokat tároljuk el</w:t>
      </w:r>
      <w:r>
        <w:t xml:space="preserve">. </w:t>
      </w:r>
      <w:r w:rsidR="00BB6F72">
        <w:t xml:space="preserve">A felhasználó egy </w:t>
      </w:r>
      <w:proofErr w:type="spellStart"/>
      <w:r w:rsidR="00BB6F72">
        <w:t>React</w:t>
      </w:r>
      <w:proofErr w:type="spellEnd"/>
      <w:r w:rsidR="00BB6F72">
        <w:t xml:space="preserve"> alkalmazást futtató böngészőn keresztül tartja a kapcsolatot a kiszolgáló szerverrel</w:t>
      </w:r>
      <w:r w:rsidR="00697E8D">
        <w:t xml:space="preserve"> HTTP kérések segítségével</w:t>
      </w:r>
      <w:r w:rsidR="00BB6F72">
        <w:t>.</w:t>
      </w:r>
      <w:r w:rsidR="00045656">
        <w:t xml:space="preserve"> A szerver egy REST interfészen keresztül szolgálja ki a klienseket, amit az ASP.NET </w:t>
      </w:r>
      <w:proofErr w:type="spellStart"/>
      <w:r w:rsidR="00045656">
        <w:t>Core</w:t>
      </w:r>
      <w:proofErr w:type="spellEnd"/>
      <w:r w:rsidR="00045656">
        <w:t xml:space="preserve"> technológiával valósít meg</w:t>
      </w:r>
      <w:r w:rsidR="004B54E6">
        <w:t xml:space="preserve">, és az </w:t>
      </w:r>
      <w:proofErr w:type="spellStart"/>
      <w:r w:rsidR="004B54E6">
        <w:t>Entity</w:t>
      </w:r>
      <w:proofErr w:type="spellEnd"/>
      <w:r w:rsidR="004B54E6">
        <w:t xml:space="preserve"> Framework </w:t>
      </w:r>
      <w:proofErr w:type="spellStart"/>
      <w:r w:rsidR="004B54E6">
        <w:t>Core</w:t>
      </w:r>
      <w:proofErr w:type="spellEnd"/>
      <w:r w:rsidR="004B54E6">
        <w:t xml:space="preserve"> könyvtár segítségével kommunikál az MSSQL adatbázissal</w:t>
      </w:r>
      <w:r w:rsidR="00045656">
        <w:t>.</w:t>
      </w:r>
    </w:p>
    <w:p w14:paraId="3B4DD9F4" w14:textId="03D18C67" w:rsidR="00D645B9" w:rsidRDefault="0082782A" w:rsidP="00D645B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47F9196C" wp14:editId="3BFFBCBE">
                <wp:extent cx="5400040" cy="4110825"/>
                <wp:effectExtent l="0" t="0" r="0" b="4445"/>
                <wp:docPr id="15" name="Vászo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2" name="Téglalap: lekerekített 42"/>
                        <wps:cNvSpPr/>
                        <wps:spPr>
                          <a:xfrm>
                            <a:off x="187951" y="1483447"/>
                            <a:ext cx="5067861" cy="2476303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églalap: lekerekített 17"/>
                        <wps:cNvSpPr/>
                        <wps:spPr>
                          <a:xfrm>
                            <a:off x="155275" y="146649"/>
                            <a:ext cx="5089585" cy="871268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31B4A" w14:textId="2E36DF91" w:rsidR="000A00D1" w:rsidRPr="000A00D1" w:rsidRDefault="000A00D1" w:rsidP="000A00D1">
                              <w:pPr>
                                <w:jc w:val="center"/>
                                <w:rPr>
                                  <w:rFonts w:ascii="Segoe UI" w:hAnsi="Segoe UI" w:cs="Segoe U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églalap: lekerekített 18"/>
                        <wps:cNvSpPr/>
                        <wps:spPr>
                          <a:xfrm>
                            <a:off x="1049573" y="1568525"/>
                            <a:ext cx="4007457" cy="8712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églalap: lekerekített 19"/>
                        <wps:cNvSpPr/>
                        <wps:spPr>
                          <a:xfrm>
                            <a:off x="1049573" y="3018808"/>
                            <a:ext cx="4007457" cy="87058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gyenes összekötő nyíllal 22"/>
                        <wps:cNvCnPr>
                          <a:stCxn id="18" idx="2"/>
                          <a:endCxn id="19" idx="0"/>
                        </wps:cNvCnPr>
                        <wps:spPr>
                          <a:xfrm>
                            <a:off x="3053302" y="2439745"/>
                            <a:ext cx="0" cy="57906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95431" y="3094892"/>
                            <a:ext cx="745473" cy="745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Kép 2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44989" y="1614115"/>
                            <a:ext cx="764986" cy="7648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Kép 3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38540" y="217381"/>
                            <a:ext cx="720834" cy="720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zövegdoboz 32"/>
                        <wps:cNvSpPr txBox="1"/>
                        <wps:spPr>
                          <a:xfrm>
                            <a:off x="1614116" y="328662"/>
                            <a:ext cx="1304013" cy="450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D8F669" w14:textId="3E4B9B66" w:rsidR="000A00D1" w:rsidRP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 w:rsidRPr="000A00D1"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zövegdoboz 32"/>
                        <wps:cNvSpPr txBox="1"/>
                        <wps:spPr>
                          <a:xfrm>
                            <a:off x="2056509" y="1770262"/>
                            <a:ext cx="1303655" cy="450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3C5899" w14:textId="15E026AA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zövegdoboz 32"/>
                        <wps:cNvSpPr txBox="1"/>
                        <wps:spPr>
                          <a:xfrm>
                            <a:off x="2072411" y="3217399"/>
                            <a:ext cx="1303655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D5E5" w14:textId="271EF9D9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Adatbázis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zövegdoboz 32"/>
                        <wps:cNvSpPr txBox="1"/>
                        <wps:spPr>
                          <a:xfrm>
                            <a:off x="3455578" y="1698494"/>
                            <a:ext cx="1474231" cy="647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0B9C" w14:textId="301CAD8C" w:rsidR="000A00D1" w:rsidRPr="000A00D1" w:rsidRDefault="000A00D1" w:rsidP="000A00D1">
                              <w:pPr>
                                <w:spacing w:after="0" w:line="240" w:lineRule="auto"/>
                                <w:ind w:firstLine="0"/>
                                <w:jc w:val="left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 xml:space="preserve">ASP.NET </w:t>
                              </w:r>
                              <w:r w:rsidRPr="007E7167"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  <w:lang w:val="en-US"/>
                                </w:rPr>
                                <w:t>Core</w:t>
                              </w: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br/>
                                <w:t xml:space="preserve">EF </w:t>
                              </w:r>
                              <w:proofErr w:type="spellStart"/>
                              <w:r w:rsidRPr="007E7167"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  <w:u w:val="single"/>
                                </w:rPr>
                                <w:t>Core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zövegdoboz 32"/>
                        <wps:cNvSpPr txBox="1"/>
                        <wps:spPr>
                          <a:xfrm>
                            <a:off x="2938744" y="376383"/>
                            <a:ext cx="1839990" cy="466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7129BF" w14:textId="5B443F8A" w:rsidR="000A00D1" w:rsidRDefault="000A00D1" w:rsidP="000A00D1">
                              <w:pPr>
                                <w:spacing w:after="0" w:line="240" w:lineRule="auto"/>
                                <w:ind w:firstLine="0"/>
                                <w:jc w:val="left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 w:rsidRPr="007E7167"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  <w:lang w:val="en-US"/>
                                </w:rPr>
                                <w:t>React</w:t>
                              </w: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, TypeScript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zövegdoboz 32"/>
                        <wps:cNvSpPr txBox="1"/>
                        <wps:spPr>
                          <a:xfrm>
                            <a:off x="3498574" y="3289927"/>
                            <a:ext cx="1399309" cy="5014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4DBA90" w14:textId="463D3048" w:rsidR="000A00D1" w:rsidRDefault="000A00D1" w:rsidP="000A00D1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8"/>
                                  <w:szCs w:val="28"/>
                                </w:rPr>
                                <w:t>Microsoft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zövegdoboz 32"/>
                        <wps:cNvSpPr txBox="1"/>
                        <wps:spPr>
                          <a:xfrm>
                            <a:off x="3098128" y="2596836"/>
                            <a:ext cx="1139917" cy="344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C0A870" w14:textId="6C568DDA" w:rsidR="00AA6D60" w:rsidRPr="00AA6D60" w:rsidRDefault="00AA6D60" w:rsidP="00AA6D60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 w:rsidRPr="00AA6D60"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SQL utasítások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zövegdoboz 32"/>
                        <wps:cNvSpPr txBox="1"/>
                        <wps:spPr>
                          <a:xfrm>
                            <a:off x="3102841" y="1154457"/>
                            <a:ext cx="1028599" cy="292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30E37D" w14:textId="4D7AF85B" w:rsidR="00AA6D60" w:rsidRDefault="00AA6D60" w:rsidP="00AA6D60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HTTP kérések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gyenes összekötő nyíllal 21"/>
                        <wps:cNvCnPr>
                          <a:endCxn id="18" idx="0"/>
                        </wps:cNvCnPr>
                        <wps:spPr>
                          <a:xfrm>
                            <a:off x="3053302" y="1017788"/>
                            <a:ext cx="0" cy="55053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zövegdoboz 32"/>
                        <wps:cNvSpPr txBox="1"/>
                        <wps:spPr>
                          <a:xfrm>
                            <a:off x="286247" y="2492708"/>
                            <a:ext cx="1499557" cy="448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60247A" w14:textId="67070FA6" w:rsidR="00A16DD3" w:rsidRDefault="00A16DD3" w:rsidP="00A16DD3">
                              <w:pPr>
                                <w:ind w:firstLine="0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</w:rPr>
                                <w:t>Szerver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F9196C" id="Vászon 15" o:spid="_x0000_s1026" editas="canvas" style="width:425.2pt;height:323.7pt;mso-position-horizontal-relative:char;mso-position-vertical-relative:line" coordsize="54000,41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41103;visibility:visible;mso-wrap-style:square" filled="t">
                  <v:fill o:detectmouseclick="t"/>
                  <v:path o:connecttype="none"/>
                </v:shape>
                <v:roundrect id="Téglalap: lekerekített 42" o:spid="_x0000_s1028" style="position:absolute;left:1879;top:14834;width:50679;height:2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" filled="f" strokecolor="#00b0f0" strokeweight="2.25pt">
                  <v:stroke joinstyle="miter"/>
                </v:roundrect>
                <v:roundrect id="Téglalap: lekerekített 17" o:spid="_x0000_s1029" style="position:absolute;left:1552;top:1466;width:50896;height:87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" filled="f" strokecolor="#00b0f0" strokeweight="2.25pt">
                  <v:stroke joinstyle="miter"/>
                  <v:textbox>
                    <w:txbxContent>
                      <w:p w14:paraId="41531B4A" w14:textId="2E36DF91" w:rsidR="000A00D1" w:rsidRPr="000A00D1" w:rsidRDefault="000A00D1" w:rsidP="000A00D1">
                        <w:pPr>
                          <w:jc w:val="center"/>
                          <w:rPr>
                            <w:rFonts w:ascii="Segoe UI" w:hAnsi="Segoe UI" w:cs="Segoe UI"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Téglalap: lekerekített 18" o:spid="_x0000_s1030" style="position:absolute;left:10495;top:15685;width:40075;height:8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" filled="f" strokecolor="#00b0f0" strokeweight="2.25pt">
                  <v:stroke joinstyle="miter"/>
                </v:roundrect>
                <v:roundrect id="Téglalap: lekerekített 19" o:spid="_x0000_s1031" style="position:absolute;left:10495;top:30188;width:40075;height:8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" filled="f" strokecolor="#00b0f0" strokeweight="2.25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22" o:spid="_x0000_s1032" type="#_x0000_t32" style="position:absolute;left:30533;top:24397;width:0;height:5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Kép 27" o:spid="_x0000_s1033" type="#_x0000_t75" style="position:absolute;left:11954;top:30948;width:7455;height:7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">
                  <v:imagedata r:id="rId18" o:title=""/>
                </v:shape>
                <v:shape id="Kép 29" o:spid="_x0000_s1034" type="#_x0000_t75" style="position:absolute;left:11449;top:16141;width:7650;height:7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">
                  <v:imagedata r:id="rId19" o:title=""/>
                </v:shape>
                <v:shape id="Kép 30" o:spid="_x0000_s1035" type="#_x0000_t75" style="position:absolute;left:2385;top:2173;width:7208;height: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32" o:spid="_x0000_s1036" type="#_x0000_t202" style="position:absolute;left:16141;top:3286;width:13040;height:4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75D8F669" w14:textId="3E4B9B66" w:rsidR="000A00D1" w:rsidRP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 w:rsidRPr="000A00D1"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Frontend</w:t>
                        </w:r>
                      </w:p>
                    </w:txbxContent>
                  </v:textbox>
                </v:shape>
                <v:shape id="Szövegdoboz 32" o:spid="_x0000_s1037" type="#_x0000_t202" style="position:absolute;left:20565;top:17702;width:13036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163C5899" w14:textId="15E026AA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Backend</w:t>
                        </w:r>
                      </w:p>
                    </w:txbxContent>
                  </v:textbox>
                </v:shape>
                <v:shape id="Szövegdoboz 32" o:spid="_x0000_s1038" type="#_x0000_t202" style="position:absolute;left:20724;top:32173;width:13036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1C31D5E5" w14:textId="271EF9D9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Adatbázis</w:t>
                        </w:r>
                      </w:p>
                    </w:txbxContent>
                  </v:textbox>
                </v:shape>
                <v:shape id="Szövegdoboz 32" o:spid="_x0000_s1039" type="#_x0000_t202" style="position:absolute;left:34555;top:16984;width:14743;height:6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436D0B9C" w14:textId="301CAD8C" w:rsidR="000A00D1" w:rsidRPr="000A00D1" w:rsidRDefault="000A00D1" w:rsidP="000A00D1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 xml:space="preserve">ASP.NET </w:t>
                        </w:r>
                        <w:r w:rsidRPr="007E7167">
                          <w:rPr>
                            <w:rFonts w:ascii="Segoe UI" w:hAnsi="Segoe UI" w:cs="Segoe UI"/>
                            <w:sz w:val="28"/>
                            <w:szCs w:val="28"/>
                            <w:lang w:val="en-US"/>
                          </w:rPr>
                          <w:t>Core</w:t>
                        </w: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 xml:space="preserve">, </w:t>
                        </w: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br/>
                          <w:t xml:space="preserve">EF </w:t>
                        </w:r>
                        <w:proofErr w:type="spellStart"/>
                        <w:r w:rsidRPr="007E7167">
                          <w:rPr>
                            <w:rFonts w:ascii="Segoe UI" w:hAnsi="Segoe UI" w:cs="Segoe UI"/>
                            <w:sz w:val="28"/>
                            <w:szCs w:val="28"/>
                            <w:u w:val="single"/>
                          </w:rPr>
                          <w:t>Core</w:t>
                        </w:r>
                        <w:proofErr w:type="spellEnd"/>
                      </w:p>
                    </w:txbxContent>
                  </v:textbox>
                </v:shape>
                <v:shape id="Szövegdoboz 32" o:spid="_x0000_s1040" type="#_x0000_t202" style="position:absolute;left:29387;top:3763;width:18400;height:4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14:paraId="507129BF" w14:textId="5B443F8A" w:rsidR="000A00D1" w:rsidRDefault="000A00D1" w:rsidP="000A00D1">
                        <w:pPr>
                          <w:spacing w:after="0" w:line="240" w:lineRule="auto"/>
                          <w:ind w:firstLine="0"/>
                          <w:jc w:val="left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 w:rsidRPr="007E7167">
                          <w:rPr>
                            <w:rFonts w:ascii="Segoe UI" w:hAnsi="Segoe UI" w:cs="Segoe UI"/>
                            <w:sz w:val="28"/>
                            <w:szCs w:val="28"/>
                            <w:lang w:val="en-US"/>
                          </w:rPr>
                          <w:t>React</w:t>
                        </w: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, TypeScript</w:t>
                        </w:r>
                      </w:p>
                    </w:txbxContent>
                  </v:textbox>
                </v:shape>
                <v:shape id="Szövegdoboz 32" o:spid="_x0000_s1041" type="#_x0000_t202" style="position:absolute;left:34985;top:32899;width:13993;height:5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14:paraId="7B4DBA90" w14:textId="463D3048" w:rsidR="000A00D1" w:rsidRDefault="000A00D1" w:rsidP="000A00D1">
                        <w:pPr>
                          <w:ind w:firstLine="0"/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Segoe UI" w:hAnsi="Segoe UI" w:cs="Segoe UI"/>
                            <w:sz w:val="28"/>
                            <w:szCs w:val="28"/>
                          </w:rPr>
                          <w:t>Microsoft SQL</w:t>
                        </w:r>
                      </w:p>
                    </w:txbxContent>
                  </v:textbox>
                </v:shape>
                <v:shape id="Szövegdoboz 32" o:spid="_x0000_s1042" type="#_x0000_t202" style="position:absolute;left:30981;top:25968;width:113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14:paraId="26C0A870" w14:textId="6C568DDA" w:rsidR="00AA6D60" w:rsidRPr="00AA6D60" w:rsidRDefault="00AA6D60" w:rsidP="00AA6D60">
                        <w:pPr>
                          <w:ind w:firstLine="0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AA6D60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SQL utasítások</w:t>
                        </w:r>
                      </w:p>
                    </w:txbxContent>
                  </v:textbox>
                </v:shape>
                <v:shape id="Szövegdoboz 32" o:spid="_x0000_s1043" type="#_x0000_t202" style="position:absolute;left:31028;top:11544;width:1028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14:paraId="3830E37D" w14:textId="4D7AF85B" w:rsidR="00AA6D60" w:rsidRDefault="00AA6D60" w:rsidP="00AA6D60">
                        <w:pPr>
                          <w:ind w:firstLine="0"/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HTTP kérések</w:t>
                        </w:r>
                      </w:p>
                    </w:txbxContent>
                  </v:textbox>
                </v:shape>
                <v:shape id="Egyenes összekötő nyíllal 21" o:spid="_x0000_s1044" type="#_x0000_t32" style="position:absolute;left:30533;top:10177;width:0;height:5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Szövegdoboz 32" o:spid="_x0000_s1045" type="#_x0000_t202" style="position:absolute;left:2862;top:24927;width:14996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4860247A" w14:textId="67070FA6" w:rsidR="00A16DD3" w:rsidRDefault="00A16DD3" w:rsidP="00A16DD3">
                        <w:pPr>
                          <w:ind w:firstLine="0"/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</w:rPr>
                          <w:t>Szerver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255CEF" w14:textId="2916EF0A" w:rsidR="00D645B9" w:rsidRDefault="00D645B9" w:rsidP="00D645B9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6</w:t>
        </w:r>
      </w:fldSimple>
      <w:r>
        <w:t>: Az alkalmazás komponensei</w:t>
      </w:r>
    </w:p>
    <w:p w14:paraId="69EFD58E" w14:textId="72BC6C04" w:rsidR="003E60D5" w:rsidRDefault="003E60D5" w:rsidP="003E60D5">
      <w:pPr>
        <w:pStyle w:val="Cmsor2"/>
      </w:pPr>
      <w:bookmarkStart w:id="16" w:name="_Toc136678944"/>
      <w:r>
        <w:t xml:space="preserve">Szerveroldali </w:t>
      </w:r>
      <w:r w:rsidR="008967F4">
        <w:t>architektúra</w:t>
      </w:r>
      <w:bookmarkEnd w:id="16"/>
    </w:p>
    <w:p w14:paraId="3A7D1AAD" w14:textId="2EB19F97" w:rsidR="000F71D1" w:rsidRPr="000F71D1" w:rsidRDefault="000F71D1" w:rsidP="000F71D1">
      <w:r>
        <w:t xml:space="preserve">A szerveroldali komponens több részre osztottam, amelyeket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 elv szerint definiáltam.</w:t>
      </w:r>
      <w:r w:rsidR="00774AAC">
        <w:t xml:space="preserve"> A szerver magjában a </w:t>
      </w:r>
      <w:proofErr w:type="spellStart"/>
      <w:r w:rsidR="00774AAC">
        <w:t>Domain</w:t>
      </w:r>
      <w:proofErr w:type="spellEnd"/>
      <w:r w:rsidR="00774AAC">
        <w:t xml:space="preserve"> réteg áll, ez tartalmazza az </w:t>
      </w:r>
      <w:r w:rsidR="00774AAC">
        <w:lastRenderedPageBreak/>
        <w:t>üzleti logikát implementáló szolgáltatásokat és a felhasznált entitásosztályokat</w:t>
      </w:r>
      <w:r w:rsidR="000704A4">
        <w:t>, a</w:t>
      </w:r>
      <w:r w:rsidR="00774AAC">
        <w:t xml:space="preserve"> külső erőforrások eléréséért a Data Access </w:t>
      </w:r>
      <w:proofErr w:type="spellStart"/>
      <w:r w:rsidR="00774AAC">
        <w:t>Layer</w:t>
      </w:r>
      <w:proofErr w:type="spellEnd"/>
      <w:r w:rsidR="00774AAC">
        <w:t xml:space="preserve"> (DAL) felelős, ami az adatbázissal kommunikál </w:t>
      </w:r>
      <w:proofErr w:type="spellStart"/>
      <w:r w:rsidR="00774AAC">
        <w:t>Enti</w:t>
      </w:r>
      <w:r w:rsidR="000704A4">
        <w:t>ty</w:t>
      </w:r>
      <w:proofErr w:type="spellEnd"/>
      <w:r w:rsidR="000704A4">
        <w:t xml:space="preserve"> Framework segítségével, és a </w:t>
      </w:r>
      <w:proofErr w:type="spellStart"/>
      <w:r w:rsidR="000704A4">
        <w:t>WebApi</w:t>
      </w:r>
      <w:proofErr w:type="spellEnd"/>
      <w:r w:rsidR="000704A4">
        <w:t xml:space="preserve"> teszi lehetővé azt, hogy egy REST API-n keresztül felhasználhassuk a </w:t>
      </w:r>
      <w:proofErr w:type="spellStart"/>
      <w:r w:rsidR="000704A4">
        <w:t>Domain</w:t>
      </w:r>
      <w:proofErr w:type="spellEnd"/>
      <w:r w:rsidR="000704A4">
        <w:t xml:space="preserve"> szolgáltatásait.</w:t>
      </w:r>
    </w:p>
    <w:p w14:paraId="63F499FB" w14:textId="77777777" w:rsidR="000F71D1" w:rsidRDefault="00A65A1F" w:rsidP="000F71D1">
      <w:pPr>
        <w:keepNext/>
        <w:jc w:val="center"/>
      </w:pPr>
      <w:r w:rsidRPr="00A65A1F">
        <w:rPr>
          <w:noProof/>
        </w:rPr>
        <w:drawing>
          <wp:inline distT="0" distB="0" distL="0" distR="0" wp14:anchorId="00D36A00" wp14:editId="49964223">
            <wp:extent cx="2534004" cy="3839111"/>
            <wp:effectExtent l="0" t="0" r="0" b="9525"/>
            <wp:docPr id="14" name="Kép 14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, képernyőkép, szám,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8D31" w14:textId="1D191ADA" w:rsidR="00A65A1F" w:rsidRDefault="000F71D1" w:rsidP="000F71D1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7</w:t>
        </w:r>
      </w:fldSimple>
      <w:r>
        <w:t>: A szerveroldali komponens mappaszerkezete</w:t>
      </w:r>
    </w:p>
    <w:p w14:paraId="2E22B7B0" w14:textId="77E4D9B8" w:rsidR="009956B3" w:rsidRDefault="009956B3" w:rsidP="009956B3">
      <w:pPr>
        <w:pStyle w:val="Cmsor3"/>
      </w:pPr>
      <w:bookmarkStart w:id="17" w:name="_Toc136678945"/>
      <w:proofErr w:type="spellStart"/>
      <w:r>
        <w:t>Domain</w:t>
      </w:r>
      <w:proofErr w:type="spellEnd"/>
      <w:r>
        <w:t xml:space="preserve"> réteg</w:t>
      </w:r>
      <w:bookmarkEnd w:id="17"/>
    </w:p>
    <w:p w14:paraId="79230CE7" w14:textId="1E2570F2" w:rsidR="009956B3" w:rsidRPr="00DB0509" w:rsidRDefault="009956B3" w:rsidP="009956B3">
      <w:r>
        <w:t xml:space="preserve">A </w:t>
      </w:r>
      <w:proofErr w:type="spellStart"/>
      <w:r>
        <w:t>Domain</w:t>
      </w:r>
      <w:proofErr w:type="spellEnd"/>
      <w:r>
        <w:t xml:space="preserve"> réteg</w:t>
      </w:r>
      <w:r w:rsidR="00C9172F">
        <w:t xml:space="preserve">et több </w:t>
      </w:r>
      <w:proofErr w:type="spellStart"/>
      <w:r w:rsidR="00C9172F">
        <w:t>bounded</w:t>
      </w:r>
      <w:proofErr w:type="spellEnd"/>
      <w:r w:rsidR="00C9172F">
        <w:t xml:space="preserve"> context-</w:t>
      </w:r>
      <w:proofErr w:type="spellStart"/>
      <w:r w:rsidR="00C9172F">
        <w:t>ekre</w:t>
      </w:r>
      <w:proofErr w:type="spellEnd"/>
      <w:r w:rsidR="00C9172F">
        <w:t xml:space="preserve"> bontottam, amelyek különböző </w:t>
      </w:r>
      <w:r w:rsidR="003616A8">
        <w:t>szolgáltatásokra</w:t>
      </w:r>
      <w:r w:rsidR="00C9172F">
        <w:t xml:space="preserve"> fókuszálnak</w:t>
      </w:r>
      <w:r w:rsidR="003616A8">
        <w:t xml:space="preserve"> (</w:t>
      </w:r>
      <w:r w:rsidR="006870D9">
        <w:t xml:space="preserve">ilyenek a </w:t>
      </w:r>
      <w:r w:rsidR="003616A8">
        <w:t xml:space="preserve">hirdetések kezelése, üzenetek kezelése és felhasználók kezelése), </w:t>
      </w:r>
      <w:r w:rsidR="001A4E73">
        <w:t xml:space="preserve">és </w:t>
      </w:r>
      <w:r w:rsidR="003616A8">
        <w:t>egységbe zárják a funkciók megvalósítását</w:t>
      </w:r>
      <w:r w:rsidR="006870D9">
        <w:t>.</w:t>
      </w:r>
      <w:r w:rsidR="0062544D">
        <w:t xml:space="preserve"> A szolgáltatásoknak el kell érniük az adatot ahhoz, hogy megfelelően tudjanak működni, de fontos az adatbázistól való függetlenség megtartása. A </w:t>
      </w:r>
      <w:proofErr w:type="spellStart"/>
      <w:r w:rsidR="0062544D">
        <w:t>Repository</w:t>
      </w:r>
      <w:proofErr w:type="spellEnd"/>
      <w:r w:rsidR="00AC36A1">
        <w:t xml:space="preserve"> tervezési minta használatával</w:t>
      </w:r>
      <w:r w:rsidR="0062544D">
        <w:t xml:space="preserve"> elérhetjük azt, hogy a szolgáltatások absztrakcióktól függjenek és ne az implementációtól, könnyedén le tudjuk cserélni az adatelérés implementációját és a tesztelést </w:t>
      </w:r>
      <w:r w:rsidR="0068684C">
        <w:t xml:space="preserve">is </w:t>
      </w:r>
      <w:r w:rsidR="0062544D">
        <w:t>megkönnyítheti.</w:t>
      </w:r>
      <w:r w:rsidR="00DB0509">
        <w:t xml:space="preserve"> A szolgáltatások általában nem az entitás összes attribútumait adja vissza, mivel lehetnek benne olyan érzékeny adatok, amiket nem lenne érdemes elérhetővé tenni a felhasználó számára, ezért Data </w:t>
      </w:r>
      <w:proofErr w:type="spellStart"/>
      <w:r w:rsidR="00DB0509">
        <w:t>Transfer</w:t>
      </w:r>
      <w:proofErr w:type="spellEnd"/>
      <w:r w:rsidR="00DB0509">
        <w:t xml:space="preserve"> </w:t>
      </w:r>
      <w:proofErr w:type="spellStart"/>
      <w:r w:rsidR="00DB0509">
        <w:t>Object-eket</w:t>
      </w:r>
      <w:proofErr w:type="spellEnd"/>
      <w:r w:rsidR="00DB0509">
        <w:t xml:space="preserve"> (DTO) használtam az adatok, amikben csak a szükséges mezők láthatóak.</w:t>
      </w:r>
    </w:p>
    <w:p w14:paraId="27764853" w14:textId="1CC037D3" w:rsidR="00754135" w:rsidRDefault="00754135" w:rsidP="00754135">
      <w:pPr>
        <w:pStyle w:val="Cmsor3"/>
      </w:pPr>
      <w:bookmarkStart w:id="18" w:name="_Toc136678946"/>
      <w:r>
        <w:lastRenderedPageBreak/>
        <w:t>REST API</w:t>
      </w:r>
      <w:bookmarkEnd w:id="18"/>
    </w:p>
    <w:p w14:paraId="16C49FB9" w14:textId="6F66E965" w:rsidR="00754135" w:rsidRDefault="00754135" w:rsidP="00754135">
      <w:r>
        <w:t xml:space="preserve">A REST API-t a </w:t>
      </w:r>
      <w:proofErr w:type="spellStart"/>
      <w:r>
        <w:t>WebApi</w:t>
      </w:r>
      <w:proofErr w:type="spellEnd"/>
      <w:r>
        <w:t xml:space="preserve"> nevű projektben valósítottam meg, ami az ASP.NET </w:t>
      </w:r>
      <w:proofErr w:type="spellStart"/>
      <w:r>
        <w:t>Core</w:t>
      </w:r>
      <w:proofErr w:type="spellEnd"/>
      <w:r>
        <w:t xml:space="preserve"> könyvtárt használja. Minden egyes szolgáltatás</w:t>
      </w:r>
      <w:r w:rsidR="007820FD">
        <w:t>hoz tartozik egy</w:t>
      </w:r>
      <w:r>
        <w:t xml:space="preserve"> </w:t>
      </w:r>
      <w:proofErr w:type="spellStart"/>
      <w:r>
        <w:t>Controller</w:t>
      </w:r>
      <w:proofErr w:type="spellEnd"/>
      <w:r>
        <w:t xml:space="preserve"> osztály, </w:t>
      </w:r>
      <w:r w:rsidR="007820FD">
        <w:t xml:space="preserve">amik </w:t>
      </w:r>
      <w:r>
        <w:t xml:space="preserve">a </w:t>
      </w:r>
      <w:proofErr w:type="spellStart"/>
      <w:r>
        <w:t>Domain</w:t>
      </w:r>
      <w:proofErr w:type="spellEnd"/>
      <w:r>
        <w:t>-ben létrehozott szolgáltatásokat használják</w:t>
      </w:r>
      <w:r w:rsidR="007820FD">
        <w:t>, itt találhatóak a definiált REST interfészek és ezek kezelik a http kéréseket.</w:t>
      </w:r>
      <w:r w:rsidR="00FC5832">
        <w:t xml:space="preserve"> A </w:t>
      </w:r>
      <w:proofErr w:type="spellStart"/>
      <w:r w:rsidR="00FC5832">
        <w:t>Program.cs</w:t>
      </w:r>
      <w:proofErr w:type="spellEnd"/>
      <w:r w:rsidR="00FC5832">
        <w:t xml:space="preserve"> fájlban a szerver konfigurációját írhatjuk le, a függőség injektáláshoz szükséges osztályobjektumokat itt tudjuk leírni.</w:t>
      </w:r>
      <w:r w:rsidR="001A4E73">
        <w:t xml:space="preserve"> Ez a réteg felelős az </w:t>
      </w:r>
      <w:proofErr w:type="spellStart"/>
      <w:r w:rsidR="001A4E73">
        <w:t>authentikációért</w:t>
      </w:r>
      <w:proofErr w:type="spellEnd"/>
      <w:r w:rsidR="001A4E73">
        <w:t xml:space="preserve"> is, ellenőrzi, hogy az adott kéréshez tartozó </w:t>
      </w:r>
      <w:proofErr w:type="spellStart"/>
      <w:r w:rsidR="001A4E73">
        <w:t>access</w:t>
      </w:r>
      <w:proofErr w:type="spellEnd"/>
      <w:r w:rsidR="001A4E73">
        <w:t xml:space="preserve"> </w:t>
      </w:r>
      <w:proofErr w:type="spellStart"/>
      <w:r w:rsidR="001A4E73">
        <w:t>token</w:t>
      </w:r>
      <w:proofErr w:type="spellEnd"/>
      <w:r w:rsidR="001A4E73">
        <w:t xml:space="preserve"> érvényességét, </w:t>
      </w:r>
      <w:r w:rsidR="00B34AA2">
        <w:t>és feloldja</w:t>
      </w:r>
      <w:r w:rsidR="001A4E73">
        <w:t xml:space="preserve"> a hozzátartozó felhasználót. </w:t>
      </w:r>
    </w:p>
    <w:p w14:paraId="7C1EC5A2" w14:textId="27FE3DBA" w:rsidR="00FC30BC" w:rsidRDefault="00FC30BC" w:rsidP="00FC30BC">
      <w:pPr>
        <w:pStyle w:val="Cmsor3"/>
      </w:pPr>
      <w:r>
        <w:t>Adatelérési réteg</w:t>
      </w:r>
    </w:p>
    <w:p w14:paraId="1AC4B279" w14:textId="32D20CE9" w:rsidR="00935B8A" w:rsidRPr="009E18BF" w:rsidRDefault="00D117B1" w:rsidP="00935B8A">
      <w:r>
        <w:t xml:space="preserve">Az adatelérési rétegben az adatbázissal való kommunikációt valósítom meg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segítségével.</w:t>
      </w:r>
      <w:r w:rsidR="00996313">
        <w:t xml:space="preserve"> A réteg</w:t>
      </w:r>
      <w:r w:rsidR="009E18BF">
        <w:t xml:space="preserve"> több </w:t>
      </w:r>
      <w:proofErr w:type="spellStart"/>
      <w:r w:rsidR="009E18BF">
        <w:t>repository-kból</w:t>
      </w:r>
      <w:proofErr w:type="spellEnd"/>
      <w:r w:rsidR="009E18BF">
        <w:t xml:space="preserve"> áll, amelyek a </w:t>
      </w:r>
      <w:proofErr w:type="spellStart"/>
      <w:r w:rsidR="009E18BF">
        <w:t>Domain</w:t>
      </w:r>
      <w:proofErr w:type="spellEnd"/>
      <w:r w:rsidR="009E18BF">
        <w:t>-ben definiált interfészeket implementálja</w:t>
      </w:r>
      <w:r w:rsidR="007C220A">
        <w:t>, ezek kezelik a CRUD műveleteket (</w:t>
      </w:r>
      <w:proofErr w:type="spellStart"/>
      <w:r w:rsidR="007C220A">
        <w:t>Create</w:t>
      </w:r>
      <w:proofErr w:type="spellEnd"/>
      <w:r w:rsidR="007C220A">
        <w:t xml:space="preserve">, Read, Update, </w:t>
      </w:r>
      <w:proofErr w:type="spellStart"/>
      <w:r w:rsidR="007C220A">
        <w:t>Delete</w:t>
      </w:r>
      <w:proofErr w:type="spellEnd"/>
      <w:r w:rsidR="007C220A">
        <w:t>) az adatbázis</w:t>
      </w:r>
      <w:r w:rsidR="00010E33">
        <w:t>ban lévő</w:t>
      </w:r>
      <w:r w:rsidR="007C220A">
        <w:t xml:space="preserve"> entitásokon.</w:t>
      </w:r>
      <w:r w:rsidR="00010E33">
        <w:t xml:space="preserve"> </w:t>
      </w:r>
      <w:r w:rsidR="00A35EE9">
        <w:t xml:space="preserve">Az adatbáziskapcsolat a </w:t>
      </w:r>
      <w:proofErr w:type="spellStart"/>
      <w:r w:rsidR="00A35EE9">
        <w:t>RealEstateDbContext</w:t>
      </w:r>
      <w:proofErr w:type="spellEnd"/>
      <w:r w:rsidR="00A35EE9">
        <w:t xml:space="preserve"> osztályban jön létre, amely a </w:t>
      </w:r>
      <w:proofErr w:type="spellStart"/>
      <w:r w:rsidR="00A35EE9">
        <w:t>DbContext</w:t>
      </w:r>
      <w:proofErr w:type="spellEnd"/>
      <w:r w:rsidR="00A35EE9">
        <w:t xml:space="preserve"> ősosztályt </w:t>
      </w:r>
      <w:proofErr w:type="spellStart"/>
      <w:r w:rsidR="00A35EE9">
        <w:t>örökli</w:t>
      </w:r>
      <w:proofErr w:type="spellEnd"/>
      <w:r w:rsidR="00A35EE9">
        <w:t xml:space="preserve">, </w:t>
      </w:r>
      <w:proofErr w:type="spellStart"/>
      <w:r w:rsidR="00A35EE9">
        <w:t>DbSet-eken</w:t>
      </w:r>
      <w:proofErr w:type="spellEnd"/>
      <w:r w:rsidR="00A35EE9">
        <w:t xml:space="preserve"> keresztül lehet lekérdezni a</w:t>
      </w:r>
      <w:r w:rsidR="001B755A">
        <w:t>z entitásokat, amely támogatja a LINQ kifejezéseket is.</w:t>
      </w:r>
    </w:p>
    <w:p w14:paraId="00FE21C2" w14:textId="1D362694" w:rsidR="003612A1" w:rsidRDefault="003612A1" w:rsidP="003612A1">
      <w:pPr>
        <w:pStyle w:val="Cmsor2"/>
      </w:pPr>
      <w:bookmarkStart w:id="19" w:name="_Toc136678947"/>
      <w:r w:rsidRPr="00E338E0">
        <w:t>Adatbázis felépítése</w:t>
      </w:r>
      <w:bookmarkEnd w:id="19"/>
    </w:p>
    <w:p w14:paraId="261B7BF6" w14:textId="4690E4A7" w:rsidR="005741F2" w:rsidRDefault="005741F2" w:rsidP="005741F2">
      <w:r>
        <w:t xml:space="preserve">Az adatbázis kezeléséhez Microsoft SQL adatbázisszervert alkalmaztam. A tervezéskor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megközelítést alkalmaztam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segítségével, a táblázat szerkezete követi a </w:t>
      </w:r>
      <w:proofErr w:type="spellStart"/>
      <w:r>
        <w:t>Domain</w:t>
      </w:r>
      <w:proofErr w:type="spellEnd"/>
      <w:r w:rsidR="008B25AD">
        <w:t xml:space="preserve"> réteg</w:t>
      </w:r>
      <w:r>
        <w:t xml:space="preserve">ben </w:t>
      </w:r>
      <w:r w:rsidR="00A42D0B">
        <w:t xml:space="preserve">definiált </w:t>
      </w:r>
      <w:r>
        <w:t xml:space="preserve">modellek szerkezetét. Az adatbázis szerkezet </w:t>
      </w:r>
      <w:r w:rsidR="00C86213">
        <w:t>az 8. ábrán látható.</w:t>
      </w:r>
    </w:p>
    <w:p w14:paraId="166BD3EF" w14:textId="50224116" w:rsidR="00E7375C" w:rsidRDefault="00E7375C" w:rsidP="00E7375C">
      <w:r>
        <w:t xml:space="preserve">Az ASP.NET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több felhasználóval kapcsolatos táblázatot is generált, de azoknak a szerepe elhanyagolható, ezért nem szerepelnek. A</w:t>
      </w:r>
      <w:r w:rsidR="00243D0C">
        <w:t>z</w:t>
      </w:r>
      <w:r>
        <w:t xml:space="preserve"> </w:t>
      </w:r>
      <w:r w:rsidR="00243D0C">
        <w:t>ábrán lévő</w:t>
      </w:r>
      <w:r>
        <w:t xml:space="preserve"> táblázatokat tekintsük át.</w:t>
      </w:r>
    </w:p>
    <w:p w14:paraId="7901B3BF" w14:textId="17D7322A" w:rsidR="003D4291" w:rsidRDefault="00E7375C" w:rsidP="003D4291">
      <w:pPr>
        <w:pStyle w:val="Cmsor3"/>
      </w:pPr>
      <w:bookmarkStart w:id="20" w:name="_Toc136678948"/>
      <w:proofErr w:type="spellStart"/>
      <w:r w:rsidRPr="003D4291">
        <w:t>AspNetUsers</w:t>
      </w:r>
      <w:bookmarkEnd w:id="20"/>
      <w:proofErr w:type="spellEnd"/>
    </w:p>
    <w:p w14:paraId="2233F41F" w14:textId="73EA27B1" w:rsidR="00E7375C" w:rsidRDefault="00E7375C" w:rsidP="003D4291">
      <w:r>
        <w:t>A felhasználó fontos adatait tartalmazó táblázat. Az adatok között szerepel a felhasználó e-mail címe, teljes neve, felhasználóneve</w:t>
      </w:r>
      <w:r w:rsidR="00060119">
        <w:t>, jelszava</w:t>
      </w:r>
      <w:r w:rsidR="0063632B">
        <w:t xml:space="preserve"> és opcionálisan a telefonszáma. A további, fel nem sorol</w:t>
      </w:r>
      <w:r w:rsidR="00087CCF">
        <w:t>t</w:t>
      </w:r>
      <w:r w:rsidR="0063632B">
        <w:t xml:space="preserve"> </w:t>
      </w:r>
      <w:r w:rsidR="00087CCF">
        <w:t>attribútumok</w:t>
      </w:r>
      <w:r w:rsidR="0063632B">
        <w:t xml:space="preserve"> az ASP.NET </w:t>
      </w:r>
      <w:proofErr w:type="spellStart"/>
      <w:r w:rsidR="0063632B">
        <w:t>Core</w:t>
      </w:r>
      <w:proofErr w:type="spellEnd"/>
      <w:r w:rsidR="0063632B">
        <w:t xml:space="preserve"> </w:t>
      </w:r>
      <w:proofErr w:type="spellStart"/>
      <w:r w:rsidR="0063632B">
        <w:t>Identity</w:t>
      </w:r>
      <w:proofErr w:type="spellEnd"/>
      <w:r w:rsidR="0063632B">
        <w:t xml:space="preserve"> működéséhez szükséges.</w:t>
      </w:r>
      <w:r w:rsidR="00060119">
        <w:t xml:space="preserve"> A jelszó hashelt formában érhető el.</w:t>
      </w:r>
    </w:p>
    <w:p w14:paraId="2C18DE23" w14:textId="41B953D9" w:rsidR="003D4291" w:rsidRDefault="0063632B" w:rsidP="003D4291">
      <w:pPr>
        <w:pStyle w:val="Cmsor3"/>
      </w:pPr>
      <w:bookmarkStart w:id="21" w:name="_Toc136678949"/>
      <w:proofErr w:type="spellStart"/>
      <w:r w:rsidRPr="0063632B">
        <w:lastRenderedPageBreak/>
        <w:t>Ads</w:t>
      </w:r>
      <w:bookmarkEnd w:id="21"/>
      <w:proofErr w:type="spellEnd"/>
    </w:p>
    <w:p w14:paraId="30E20C53" w14:textId="35AC3FD0" w:rsidR="0063632B" w:rsidRPr="003F7421" w:rsidRDefault="0063632B" w:rsidP="003D4291">
      <w:pPr>
        <w:rPr>
          <w:b/>
          <w:bCs/>
        </w:rPr>
      </w:pPr>
      <w:r>
        <w:t>Ebben a táblá</w:t>
      </w:r>
      <w:r w:rsidR="003F7421">
        <w:t>zat</w:t>
      </w:r>
      <w:r>
        <w:t xml:space="preserve">ban az ingatlanok </w:t>
      </w:r>
      <w:r w:rsidR="00F368AC">
        <w:t>hirdetésének</w:t>
      </w:r>
      <w:r>
        <w:t xml:space="preserve"> adatait tárolom el. Szerepel benne a </w:t>
      </w:r>
      <w:r w:rsidR="00F86F81">
        <w:t>hirdetés</w:t>
      </w:r>
      <w:r>
        <w:t xml:space="preserve"> címe, leírása, létrehozási ideje, tulajdonos idegen </w:t>
      </w:r>
      <w:r w:rsidRPr="003F7421">
        <w:t>kulcsa</w:t>
      </w:r>
      <w:r>
        <w:t>, az ingatlan, címe, ára, mérete és a róla készült kép</w:t>
      </w:r>
      <w:r w:rsidR="00E362A3">
        <w:t xml:space="preserve"> Base64 formátumban</w:t>
      </w:r>
      <w:r>
        <w:t>.</w:t>
      </w:r>
    </w:p>
    <w:p w14:paraId="6CC6276E" w14:textId="33115A19" w:rsidR="003D4291" w:rsidRDefault="003F7421" w:rsidP="003D4291">
      <w:pPr>
        <w:pStyle w:val="Cmsor3"/>
      </w:pPr>
      <w:bookmarkStart w:id="22" w:name="_Toc136678950"/>
      <w:proofErr w:type="spellStart"/>
      <w:r>
        <w:t>Messages</w:t>
      </w:r>
      <w:bookmarkEnd w:id="22"/>
      <w:proofErr w:type="spellEnd"/>
    </w:p>
    <w:p w14:paraId="6B4ABA12" w14:textId="04954008" w:rsidR="003F7421" w:rsidRDefault="003F7421" w:rsidP="003D4291">
      <w:r>
        <w:t xml:space="preserve">A felhasználók közötti üzenetváltásokat tárolom ebben a </w:t>
      </w:r>
      <w:r w:rsidRPr="003F7421">
        <w:t>táblázatban</w:t>
      </w:r>
      <w:r>
        <w:t>. A küldött üzenet tartalmát, idejét, olvasottságát, feladó</w:t>
      </w:r>
      <w:r w:rsidR="00205368">
        <w:t>ját</w:t>
      </w:r>
      <w:r>
        <w:t xml:space="preserve"> és címzettét tárolja el</w:t>
      </w:r>
      <w:r w:rsidR="00205368">
        <w:t>.</w:t>
      </w:r>
    </w:p>
    <w:p w14:paraId="29BBC0D5" w14:textId="77777777" w:rsidR="00C86213" w:rsidRDefault="00C86213" w:rsidP="00C86213">
      <w:pPr>
        <w:keepNext/>
        <w:ind w:firstLine="0"/>
      </w:pPr>
      <w:r w:rsidRPr="00E7375C">
        <w:rPr>
          <w:noProof/>
        </w:rPr>
        <w:drawing>
          <wp:inline distT="0" distB="0" distL="0" distR="0" wp14:anchorId="3EE91C3A" wp14:editId="0FECA7C7">
            <wp:extent cx="5400040" cy="5001895"/>
            <wp:effectExtent l="0" t="0" r="0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78EF" w14:textId="646FA54D" w:rsidR="00C86213" w:rsidRDefault="00C86213" w:rsidP="00C86213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8</w:t>
        </w:r>
      </w:fldSimple>
      <w:r>
        <w:t>: Az adatbázis sémája</w:t>
      </w:r>
    </w:p>
    <w:p w14:paraId="5C0793BE" w14:textId="77777777" w:rsidR="00C86213" w:rsidRPr="0063632B" w:rsidRDefault="00C86213" w:rsidP="003D4291">
      <w:pPr>
        <w:rPr>
          <w:b/>
          <w:bCs/>
        </w:rPr>
      </w:pPr>
    </w:p>
    <w:p w14:paraId="3245AE1B" w14:textId="5E8CA69F" w:rsidR="003612A1" w:rsidRPr="00E338E0" w:rsidRDefault="003612A1" w:rsidP="003612A1">
      <w:pPr>
        <w:pStyle w:val="Cmsor2"/>
      </w:pPr>
      <w:bookmarkStart w:id="23" w:name="_Toc136678951"/>
      <w:r w:rsidRPr="00E338E0">
        <w:lastRenderedPageBreak/>
        <w:t>Kliensalkalmazás</w:t>
      </w:r>
      <w:bookmarkEnd w:id="23"/>
    </w:p>
    <w:p w14:paraId="786C585F" w14:textId="73EC22AC" w:rsidR="00BE5826" w:rsidRPr="000421C4" w:rsidRDefault="00FB5B34" w:rsidP="00BE5826">
      <w:pPr>
        <w:rPr>
          <w:lang w:val="en-US"/>
        </w:rPr>
      </w:pPr>
      <w:r w:rsidRPr="00D744D9">
        <w:t xml:space="preserve">A kliensalkalmazás megvalósításához </w:t>
      </w:r>
      <w:proofErr w:type="spellStart"/>
      <w:r w:rsidRPr="00D744D9">
        <w:t>React</w:t>
      </w:r>
      <w:proofErr w:type="spellEnd"/>
      <w:r w:rsidRPr="00D744D9">
        <w:t xml:space="preserve"> keretrendszert használtam</w:t>
      </w:r>
      <w:r w:rsidR="006840B0">
        <w:t>.</w:t>
      </w:r>
      <w:r w:rsidR="007E07F0" w:rsidRPr="00D744D9">
        <w:t xml:space="preserve"> </w:t>
      </w:r>
      <w:r w:rsidR="006840B0">
        <w:t>A kliens</w:t>
      </w:r>
      <w:r w:rsidR="00602102">
        <w:t xml:space="preserve"> megírása</w:t>
      </w:r>
      <w:r w:rsidR="006840B0">
        <w:t xml:space="preserve"> közben </w:t>
      </w:r>
      <w:r w:rsidR="007E07F0" w:rsidRPr="00D744D9">
        <w:t>arra</w:t>
      </w:r>
      <w:r w:rsidR="006840B0">
        <w:t xml:space="preserve"> törekedtem</w:t>
      </w:r>
      <w:r w:rsidR="007E07F0" w:rsidRPr="00D744D9">
        <w:t xml:space="preserve">, hogy a projekt mappaszerkezete átlátható és jól </w:t>
      </w:r>
      <w:proofErr w:type="spellStart"/>
      <w:r w:rsidR="007E07F0" w:rsidRPr="00D744D9">
        <w:t>struktúrált</w:t>
      </w:r>
      <w:proofErr w:type="spellEnd"/>
      <w:r w:rsidR="007E07F0" w:rsidRPr="00D744D9">
        <w:t xml:space="preserve"> legyen</w:t>
      </w:r>
      <w:r w:rsidR="00F15BD3">
        <w:t>, k</w:t>
      </w:r>
      <w:r w:rsidR="00BE5826" w:rsidRPr="00D744D9">
        <w:t xml:space="preserve">ülön mappát hoztam létre a REST API-t hívó függvényeknek; </w:t>
      </w:r>
      <w:r w:rsidR="00213F0C">
        <w:t>a komponenseknek</w:t>
      </w:r>
      <w:r w:rsidR="00BE5826" w:rsidRPr="00D744D9">
        <w:t>; a modelleknek, amelyek a http kérése</w:t>
      </w:r>
      <w:r w:rsidR="00BE19AC">
        <w:t>k</w:t>
      </w:r>
      <w:r w:rsidR="00DD0B33">
        <w:t>nél</w:t>
      </w:r>
      <w:r w:rsidR="00BE5826" w:rsidRPr="00D744D9">
        <w:t xml:space="preserve"> kerülnek elő; és</w:t>
      </w:r>
      <w:r w:rsidR="00602102">
        <w:t xml:space="preserve"> az</w:t>
      </w:r>
      <w:r w:rsidR="00CD6FC3">
        <w:t xml:space="preserve"> adott oldal struktúráját leíró fájloknak.</w:t>
      </w:r>
      <w:r w:rsidR="00DF6D55">
        <w:t xml:space="preserve"> A komponenseket is több részre osztottam</w:t>
      </w:r>
      <w:r w:rsidR="00A73070">
        <w:t>:</w:t>
      </w:r>
      <w:r w:rsidR="00DF6D55">
        <w:t xml:space="preserve"> a </w:t>
      </w:r>
      <w:proofErr w:type="spellStart"/>
      <w:r w:rsidR="00DF6D55">
        <w:t>features</w:t>
      </w:r>
      <w:proofErr w:type="spellEnd"/>
      <w:r w:rsidR="00DF6D55">
        <w:t xml:space="preserve"> mappában funkcióhalmazonként vannak rendezve az elemek</w:t>
      </w:r>
      <w:r w:rsidR="0088117C">
        <w:t>,</w:t>
      </w:r>
      <w:r w:rsidR="00DF6D55">
        <w:t xml:space="preserve"> mivel ezek egy adott oldal részét képezik és nehéz őket általánosan </w:t>
      </w:r>
      <w:proofErr w:type="spellStart"/>
      <w:r w:rsidR="00DF6D55">
        <w:t>újrahasználni</w:t>
      </w:r>
      <w:proofErr w:type="spellEnd"/>
      <w:r w:rsidR="00DF6D55">
        <w:t xml:space="preserve"> őket</w:t>
      </w:r>
      <w:r w:rsidR="00271320">
        <w:t xml:space="preserve">, a </w:t>
      </w:r>
      <w:proofErr w:type="spellStart"/>
      <w:r w:rsidR="00271320">
        <w:t>components</w:t>
      </w:r>
      <w:proofErr w:type="spellEnd"/>
      <w:r w:rsidR="00271320">
        <w:t xml:space="preserve"> mappában pedig könnyen </w:t>
      </w:r>
      <w:proofErr w:type="spellStart"/>
      <w:r w:rsidR="00271320">
        <w:t>újrahasználható</w:t>
      </w:r>
      <w:proofErr w:type="spellEnd"/>
      <w:r w:rsidR="00271320">
        <w:t xml:space="preserve"> komponensek helyezkednek el.</w:t>
      </w:r>
    </w:p>
    <w:p w14:paraId="49441CB0" w14:textId="33E21C89" w:rsidR="00A16BA8" w:rsidRDefault="004C22AD" w:rsidP="00A16BA8">
      <w:pPr>
        <w:keepNext/>
        <w:ind w:firstLine="0"/>
        <w:jc w:val="center"/>
      </w:pPr>
      <w:r w:rsidRPr="004C22AD">
        <w:rPr>
          <w:noProof/>
          <w:lang w:val="en-US"/>
        </w:rPr>
        <w:drawing>
          <wp:inline distT="0" distB="0" distL="0" distR="0" wp14:anchorId="17BAD181" wp14:editId="7503F530">
            <wp:extent cx="1914792" cy="4182059"/>
            <wp:effectExtent l="0" t="0" r="9525" b="9525"/>
            <wp:docPr id="12" name="Kép 12" descr="A képen szöveg, képernyőkép, Betűtípus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Betűtípus, menü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4BD1" w14:textId="6F49CAB9" w:rsidR="00213F0C" w:rsidRPr="00910278" w:rsidRDefault="00A16BA8" w:rsidP="00910278">
      <w:pPr>
        <w:pStyle w:val="Kpalrs"/>
      </w:pPr>
      <w:r>
        <w:t xml:space="preserve">Ábra </w:t>
      </w:r>
      <w:fldSimple w:instr=" SEQ Ábra \* ARABIC ">
        <w:r w:rsidR="00664926">
          <w:rPr>
            <w:noProof/>
          </w:rPr>
          <w:t>9</w:t>
        </w:r>
      </w:fldSimple>
      <w:r>
        <w:t>: A kliens mappaszerkezete</w:t>
      </w:r>
    </w:p>
    <w:p w14:paraId="3F286E0B" w14:textId="6A0BC584" w:rsidR="004C22AD" w:rsidRPr="004C22AD" w:rsidRDefault="004C22AD" w:rsidP="004C22AD">
      <w:proofErr w:type="spellStart"/>
      <w:r>
        <w:rPr>
          <w:lang w:val="en-US"/>
        </w:rPr>
        <w:t>Egy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komponenshez</w:t>
      </w:r>
      <w:proofErr w:type="spellEnd"/>
      <w:r>
        <w:rPr>
          <w:lang w:val="en-US"/>
        </w:rPr>
        <w:t xml:space="preserve"> </w:t>
      </w:r>
      <w:proofErr w:type="spellStart"/>
      <w:r w:rsidR="00756C31">
        <w:rPr>
          <w:lang w:val="en-US"/>
        </w:rPr>
        <w:t>tartozó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mappán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belül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több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fájl</w:t>
      </w:r>
      <w:proofErr w:type="spellEnd"/>
      <w:r w:rsidR="00756C31">
        <w:rPr>
          <w:lang w:val="en-US"/>
        </w:rPr>
        <w:t xml:space="preserve"> is </w:t>
      </w:r>
      <w:proofErr w:type="spellStart"/>
      <w:r w:rsidR="00756C31">
        <w:rPr>
          <w:lang w:val="en-US"/>
        </w:rPr>
        <w:t>található</w:t>
      </w:r>
      <w:proofErr w:type="spellEnd"/>
      <w:r w:rsidR="00756C31">
        <w:rPr>
          <w:lang w:val="en-US"/>
        </w:rPr>
        <w:t xml:space="preserve">: </w:t>
      </w:r>
      <w:proofErr w:type="spellStart"/>
      <w:r w:rsidR="00756C31">
        <w:rPr>
          <w:lang w:val="en-US"/>
        </w:rPr>
        <w:t>az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egyik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fájl</w:t>
      </w:r>
      <w:proofErr w:type="spellEnd"/>
      <w:r w:rsidR="00756C31">
        <w:rPr>
          <w:lang w:val="en-US"/>
        </w:rPr>
        <w:t xml:space="preserve"> </w:t>
      </w:r>
      <w:proofErr w:type="spellStart"/>
      <w:r w:rsidR="00756C31">
        <w:rPr>
          <w:lang w:val="en-US"/>
        </w:rPr>
        <w:t>tartalmazza</w:t>
      </w:r>
      <w:proofErr w:type="spellEnd"/>
      <w:r w:rsidR="00756C31">
        <w:rPr>
          <w:lang w:val="en-US"/>
        </w:rPr>
        <w:t xml:space="preserve"> a </w:t>
      </w:r>
      <w:r w:rsidR="00756C31">
        <w:t xml:space="preserve">felület deklaratív leírását és működését, a style.css-ben a komponens megformázása található, </w:t>
      </w:r>
      <w:r w:rsidR="000B65BD">
        <w:t xml:space="preserve">és </w:t>
      </w:r>
      <w:r w:rsidR="00756C31">
        <w:t xml:space="preserve">a </w:t>
      </w:r>
      <w:proofErr w:type="spellStart"/>
      <w:proofErr w:type="gramStart"/>
      <w:r w:rsidR="00756C31">
        <w:t>types</w:t>
      </w:r>
      <w:proofErr w:type="gramEnd"/>
      <w:r w:rsidR="00756C31">
        <w:t>.ts</w:t>
      </w:r>
      <w:proofErr w:type="spellEnd"/>
      <w:r w:rsidR="00756C31">
        <w:t xml:space="preserve"> fájlban az erősen hozzáköthető típusdefiníciókat tartalmazza.</w:t>
      </w:r>
    </w:p>
    <w:bookmarkStart w:id="24" w:name="_Toc433184147" w:displacedByCustomXml="next"/>
    <w:bookmarkStart w:id="25" w:name="_Toc13667895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E338E0" w:rsidRDefault="009B2EED">
          <w:pPr>
            <w:pStyle w:val="Cmsor1"/>
          </w:pPr>
          <w:r w:rsidRPr="00E338E0">
            <w:t>Irodalomjegyzék</w:t>
          </w:r>
          <w:bookmarkEnd w:id="25"/>
          <w:bookmarkEnd w:id="24"/>
        </w:p>
        <w:sdt>
          <w:sdtPr>
            <w:id w:val="111145805"/>
            <w:bibliography/>
          </w:sdtPr>
          <w:sdtContent>
            <w:p w14:paraId="78ACF5C9" w14:textId="77777777" w:rsidR="008C149E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E338E0">
                <w:fldChar w:fldCharType="begin"/>
              </w:r>
              <w:r w:rsidRPr="00E338E0">
                <w:instrText>BIBLIOGRAPHY</w:instrText>
              </w:r>
              <w:r w:rsidRPr="00E338E0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8C149E" w14:paraId="575F8EBC" w14:textId="77777777">
                <w:trPr>
                  <w:divId w:val="1829252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FAE423" w14:textId="7DA68799" w:rsidR="008C149E" w:rsidRDefault="008C149E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EDDCA" w14:textId="77777777" w:rsidR="008C149E" w:rsidRDefault="008C149E">
                    <w:pPr>
                      <w:pStyle w:val="Irodalomjegyzk"/>
                    </w:pPr>
                    <w:r>
                      <w:t>Microsoft, „What is .NET? Introduction and overview,” Microsoft, 15. 03. 2023.. [Online]. Available: https://learn.microsoft.com/en-us/dotnet/core/introduction. [Hozzáférés dátuma: 13. 05. 2023.].</w:t>
                    </w:r>
                  </w:p>
                </w:tc>
              </w:tr>
              <w:tr w:rsidR="008C149E" w14:paraId="46AAD4EF" w14:textId="77777777">
                <w:trPr>
                  <w:divId w:val="1829252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F3A1E9" w14:textId="77777777" w:rsidR="008C149E" w:rsidRDefault="008C149E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97126E" w14:textId="77777777" w:rsidR="008C149E" w:rsidRDefault="008C149E">
                    <w:pPr>
                      <w:pStyle w:val="Irodalomjegyzk"/>
                    </w:pPr>
                    <w:r>
                      <w:t>Microsoft, „Common Language Runtime (CLR) overview,” Microsoft, 25. 04. 2023.. [Online]. Available: https://learn.microsoft.com/en-us/dotnet/standard/clr. [Hozzáférés dátuma: 13. 05. 2023.].</w:t>
                    </w:r>
                  </w:p>
                </w:tc>
              </w:tr>
              <w:tr w:rsidR="008C149E" w14:paraId="6A195533" w14:textId="77777777">
                <w:trPr>
                  <w:divId w:val="1829252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B7BFE6" w14:textId="77777777" w:rsidR="008C149E" w:rsidRDefault="008C149E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49A3AE" w14:textId="77777777" w:rsidR="008C149E" w:rsidRDefault="008C149E">
                    <w:pPr>
                      <w:pStyle w:val="Irodalomjegyzk"/>
                    </w:pPr>
                    <w:r>
                      <w:t>Microsoft, „Overview of ASP.NET Core,” Microsoft, 15. 11. 2022.. [Online]. Available: https://learn.microsoft.com/en-us/aspnet/core/introduction-to-aspnet-core?view=aspnetcore-7.0. [Hozzáférés dátuma: 13. 05. 2023.].</w:t>
                    </w:r>
                  </w:p>
                </w:tc>
              </w:tr>
              <w:tr w:rsidR="008C149E" w14:paraId="416006C2" w14:textId="77777777">
                <w:trPr>
                  <w:divId w:val="1829252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E683A1" w14:textId="77777777" w:rsidR="008C149E" w:rsidRDefault="008C149E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54AC39" w14:textId="77777777" w:rsidR="008C149E" w:rsidRDefault="008C149E">
                    <w:pPr>
                      <w:pStyle w:val="Irodalomjegyzk"/>
                    </w:pPr>
                    <w:r>
                      <w:t>Wade, „.NET Core Dependency Injection Lifetimes Explained,” .NET Core Tutorials, [Online]. Available: https://dotnetcoretutorials.com/net-core-dependency-injection-lifetimes-explained/. [Hozzáférés dátuma: 13. 05. 2023.].</w:t>
                    </w:r>
                  </w:p>
                </w:tc>
              </w:tr>
              <w:tr w:rsidR="008C149E" w14:paraId="282C2FA3" w14:textId="77777777">
                <w:trPr>
                  <w:divId w:val="1829252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F02AA7" w14:textId="77777777" w:rsidR="008C149E" w:rsidRDefault="008C149E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A10AE7" w14:textId="77777777" w:rsidR="008C149E" w:rsidRDefault="008C149E">
                    <w:pPr>
                      <w:pStyle w:val="Irodalomjegyzk"/>
                    </w:pPr>
                    <w:r>
                      <w:t>R. Anderson, „Introduction to Identity on ASP.NET Core,” Microsoft, 01. 12. 2022. [Online]. Available: https://learn.microsoft.com/en-us/aspnet/core/security/authentication/identity?view=aspnetcore-7.0&amp;tabs=visual-studio. [Hozzáférés dátuma: 14. 05. 2023.].</w:t>
                    </w:r>
                  </w:p>
                </w:tc>
              </w:tr>
              <w:tr w:rsidR="008C149E" w14:paraId="291AC799" w14:textId="77777777">
                <w:trPr>
                  <w:divId w:val="1829252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2C5363" w14:textId="77777777" w:rsidR="008C149E" w:rsidRDefault="008C149E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87C845" w14:textId="77777777" w:rsidR="008C149E" w:rsidRDefault="008C149E">
                    <w:pPr>
                      <w:pStyle w:val="Irodalomjegyzk"/>
                    </w:pPr>
                    <w:r>
                      <w:t>Microsoft, „Entity Framework Core,” Microsoft, 25. 05. 2021.. [Online]. Available: https://learn.microsoft.com/en-us/ef/core/. [Hozzáférés dátuma: 14. 05. 2023.].</w:t>
                    </w:r>
                  </w:p>
                </w:tc>
              </w:tr>
              <w:tr w:rsidR="008C149E" w14:paraId="4A84594B" w14:textId="77777777">
                <w:trPr>
                  <w:divId w:val="1829252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680BD5" w14:textId="77777777" w:rsidR="008C149E" w:rsidRDefault="008C149E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9A9649" w14:textId="77777777" w:rsidR="008C149E" w:rsidRDefault="008C149E">
                    <w:pPr>
                      <w:pStyle w:val="Irodalomjegyzk"/>
                    </w:pPr>
                    <w:r>
                      <w:t>Microsoft, „TypeScript,” Microsoft, [Online]. Available: https://www.typescriptlang.org/. [Hozzáférés dátuma: 15. 05. 2023.].</w:t>
                    </w:r>
                  </w:p>
                </w:tc>
              </w:tr>
              <w:tr w:rsidR="008C149E" w14:paraId="007D533A" w14:textId="77777777">
                <w:trPr>
                  <w:divId w:val="182925211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6265DE" w14:textId="77777777" w:rsidR="008C149E" w:rsidRDefault="008C149E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EAC466" w14:textId="77777777" w:rsidR="008C149E" w:rsidRDefault="008C149E">
                    <w:pPr>
                      <w:pStyle w:val="Irodalomjegyzk"/>
                    </w:pPr>
                    <w:r>
                      <w:t>Meta, „React,” Meta, [Online]. Available: https://react.dev/. [Hozzáférés dátuma: 15. 05. 2023.].</w:t>
                    </w:r>
                  </w:p>
                </w:tc>
              </w:tr>
            </w:tbl>
            <w:p w14:paraId="62EE8733" w14:textId="77777777" w:rsidR="008C149E" w:rsidRDefault="008C149E">
              <w:pPr>
                <w:divId w:val="1829252117"/>
                <w:rPr>
                  <w:noProof/>
                </w:rPr>
              </w:pPr>
            </w:p>
            <w:p w14:paraId="787848B2" w14:textId="0DBB79C4" w:rsidR="009B2EED" w:rsidRPr="00E338E0" w:rsidRDefault="009B2EED">
              <w:r w:rsidRPr="00E338E0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9FC970" w14:textId="77777777" w:rsidR="00B50CAA" w:rsidRPr="00E338E0" w:rsidRDefault="00B50CAA" w:rsidP="008D39EB">
      <w:pPr>
        <w:ind w:firstLine="0"/>
      </w:pPr>
    </w:p>
    <w:sectPr w:rsidR="00B50CAA" w:rsidRPr="00E338E0" w:rsidSect="00D23BFC">
      <w:headerReference w:type="even" r:id="rId24"/>
      <w:footerReference w:type="default" r:id="rId2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9E2C" w14:textId="77777777" w:rsidR="00226F2E" w:rsidRDefault="00226F2E">
      <w:r>
        <w:separator/>
      </w:r>
    </w:p>
  </w:endnote>
  <w:endnote w:type="continuationSeparator" w:id="0">
    <w:p w14:paraId="474DD0A5" w14:textId="77777777" w:rsidR="00226F2E" w:rsidRDefault="0022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7B900" w14:textId="77777777" w:rsidR="00226F2E" w:rsidRDefault="00226F2E">
      <w:r>
        <w:separator/>
      </w:r>
    </w:p>
  </w:footnote>
  <w:footnote w:type="continuationSeparator" w:id="0">
    <w:p w14:paraId="3122B3F4" w14:textId="77777777" w:rsidR="00226F2E" w:rsidRDefault="00226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5A0F44"/>
    <w:multiLevelType w:val="hybridMultilevel"/>
    <w:tmpl w:val="D2E41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7D5C32"/>
    <w:multiLevelType w:val="hybridMultilevel"/>
    <w:tmpl w:val="C2C2FF3C"/>
    <w:lvl w:ilvl="0" w:tplc="54D6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7B11A6"/>
    <w:multiLevelType w:val="hybridMultilevel"/>
    <w:tmpl w:val="2282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667258">
    <w:abstractNumId w:val="10"/>
  </w:num>
  <w:num w:numId="2" w16cid:durableId="43724157">
    <w:abstractNumId w:val="27"/>
  </w:num>
  <w:num w:numId="3" w16cid:durableId="1272399932">
    <w:abstractNumId w:val="14"/>
  </w:num>
  <w:num w:numId="4" w16cid:durableId="1477335760">
    <w:abstractNumId w:val="20"/>
  </w:num>
  <w:num w:numId="5" w16cid:durableId="821311847">
    <w:abstractNumId w:val="21"/>
  </w:num>
  <w:num w:numId="6" w16cid:durableId="81344719">
    <w:abstractNumId w:val="23"/>
  </w:num>
  <w:num w:numId="7" w16cid:durableId="497115461">
    <w:abstractNumId w:val="17"/>
  </w:num>
  <w:num w:numId="8" w16cid:durableId="848104100">
    <w:abstractNumId w:val="13"/>
  </w:num>
  <w:num w:numId="9" w16cid:durableId="1383485799">
    <w:abstractNumId w:val="18"/>
  </w:num>
  <w:num w:numId="10" w16cid:durableId="189034717">
    <w:abstractNumId w:val="28"/>
  </w:num>
  <w:num w:numId="11" w16cid:durableId="1544826214">
    <w:abstractNumId w:val="19"/>
  </w:num>
  <w:num w:numId="12" w16cid:durableId="1523935148">
    <w:abstractNumId w:val="25"/>
  </w:num>
  <w:num w:numId="13" w16cid:durableId="76825682">
    <w:abstractNumId w:val="9"/>
  </w:num>
  <w:num w:numId="14" w16cid:durableId="1011685350">
    <w:abstractNumId w:val="7"/>
  </w:num>
  <w:num w:numId="15" w16cid:durableId="1839691503">
    <w:abstractNumId w:val="6"/>
  </w:num>
  <w:num w:numId="16" w16cid:durableId="513306010">
    <w:abstractNumId w:val="5"/>
  </w:num>
  <w:num w:numId="17" w16cid:durableId="754788730">
    <w:abstractNumId w:val="4"/>
  </w:num>
  <w:num w:numId="18" w16cid:durableId="1808473355">
    <w:abstractNumId w:val="8"/>
  </w:num>
  <w:num w:numId="19" w16cid:durableId="251358747">
    <w:abstractNumId w:val="3"/>
  </w:num>
  <w:num w:numId="20" w16cid:durableId="988094711">
    <w:abstractNumId w:val="2"/>
  </w:num>
  <w:num w:numId="21" w16cid:durableId="952324169">
    <w:abstractNumId w:val="1"/>
  </w:num>
  <w:num w:numId="22" w16cid:durableId="1405955852">
    <w:abstractNumId w:val="0"/>
  </w:num>
  <w:num w:numId="23" w16cid:durableId="4484067">
    <w:abstractNumId w:val="11"/>
  </w:num>
  <w:num w:numId="24" w16cid:durableId="1672565352">
    <w:abstractNumId w:val="16"/>
  </w:num>
  <w:num w:numId="25" w16cid:durableId="955597589">
    <w:abstractNumId w:val="12"/>
  </w:num>
  <w:num w:numId="26" w16cid:durableId="170684061">
    <w:abstractNumId w:val="15"/>
  </w:num>
  <w:num w:numId="27" w16cid:durableId="453715164">
    <w:abstractNumId w:val="24"/>
  </w:num>
  <w:num w:numId="28" w16cid:durableId="640229684">
    <w:abstractNumId w:val="29"/>
  </w:num>
  <w:num w:numId="29" w16cid:durableId="1006520765">
    <w:abstractNumId w:val="26"/>
  </w:num>
  <w:num w:numId="30" w16cid:durableId="1525023458">
    <w:abstractNumId w:val="22"/>
  </w:num>
  <w:num w:numId="31" w16cid:durableId="1194265105">
    <w:abstractNumId w:val="2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320D"/>
    <w:rsid w:val="000062F4"/>
    <w:rsid w:val="00010E33"/>
    <w:rsid w:val="0001192F"/>
    <w:rsid w:val="000269B2"/>
    <w:rsid w:val="00034543"/>
    <w:rsid w:val="0003623B"/>
    <w:rsid w:val="000421C4"/>
    <w:rsid w:val="00045656"/>
    <w:rsid w:val="000506EB"/>
    <w:rsid w:val="00060119"/>
    <w:rsid w:val="000704A4"/>
    <w:rsid w:val="00080E91"/>
    <w:rsid w:val="00087CCF"/>
    <w:rsid w:val="0009463E"/>
    <w:rsid w:val="000A00D1"/>
    <w:rsid w:val="000A3B32"/>
    <w:rsid w:val="000A7483"/>
    <w:rsid w:val="000A7AB9"/>
    <w:rsid w:val="000B22AF"/>
    <w:rsid w:val="000B53E0"/>
    <w:rsid w:val="000B65BD"/>
    <w:rsid w:val="000D4E0A"/>
    <w:rsid w:val="000F3EA7"/>
    <w:rsid w:val="000F4BAD"/>
    <w:rsid w:val="000F71D1"/>
    <w:rsid w:val="00101C22"/>
    <w:rsid w:val="00104B59"/>
    <w:rsid w:val="00111412"/>
    <w:rsid w:val="00111629"/>
    <w:rsid w:val="001125E9"/>
    <w:rsid w:val="00116295"/>
    <w:rsid w:val="001214F5"/>
    <w:rsid w:val="0013020F"/>
    <w:rsid w:val="00137440"/>
    <w:rsid w:val="00140841"/>
    <w:rsid w:val="001522F2"/>
    <w:rsid w:val="00152DC2"/>
    <w:rsid w:val="00153800"/>
    <w:rsid w:val="001617CC"/>
    <w:rsid w:val="00171054"/>
    <w:rsid w:val="00172875"/>
    <w:rsid w:val="00176930"/>
    <w:rsid w:val="00191E9E"/>
    <w:rsid w:val="001A28E6"/>
    <w:rsid w:val="001A4E73"/>
    <w:rsid w:val="001A57BC"/>
    <w:rsid w:val="001B346A"/>
    <w:rsid w:val="001B724B"/>
    <w:rsid w:val="001B755A"/>
    <w:rsid w:val="001C3E63"/>
    <w:rsid w:val="001D05C4"/>
    <w:rsid w:val="001F1713"/>
    <w:rsid w:val="00203E00"/>
    <w:rsid w:val="00205368"/>
    <w:rsid w:val="002102C3"/>
    <w:rsid w:val="00213F0C"/>
    <w:rsid w:val="00215A74"/>
    <w:rsid w:val="0021720D"/>
    <w:rsid w:val="00221C75"/>
    <w:rsid w:val="00225F65"/>
    <w:rsid w:val="00226F2E"/>
    <w:rsid w:val="00227347"/>
    <w:rsid w:val="0023484C"/>
    <w:rsid w:val="00237B39"/>
    <w:rsid w:val="00243D0C"/>
    <w:rsid w:val="00267677"/>
    <w:rsid w:val="00270EBF"/>
    <w:rsid w:val="00271320"/>
    <w:rsid w:val="002841F9"/>
    <w:rsid w:val="002A7625"/>
    <w:rsid w:val="002C3A16"/>
    <w:rsid w:val="002D00A4"/>
    <w:rsid w:val="002D0621"/>
    <w:rsid w:val="002D2C06"/>
    <w:rsid w:val="002D3031"/>
    <w:rsid w:val="002D6BCD"/>
    <w:rsid w:val="002D7DA9"/>
    <w:rsid w:val="002E1D2A"/>
    <w:rsid w:val="002E7B54"/>
    <w:rsid w:val="00302BB3"/>
    <w:rsid w:val="00305E08"/>
    <w:rsid w:val="00313013"/>
    <w:rsid w:val="00330919"/>
    <w:rsid w:val="00350AEC"/>
    <w:rsid w:val="003612A1"/>
    <w:rsid w:val="003616A8"/>
    <w:rsid w:val="00367E8D"/>
    <w:rsid w:val="0037381F"/>
    <w:rsid w:val="00383313"/>
    <w:rsid w:val="00395CBD"/>
    <w:rsid w:val="003A055D"/>
    <w:rsid w:val="003A4CDB"/>
    <w:rsid w:val="003B4684"/>
    <w:rsid w:val="003B77D0"/>
    <w:rsid w:val="003D044F"/>
    <w:rsid w:val="003D4291"/>
    <w:rsid w:val="003D76D8"/>
    <w:rsid w:val="003E030C"/>
    <w:rsid w:val="003E2ECB"/>
    <w:rsid w:val="003E60D5"/>
    <w:rsid w:val="003E70B1"/>
    <w:rsid w:val="003F154E"/>
    <w:rsid w:val="003F5425"/>
    <w:rsid w:val="003F7421"/>
    <w:rsid w:val="00410924"/>
    <w:rsid w:val="00435058"/>
    <w:rsid w:val="004357B1"/>
    <w:rsid w:val="00445C66"/>
    <w:rsid w:val="00463BC0"/>
    <w:rsid w:val="0047489B"/>
    <w:rsid w:val="00476A09"/>
    <w:rsid w:val="0048395A"/>
    <w:rsid w:val="004851C7"/>
    <w:rsid w:val="00485F1C"/>
    <w:rsid w:val="00491D1C"/>
    <w:rsid w:val="004B54E6"/>
    <w:rsid w:val="004C09FB"/>
    <w:rsid w:val="004C22AD"/>
    <w:rsid w:val="004C4B3F"/>
    <w:rsid w:val="004C4E14"/>
    <w:rsid w:val="004F310C"/>
    <w:rsid w:val="00502632"/>
    <w:rsid w:val="00502A30"/>
    <w:rsid w:val="005036C8"/>
    <w:rsid w:val="00526A1B"/>
    <w:rsid w:val="005334AD"/>
    <w:rsid w:val="00550FD0"/>
    <w:rsid w:val="005524FC"/>
    <w:rsid w:val="00570D18"/>
    <w:rsid w:val="005741F2"/>
    <w:rsid w:val="00576495"/>
    <w:rsid w:val="00580191"/>
    <w:rsid w:val="005A45E5"/>
    <w:rsid w:val="005B3B28"/>
    <w:rsid w:val="005D2941"/>
    <w:rsid w:val="005D3443"/>
    <w:rsid w:val="005D6912"/>
    <w:rsid w:val="005E01E0"/>
    <w:rsid w:val="005F4BB5"/>
    <w:rsid w:val="00602102"/>
    <w:rsid w:val="00603034"/>
    <w:rsid w:val="006034C7"/>
    <w:rsid w:val="00617421"/>
    <w:rsid w:val="0062185B"/>
    <w:rsid w:val="0062544D"/>
    <w:rsid w:val="00630A92"/>
    <w:rsid w:val="0063585C"/>
    <w:rsid w:val="0063632B"/>
    <w:rsid w:val="00641018"/>
    <w:rsid w:val="00644DE4"/>
    <w:rsid w:val="006459E6"/>
    <w:rsid w:val="00650C7C"/>
    <w:rsid w:val="00652CB6"/>
    <w:rsid w:val="0065321D"/>
    <w:rsid w:val="00654BB4"/>
    <w:rsid w:val="00664926"/>
    <w:rsid w:val="00675281"/>
    <w:rsid w:val="00681E99"/>
    <w:rsid w:val="00683E69"/>
    <w:rsid w:val="006840B0"/>
    <w:rsid w:val="0068684C"/>
    <w:rsid w:val="006870D9"/>
    <w:rsid w:val="00692605"/>
    <w:rsid w:val="0069513B"/>
    <w:rsid w:val="00697E8D"/>
    <w:rsid w:val="006A1B7F"/>
    <w:rsid w:val="006A4AFB"/>
    <w:rsid w:val="006B1791"/>
    <w:rsid w:val="006D338C"/>
    <w:rsid w:val="006D3B05"/>
    <w:rsid w:val="006D5ABD"/>
    <w:rsid w:val="006D75D8"/>
    <w:rsid w:val="006E3115"/>
    <w:rsid w:val="006E4E19"/>
    <w:rsid w:val="006F385E"/>
    <w:rsid w:val="006F512E"/>
    <w:rsid w:val="006F6122"/>
    <w:rsid w:val="00700E3A"/>
    <w:rsid w:val="007076FA"/>
    <w:rsid w:val="00712D30"/>
    <w:rsid w:val="00730B3C"/>
    <w:rsid w:val="007454AA"/>
    <w:rsid w:val="00746322"/>
    <w:rsid w:val="00753F37"/>
    <w:rsid w:val="00754135"/>
    <w:rsid w:val="00756C31"/>
    <w:rsid w:val="00756D62"/>
    <w:rsid w:val="00772713"/>
    <w:rsid w:val="00774AAC"/>
    <w:rsid w:val="007820FD"/>
    <w:rsid w:val="00787338"/>
    <w:rsid w:val="007B5CF7"/>
    <w:rsid w:val="007C0BD4"/>
    <w:rsid w:val="007C220A"/>
    <w:rsid w:val="007C706D"/>
    <w:rsid w:val="007D0BF9"/>
    <w:rsid w:val="007D0F96"/>
    <w:rsid w:val="007D54A2"/>
    <w:rsid w:val="007E07F0"/>
    <w:rsid w:val="007E390B"/>
    <w:rsid w:val="007E4BEF"/>
    <w:rsid w:val="007E7167"/>
    <w:rsid w:val="007F28C4"/>
    <w:rsid w:val="0080107D"/>
    <w:rsid w:val="008040AC"/>
    <w:rsid w:val="008140AA"/>
    <w:rsid w:val="00816BCB"/>
    <w:rsid w:val="0082782A"/>
    <w:rsid w:val="00834770"/>
    <w:rsid w:val="008409B2"/>
    <w:rsid w:val="00843159"/>
    <w:rsid w:val="00854BDC"/>
    <w:rsid w:val="008577DF"/>
    <w:rsid w:val="008638BA"/>
    <w:rsid w:val="00863E9C"/>
    <w:rsid w:val="00866D99"/>
    <w:rsid w:val="00877820"/>
    <w:rsid w:val="0088117C"/>
    <w:rsid w:val="00894B62"/>
    <w:rsid w:val="008967F4"/>
    <w:rsid w:val="008A3762"/>
    <w:rsid w:val="008A6CEE"/>
    <w:rsid w:val="008B25AD"/>
    <w:rsid w:val="008C149E"/>
    <w:rsid w:val="008C5682"/>
    <w:rsid w:val="008D39EB"/>
    <w:rsid w:val="008E14F0"/>
    <w:rsid w:val="008E7228"/>
    <w:rsid w:val="008F10D5"/>
    <w:rsid w:val="00901E89"/>
    <w:rsid w:val="0090541F"/>
    <w:rsid w:val="00910278"/>
    <w:rsid w:val="0091224E"/>
    <w:rsid w:val="00917931"/>
    <w:rsid w:val="00925004"/>
    <w:rsid w:val="00935B8A"/>
    <w:rsid w:val="00937D76"/>
    <w:rsid w:val="00940CB1"/>
    <w:rsid w:val="00956FDF"/>
    <w:rsid w:val="00957691"/>
    <w:rsid w:val="00961D8F"/>
    <w:rsid w:val="0096529A"/>
    <w:rsid w:val="00975AE7"/>
    <w:rsid w:val="0098532E"/>
    <w:rsid w:val="009956B3"/>
    <w:rsid w:val="00996313"/>
    <w:rsid w:val="009B1AB8"/>
    <w:rsid w:val="009B2EED"/>
    <w:rsid w:val="009C1C93"/>
    <w:rsid w:val="009D2FD8"/>
    <w:rsid w:val="009D54F2"/>
    <w:rsid w:val="009D585D"/>
    <w:rsid w:val="009E18BF"/>
    <w:rsid w:val="009E18C1"/>
    <w:rsid w:val="00A16BA8"/>
    <w:rsid w:val="00A16DD3"/>
    <w:rsid w:val="00A31192"/>
    <w:rsid w:val="00A34DC4"/>
    <w:rsid w:val="00A35EE9"/>
    <w:rsid w:val="00A42D0B"/>
    <w:rsid w:val="00A6151E"/>
    <w:rsid w:val="00A65A1F"/>
    <w:rsid w:val="00A67D2A"/>
    <w:rsid w:val="00A73070"/>
    <w:rsid w:val="00A77DA3"/>
    <w:rsid w:val="00A9384C"/>
    <w:rsid w:val="00A96F0E"/>
    <w:rsid w:val="00A9757F"/>
    <w:rsid w:val="00AA458E"/>
    <w:rsid w:val="00AA6D60"/>
    <w:rsid w:val="00AB511F"/>
    <w:rsid w:val="00AB76CA"/>
    <w:rsid w:val="00AC36A1"/>
    <w:rsid w:val="00AC6F0F"/>
    <w:rsid w:val="00AE05C4"/>
    <w:rsid w:val="00AE7EFE"/>
    <w:rsid w:val="00B101FC"/>
    <w:rsid w:val="00B13FD0"/>
    <w:rsid w:val="00B34AA2"/>
    <w:rsid w:val="00B35BA6"/>
    <w:rsid w:val="00B40007"/>
    <w:rsid w:val="00B4104A"/>
    <w:rsid w:val="00B50CAA"/>
    <w:rsid w:val="00B52652"/>
    <w:rsid w:val="00B54A91"/>
    <w:rsid w:val="00B60A43"/>
    <w:rsid w:val="00B80B1D"/>
    <w:rsid w:val="00B96880"/>
    <w:rsid w:val="00BA0027"/>
    <w:rsid w:val="00BA21F8"/>
    <w:rsid w:val="00BB3E99"/>
    <w:rsid w:val="00BB6F72"/>
    <w:rsid w:val="00BD46B1"/>
    <w:rsid w:val="00BD6473"/>
    <w:rsid w:val="00BE19AC"/>
    <w:rsid w:val="00BE27CB"/>
    <w:rsid w:val="00BE3942"/>
    <w:rsid w:val="00BE5826"/>
    <w:rsid w:val="00BF130C"/>
    <w:rsid w:val="00BF52CF"/>
    <w:rsid w:val="00BF5BC0"/>
    <w:rsid w:val="00C00B3C"/>
    <w:rsid w:val="00C12BF0"/>
    <w:rsid w:val="00C238D4"/>
    <w:rsid w:val="00C2686E"/>
    <w:rsid w:val="00C31260"/>
    <w:rsid w:val="00C40335"/>
    <w:rsid w:val="00C53F92"/>
    <w:rsid w:val="00C73DEE"/>
    <w:rsid w:val="00C7550B"/>
    <w:rsid w:val="00C759B1"/>
    <w:rsid w:val="00C76A80"/>
    <w:rsid w:val="00C86213"/>
    <w:rsid w:val="00C9172F"/>
    <w:rsid w:val="00C94815"/>
    <w:rsid w:val="00CA384C"/>
    <w:rsid w:val="00CA59DE"/>
    <w:rsid w:val="00CC2118"/>
    <w:rsid w:val="00CC6FCA"/>
    <w:rsid w:val="00CD6FC3"/>
    <w:rsid w:val="00D050E6"/>
    <w:rsid w:val="00D07335"/>
    <w:rsid w:val="00D117B1"/>
    <w:rsid w:val="00D1632F"/>
    <w:rsid w:val="00D22B3E"/>
    <w:rsid w:val="00D23BFC"/>
    <w:rsid w:val="00D27E89"/>
    <w:rsid w:val="00D36573"/>
    <w:rsid w:val="00D37EC8"/>
    <w:rsid w:val="00D429F2"/>
    <w:rsid w:val="00D42CD5"/>
    <w:rsid w:val="00D4565B"/>
    <w:rsid w:val="00D5012C"/>
    <w:rsid w:val="00D53F5A"/>
    <w:rsid w:val="00D540ED"/>
    <w:rsid w:val="00D5715D"/>
    <w:rsid w:val="00D641E5"/>
    <w:rsid w:val="00D645B9"/>
    <w:rsid w:val="00D66295"/>
    <w:rsid w:val="00D744D9"/>
    <w:rsid w:val="00D80123"/>
    <w:rsid w:val="00D81927"/>
    <w:rsid w:val="00D82885"/>
    <w:rsid w:val="00D86759"/>
    <w:rsid w:val="00D87DB8"/>
    <w:rsid w:val="00D95E2C"/>
    <w:rsid w:val="00DB0509"/>
    <w:rsid w:val="00DB1748"/>
    <w:rsid w:val="00DC0F8D"/>
    <w:rsid w:val="00DC26AD"/>
    <w:rsid w:val="00DC5E8A"/>
    <w:rsid w:val="00DD0B33"/>
    <w:rsid w:val="00DD2733"/>
    <w:rsid w:val="00DD6A58"/>
    <w:rsid w:val="00DE3BD3"/>
    <w:rsid w:val="00DE4BE7"/>
    <w:rsid w:val="00DE7F09"/>
    <w:rsid w:val="00DF6D55"/>
    <w:rsid w:val="00E03AC2"/>
    <w:rsid w:val="00E07EE4"/>
    <w:rsid w:val="00E20536"/>
    <w:rsid w:val="00E21521"/>
    <w:rsid w:val="00E26CE0"/>
    <w:rsid w:val="00E26D4C"/>
    <w:rsid w:val="00E338E0"/>
    <w:rsid w:val="00E35137"/>
    <w:rsid w:val="00E362A3"/>
    <w:rsid w:val="00E405B8"/>
    <w:rsid w:val="00E42F0D"/>
    <w:rsid w:val="00E43558"/>
    <w:rsid w:val="00E614EE"/>
    <w:rsid w:val="00E63A2D"/>
    <w:rsid w:val="00E7375C"/>
    <w:rsid w:val="00E8385C"/>
    <w:rsid w:val="00E86A0C"/>
    <w:rsid w:val="00E86C0F"/>
    <w:rsid w:val="00E91A49"/>
    <w:rsid w:val="00E91C34"/>
    <w:rsid w:val="00E9261E"/>
    <w:rsid w:val="00E96F70"/>
    <w:rsid w:val="00EA25B3"/>
    <w:rsid w:val="00EB086B"/>
    <w:rsid w:val="00ED0D61"/>
    <w:rsid w:val="00EE1A1F"/>
    <w:rsid w:val="00EE2264"/>
    <w:rsid w:val="00F050F9"/>
    <w:rsid w:val="00F15BD3"/>
    <w:rsid w:val="00F30928"/>
    <w:rsid w:val="00F368AC"/>
    <w:rsid w:val="00F43932"/>
    <w:rsid w:val="00F4482F"/>
    <w:rsid w:val="00F461CD"/>
    <w:rsid w:val="00F46A50"/>
    <w:rsid w:val="00F4772C"/>
    <w:rsid w:val="00F86F81"/>
    <w:rsid w:val="00FA019F"/>
    <w:rsid w:val="00FA2575"/>
    <w:rsid w:val="00FB5B34"/>
    <w:rsid w:val="00FC0E25"/>
    <w:rsid w:val="00FC30BC"/>
    <w:rsid w:val="00FC5832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D645B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603034"/>
    <w:rPr>
      <w:color w:val="954F72" w:themeColor="followedHyperlink"/>
      <w:u w:val="single"/>
    </w:rPr>
  </w:style>
  <w:style w:type="paragraph" w:styleId="brajegyzk">
    <w:name w:val="table of figures"/>
    <w:basedOn w:val="Norml"/>
    <w:next w:val="Norml"/>
    <w:rsid w:val="00C862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Mic23</b:Tag>
    <b:SourceType>InternetSite</b:SourceType>
    <b:Guid>{06B1E120-511A-42FB-B824-3148BA215264}</b:Guid>
    <b:Title>What is .NET? Introduction and overview</b:Title>
    <b:Year>2023.</b:Year>
    <b:ProductionCompany>Microsoft</b:ProductionCompany>
    <b:Month>03.</b:Month>
    <b:Day>15.</b:Day>
    <b:YearAccessed>2023.</b:YearAccessed>
    <b:MonthAccessed>05.</b:MonthAccessed>
    <b:DayAccessed>13.</b:DayAccessed>
    <b:URL>https://learn.microsoft.com/en-us/dotnet/core/introduction</b:URL>
    <b:Author>
      <b:Author>
        <b:NameList>
          <b:Person>
            <b:Last>Microsoft</b:Last>
          </b:Person>
        </b:NameList>
      </b:Author>
    </b:Author>
    <b:RefOrder>1</b:RefOrder>
  </b:Source>
  <b:Source>
    <b:Tag>Mic231</b:Tag>
    <b:SourceType>InternetSite</b:SourceType>
    <b:Guid>{018EFDD1-CEE7-48E2-944F-13533BBBF1CE}</b:Guid>
    <b:Author>
      <b:Author>
        <b:NameList>
          <b:Person>
            <b:Last>Microsoft</b:Last>
          </b:Person>
        </b:NameList>
      </b:Author>
    </b:Author>
    <b:Title>Common Language Runtime (CLR) overview</b:Title>
    <b:ProductionCompany>Microsoft</b:ProductionCompany>
    <b:Year>2023.</b:Year>
    <b:Month>04.</b:Month>
    <b:Day>25.</b:Day>
    <b:YearAccessed>2023.</b:YearAccessed>
    <b:MonthAccessed>05.</b:MonthAccessed>
    <b:DayAccessed>13.</b:DayAccessed>
    <b:URL>https://learn.microsoft.com/en-us/dotnet/standard/clr</b:URL>
    <b:RefOrder>2</b:RefOrder>
  </b:Source>
  <b:Source>
    <b:Tag>Mic22</b:Tag>
    <b:SourceType>InternetSite</b:SourceType>
    <b:Guid>{3D395092-0811-4D6B-B557-E0E1DF68C0BB}</b:Guid>
    <b:Author>
      <b:Author>
        <b:NameList>
          <b:Person>
            <b:Last>Microsoft</b:Last>
          </b:Person>
        </b:NameList>
      </b:Author>
    </b:Author>
    <b:Title>Overview of ASP.NET Core</b:Title>
    <b:ProductionCompany>Microsoft</b:ProductionCompany>
    <b:Year>2022.</b:Year>
    <b:Month>11.</b:Month>
    <b:Day>15.</b:Day>
    <b:YearAccessed>2023.</b:YearAccessed>
    <b:MonthAccessed>05.</b:MonthAccessed>
    <b:DayAccessed>13.</b:DayAccessed>
    <b:URL>https://learn.microsoft.com/en-us/aspnet/core/introduction-to-aspnet-core?view=aspnetcore-7.0</b:URL>
    <b:RefOrder>3</b:RefOrder>
  </b:Source>
  <b:Source>
    <b:Tag>Wad23</b:Tag>
    <b:SourceType>InternetSite</b:SourceType>
    <b:Guid>{3FE20BEF-B62A-4FCE-9FC0-1206A1D84A58}</b:Guid>
    <b:Author>
      <b:Author>
        <b:NameList>
          <b:Person>
            <b:Last>Wade</b:Last>
          </b:Person>
        </b:NameList>
      </b:Author>
    </b:Author>
    <b:Title>.NET Core Dependency Injection Lifetimes Explained</b:Title>
    <b:ProductionCompany>.NET Core Tutorials</b:ProductionCompany>
    <b:YearAccessed>2023.</b:YearAccessed>
    <b:MonthAccessed>05.</b:MonthAccessed>
    <b:DayAccessed>13.</b:DayAccessed>
    <b:URL>https://dotnetcoretutorials.com/net-core-dependency-injection-lifetimes-explained/</b:URL>
    <b:RefOrder>4</b:RefOrder>
  </b:Source>
  <b:Source>
    <b:Tag>Ric22</b:Tag>
    <b:SourceType>InternetSite</b:SourceType>
    <b:Guid>{D09C269E-47A3-4A13-BD6A-AE86B1BAA043}</b:Guid>
    <b:Author>
      <b:Author>
        <b:NameList>
          <b:Person>
            <b:Last>Anderson</b:Last>
            <b:First>Rick</b:First>
          </b:Person>
        </b:NameList>
      </b:Author>
    </b:Author>
    <b:Title>Introduction to Identity on ASP.NET Core</b:Title>
    <b:ProductionCompany>Microsoft</b:ProductionCompany>
    <b:Year>2022</b:Year>
    <b:Month>12.</b:Month>
    <b:Day>01.</b:Day>
    <b:YearAccessed>2023.</b:YearAccessed>
    <b:MonthAccessed>05.</b:MonthAccessed>
    <b:DayAccessed>14.</b:DayAccessed>
    <b:URL>https://learn.microsoft.com/en-us/aspnet/core/security/authentication/identity?view=aspnetcore-7.0&amp;tabs=visual-studio</b:URL>
    <b:RefOrder>5</b:RefOrder>
  </b:Source>
  <b:Source>
    <b:Tag>Mic232</b:Tag>
    <b:SourceType>InternetSite</b:SourceType>
    <b:Guid>{C5060FCB-8078-47AD-B340-14B7C5ABECD1}</b:Guid>
    <b:Author>
      <b:Author>
        <b:NameList>
          <b:Person>
            <b:Last>Microsoft</b:Last>
          </b:Person>
        </b:NameList>
      </b:Author>
    </b:Author>
    <b:Title>TypeScript</b:Title>
    <b:ProductionCompany>Microsoft</b:ProductionCompany>
    <b:YearAccessed>2023.</b:YearAccessed>
    <b:MonthAccessed>05.</b:MonthAccessed>
    <b:DayAccessed>15.</b:DayAccessed>
    <b:URL>https://www.typescriptlang.org/</b:URL>
    <b:RefOrder>7</b:RefOrder>
  </b:Source>
  <b:Source>
    <b:Tag>Mic21</b:Tag>
    <b:SourceType>InternetSite</b:SourceType>
    <b:Guid>{83A8B372-A67E-4763-A5C3-31CD6DD85438}</b:Guid>
    <b:Author>
      <b:Author>
        <b:NameList>
          <b:Person>
            <b:Last>Microsoft</b:Last>
          </b:Person>
        </b:NameList>
      </b:Author>
    </b:Author>
    <b:Title>Entity Framework Core</b:Title>
    <b:ProductionCompany>Microsoft</b:ProductionCompany>
    <b:Year>2021.</b:Year>
    <b:Month>05.</b:Month>
    <b:Day>25.</b:Day>
    <b:YearAccessed>2023.</b:YearAccessed>
    <b:MonthAccessed>05.</b:MonthAccessed>
    <b:DayAccessed>14.</b:DayAccessed>
    <b:URL>https://learn.microsoft.com/en-us/ef/core/</b:URL>
    <b:RefOrder>6</b:RefOrder>
  </b:Source>
  <b:Source>
    <b:Tag>Met23</b:Tag>
    <b:SourceType>InternetSite</b:SourceType>
    <b:Guid>{FAF553B7-2591-46A6-B2CB-CE0C3DBFF9CE}</b:Guid>
    <b:Author>
      <b:Author>
        <b:NameList>
          <b:Person>
            <b:Last>Meta</b:Last>
          </b:Person>
        </b:NameList>
      </b:Author>
    </b:Author>
    <b:Title>React</b:Title>
    <b:ProductionCompany>Meta</b:ProductionCompany>
    <b:YearAccessed>2023.</b:YearAccessed>
    <b:MonthAccessed>05.</b:MonthAccessed>
    <b:DayAccessed>15.</b:DayAccessed>
    <b:URL>https://react.dev/</b:URL>
    <b:RefOrder>8</b:RefOrder>
  </b:Source>
</b:Sources>
</file>

<file path=customXml/itemProps1.xml><?xml version="1.0" encoding="utf-8"?>
<ds:datastoreItem xmlns:ds="http://schemas.openxmlformats.org/officeDocument/2006/customXml" ds:itemID="{4483F3CE-E5BE-4F40-A78F-EF6FF010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3217</TotalTime>
  <Pages>18</Pages>
  <Words>3507</Words>
  <Characters>19993</Characters>
  <Application>Microsoft Office Word</Application>
  <DocSecurity>0</DocSecurity>
  <Lines>166</Lines>
  <Paragraphs>46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23454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Bui Quanganh Krisztián</cp:lastModifiedBy>
  <cp:revision>189</cp:revision>
  <cp:lastPrinted>2023-06-05T09:25:00Z</cp:lastPrinted>
  <dcterms:created xsi:type="dcterms:W3CDTF">2023-05-04T13:54:00Z</dcterms:created>
  <dcterms:modified xsi:type="dcterms:W3CDTF">2023-06-05T13:32:00Z</dcterms:modified>
</cp:coreProperties>
</file>
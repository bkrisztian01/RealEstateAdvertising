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649EC8B4" w:rsidR="0063585C" w:rsidRPr="00FC63CB" w:rsidRDefault="009D2FD8" w:rsidP="00D429F2">
      <w:pPr>
        <w:pStyle w:val="Cmlaplog"/>
      </w:pPr>
      <w:r w:rsidRPr="00FC63CB">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FC63CB" w:rsidRDefault="004851C7" w:rsidP="00D429F2">
      <w:pPr>
        <w:pStyle w:val="Cmlapegyetem"/>
      </w:pPr>
      <w:r w:rsidRPr="00FC63CB">
        <w:t>Budapesti Műszaki és Gazdaságtudományi Egyetem</w:t>
      </w:r>
    </w:p>
    <w:p w14:paraId="6261E961" w14:textId="77777777" w:rsidR="004851C7" w:rsidRPr="00FC63CB" w:rsidRDefault="004851C7" w:rsidP="00D429F2">
      <w:pPr>
        <w:pStyle w:val="Cmlapkarstanszk"/>
      </w:pPr>
      <w:r w:rsidRPr="00FC63CB">
        <w:t>Villamosmérnöki és Informatikai Kar</w:t>
      </w:r>
    </w:p>
    <w:p w14:paraId="614306E0" w14:textId="77777777" w:rsidR="004851C7" w:rsidRPr="00FC63CB" w:rsidRDefault="00000000" w:rsidP="00D429F2">
      <w:pPr>
        <w:pStyle w:val="Cmlapkarstanszk"/>
      </w:pPr>
      <w:fldSimple w:instr=" DOCPROPERTY  Company  \* MERGEFORMAT ">
        <w:r w:rsidR="003E2ECB" w:rsidRPr="00FC63CB">
          <w:t>Automatizálási és Alkalmazott Informatikai Tanszék</w:t>
        </w:r>
      </w:fldSimple>
    </w:p>
    <w:p w14:paraId="636BBB01" w14:textId="77777777" w:rsidR="004851C7" w:rsidRPr="00FC63CB" w:rsidRDefault="004851C7"/>
    <w:p w14:paraId="36F20A54" w14:textId="77777777" w:rsidR="004851C7" w:rsidRPr="00FC63CB" w:rsidRDefault="004851C7"/>
    <w:p w14:paraId="7E8300BE" w14:textId="77777777" w:rsidR="004851C7" w:rsidRPr="00FC63CB" w:rsidRDefault="004851C7"/>
    <w:p w14:paraId="02C07D20" w14:textId="77777777" w:rsidR="004851C7" w:rsidRPr="00FC63CB" w:rsidRDefault="004851C7"/>
    <w:p w14:paraId="2D8CF118" w14:textId="77777777" w:rsidR="004851C7" w:rsidRPr="00FC63CB" w:rsidRDefault="004851C7"/>
    <w:p w14:paraId="1309EF9A" w14:textId="77777777" w:rsidR="004851C7" w:rsidRPr="00FC63CB" w:rsidRDefault="004851C7"/>
    <w:p w14:paraId="7F39B52B" w14:textId="77777777" w:rsidR="004851C7" w:rsidRPr="00FC63CB" w:rsidRDefault="004851C7"/>
    <w:p w14:paraId="63E824BC" w14:textId="3FCCC120" w:rsidR="0063585C" w:rsidRPr="00FC63CB" w:rsidRDefault="00925004" w:rsidP="00171054">
      <w:pPr>
        <w:pStyle w:val="Cmlapszerz"/>
      </w:pPr>
      <w:r w:rsidRPr="00FC63CB">
        <w:t>Bui Quanganh Krisztián</w:t>
      </w:r>
    </w:p>
    <w:p w14:paraId="5BD632B6" w14:textId="495B7175" w:rsidR="0063585C" w:rsidRPr="00FC63CB" w:rsidRDefault="00937D76">
      <w:pPr>
        <w:pStyle w:val="Cm"/>
      </w:pPr>
      <w:r w:rsidRPr="00FC63CB">
        <w:t>I</w:t>
      </w:r>
      <w:r w:rsidR="00176930" w:rsidRPr="00FC63CB">
        <w:t xml:space="preserve">ngatlan </w:t>
      </w:r>
      <w:r w:rsidR="00925004" w:rsidRPr="00FC63CB">
        <w:t>h</w:t>
      </w:r>
      <w:r w:rsidR="0069515C">
        <w:t>i</w:t>
      </w:r>
      <w:r w:rsidR="00925004" w:rsidRPr="00FC63CB">
        <w:t>rdető portál megvalósítása</w:t>
      </w:r>
    </w:p>
    <w:p w14:paraId="436457F8" w14:textId="77777777" w:rsidR="00630A92" w:rsidRPr="00FC63CB" w:rsidRDefault="00630A92" w:rsidP="00630A92">
      <w:pPr>
        <w:keepLines/>
        <w:spacing w:after="0"/>
        <w:ind w:firstLine="0"/>
        <w:jc w:val="center"/>
        <w:rPr>
          <w:smallCaps/>
        </w:rPr>
      </w:pPr>
    </w:p>
    <w:p w14:paraId="7B8F957D" w14:textId="77777777" w:rsidR="00630A92" w:rsidRPr="00FC63CB" w:rsidRDefault="00630A92" w:rsidP="00630A92">
      <w:pPr>
        <w:keepLines/>
        <w:spacing w:after="0"/>
        <w:ind w:firstLine="0"/>
        <w:jc w:val="center"/>
        <w:rPr>
          <w:smallCaps/>
        </w:rPr>
      </w:pPr>
    </w:p>
    <w:p w14:paraId="4E66D8CA" w14:textId="77777777" w:rsidR="00630A92" w:rsidRPr="00FC63CB" w:rsidRDefault="00630A92" w:rsidP="00630A92">
      <w:pPr>
        <w:keepLines/>
        <w:spacing w:after="0"/>
        <w:ind w:firstLine="0"/>
        <w:jc w:val="center"/>
        <w:rPr>
          <w:smallCaps/>
        </w:rPr>
      </w:pPr>
    </w:p>
    <w:p w14:paraId="5A97AB4D" w14:textId="77777777" w:rsidR="00630A92" w:rsidRPr="00FC63CB" w:rsidRDefault="00630A92" w:rsidP="00630A92">
      <w:pPr>
        <w:keepLines/>
        <w:spacing w:after="0"/>
        <w:ind w:firstLine="0"/>
        <w:jc w:val="center"/>
        <w:rPr>
          <w:smallCaps/>
        </w:rPr>
      </w:pPr>
    </w:p>
    <w:p w14:paraId="079394B9" w14:textId="77777777" w:rsidR="00630A92" w:rsidRPr="00FC63CB" w:rsidRDefault="00630A92" w:rsidP="00630A92">
      <w:pPr>
        <w:keepLines/>
        <w:spacing w:after="0"/>
        <w:ind w:firstLine="0"/>
        <w:jc w:val="center"/>
        <w:rPr>
          <w:smallCaps/>
        </w:rPr>
      </w:pPr>
    </w:p>
    <w:p w14:paraId="43BD3853" w14:textId="77777777" w:rsidR="00630A92" w:rsidRPr="00FC63CB" w:rsidRDefault="00630A92" w:rsidP="00630A92">
      <w:pPr>
        <w:keepLines/>
        <w:spacing w:after="0"/>
        <w:ind w:firstLine="0"/>
        <w:jc w:val="center"/>
        <w:rPr>
          <w:smallCaps/>
        </w:rPr>
      </w:pPr>
    </w:p>
    <w:p w14:paraId="4D26AE0E" w14:textId="77777777" w:rsidR="00630A92" w:rsidRPr="00FC63CB" w:rsidRDefault="00630A92" w:rsidP="00630A92">
      <w:pPr>
        <w:keepLines/>
        <w:spacing w:after="0"/>
        <w:ind w:firstLine="0"/>
        <w:jc w:val="center"/>
        <w:rPr>
          <w:smallCaps/>
        </w:rPr>
      </w:pPr>
    </w:p>
    <w:p w14:paraId="5FF02A1F" w14:textId="77777777" w:rsidR="00630A92" w:rsidRPr="00FC63CB" w:rsidRDefault="00630A92" w:rsidP="00630A92">
      <w:pPr>
        <w:keepLines/>
        <w:spacing w:after="0"/>
        <w:ind w:firstLine="0"/>
        <w:jc w:val="center"/>
        <w:rPr>
          <w:smallCaps/>
        </w:rPr>
      </w:pPr>
    </w:p>
    <w:p w14:paraId="1B8CDBB4" w14:textId="77777777" w:rsidR="00630A92" w:rsidRPr="00FC63CB" w:rsidRDefault="00630A92" w:rsidP="00630A92">
      <w:pPr>
        <w:keepLines/>
        <w:spacing w:after="0"/>
        <w:ind w:firstLine="0"/>
        <w:jc w:val="center"/>
        <w:rPr>
          <w:smallCaps/>
        </w:rPr>
      </w:pPr>
    </w:p>
    <w:p w14:paraId="05D54636" w14:textId="77777777" w:rsidR="00630A92" w:rsidRPr="00FC63CB" w:rsidRDefault="00630A92" w:rsidP="00630A92">
      <w:pPr>
        <w:keepLines/>
        <w:spacing w:after="0"/>
        <w:ind w:firstLine="0"/>
        <w:jc w:val="center"/>
        <w:rPr>
          <w:smallCaps/>
        </w:rPr>
      </w:pPr>
    </w:p>
    <w:p w14:paraId="113A12EC" w14:textId="77777777" w:rsidR="00630A92" w:rsidRPr="00FC63CB" w:rsidRDefault="00630A92" w:rsidP="00925004">
      <w:pPr>
        <w:keepLines/>
        <w:spacing w:after="0"/>
        <w:ind w:firstLine="0"/>
        <w:rPr>
          <w:smallCaps/>
        </w:rPr>
      </w:pPr>
    </w:p>
    <w:p w14:paraId="7BF499DC" w14:textId="77777777" w:rsidR="00630A92" w:rsidRPr="00FC63CB" w:rsidRDefault="00630A92" w:rsidP="00630A92">
      <w:pPr>
        <w:keepLines/>
        <w:spacing w:after="0"/>
        <w:ind w:firstLine="0"/>
        <w:jc w:val="center"/>
        <w:rPr>
          <w:smallCaps/>
        </w:rPr>
      </w:pPr>
      <w:r w:rsidRPr="00FC63CB">
        <w:rPr>
          <w:smallCaps/>
        </w:rPr>
        <w:t>Konzulens</w:t>
      </w:r>
    </w:p>
    <w:p w14:paraId="71BF7A9D" w14:textId="4FBEB72A" w:rsidR="00630A92" w:rsidRPr="00FC63CB" w:rsidRDefault="00925004" w:rsidP="00630A92">
      <w:pPr>
        <w:pStyle w:val="Cmlapszerz"/>
      </w:pPr>
      <w:r w:rsidRPr="00FC63CB">
        <w:t>Benedek Zoltán</w:t>
      </w:r>
      <w:r w:rsidR="00630A92" w:rsidRPr="00FC63CB">
        <w:fldChar w:fldCharType="begin"/>
      </w:r>
      <w:r w:rsidR="00630A92" w:rsidRPr="00FC63CB">
        <w:instrText xml:space="preserve"> DOCPROPERTY "Manager"  \* MERGEFORMAT </w:instrText>
      </w:r>
      <w:r w:rsidR="00630A92" w:rsidRPr="00FC63CB">
        <w:fldChar w:fldCharType="end"/>
      </w:r>
    </w:p>
    <w:p w14:paraId="59CFD63D" w14:textId="522806EE" w:rsidR="0063585C" w:rsidRPr="00FC63CB" w:rsidRDefault="00630A92" w:rsidP="00630A92">
      <w:pPr>
        <w:spacing w:after="0"/>
        <w:ind w:firstLine="0"/>
        <w:jc w:val="center"/>
      </w:pPr>
      <w:r w:rsidRPr="00FC63CB">
        <w:t xml:space="preserve">BUDAPEST, </w:t>
      </w:r>
      <w:r w:rsidR="00925004" w:rsidRPr="00FC63CB">
        <w:t>2023</w:t>
      </w:r>
      <w:r w:rsidR="0063585C" w:rsidRPr="00FC63CB">
        <w:fldChar w:fldCharType="begin"/>
      </w:r>
      <w:r w:rsidR="0063585C" w:rsidRPr="00FC63CB">
        <w:instrText xml:space="preserve"> SUBJECT  \* MERGEFORMAT </w:instrText>
      </w:r>
      <w:r w:rsidR="0063585C" w:rsidRPr="00FC63CB">
        <w:fldChar w:fldCharType="end"/>
      </w:r>
    </w:p>
    <w:sdt>
      <w:sdtPr>
        <w:rPr>
          <w:rFonts w:ascii="Times New Roman" w:hAnsi="Times New Roman"/>
          <w:b w:val="0"/>
          <w:bCs w:val="0"/>
          <w:color w:val="auto"/>
          <w:sz w:val="24"/>
          <w:szCs w:val="24"/>
          <w:lang w:eastAsia="en-US"/>
        </w:rPr>
        <w:id w:val="1577241240"/>
        <w:docPartObj>
          <w:docPartGallery w:val="Table of Contents"/>
          <w:docPartUnique/>
        </w:docPartObj>
      </w:sdtPr>
      <w:sdtContent>
        <w:p w14:paraId="053A6269" w14:textId="28AA3852" w:rsidR="00DE7F09" w:rsidRPr="00FC63CB" w:rsidRDefault="003612A1" w:rsidP="005625DE">
          <w:pPr>
            <w:pStyle w:val="Tartalomjegyzkcmsora"/>
          </w:pPr>
          <w:r w:rsidRPr="00FC63CB">
            <w:t>Tartalomjegyzék</w:t>
          </w:r>
        </w:p>
        <w:p w14:paraId="237F7AED" w14:textId="2A05B7CF" w:rsidR="00F9402C" w:rsidRDefault="00DE7F09">
          <w:pPr>
            <w:pStyle w:val="TJ1"/>
            <w:rPr>
              <w:rFonts w:asciiTheme="minorHAnsi" w:eastAsiaTheme="minorEastAsia" w:hAnsiTheme="minorHAnsi" w:cstheme="minorBidi"/>
              <w:b w:val="0"/>
              <w:noProof/>
              <w:kern w:val="2"/>
              <w:sz w:val="22"/>
              <w:szCs w:val="22"/>
              <w:lang w:val="en-US"/>
              <w14:ligatures w14:val="standardContextual"/>
            </w:rPr>
          </w:pPr>
          <w:r w:rsidRPr="00FC63CB">
            <w:fldChar w:fldCharType="begin"/>
          </w:r>
          <w:r w:rsidRPr="00FC63CB">
            <w:instrText xml:space="preserve"> TOC \o "1-3" \h \z \u </w:instrText>
          </w:r>
          <w:r w:rsidRPr="00FC63CB">
            <w:fldChar w:fldCharType="separate"/>
          </w:r>
          <w:hyperlink w:anchor="_Toc149406524" w:history="1">
            <w:r w:rsidR="00F9402C" w:rsidRPr="002D730A">
              <w:rPr>
                <w:rStyle w:val="Hiperhivatkozs"/>
                <w:noProof/>
              </w:rPr>
              <w:t>Összefoglaló</w:t>
            </w:r>
            <w:r w:rsidR="00F9402C">
              <w:rPr>
                <w:noProof/>
                <w:webHidden/>
              </w:rPr>
              <w:tab/>
            </w:r>
            <w:r w:rsidR="00F9402C">
              <w:rPr>
                <w:noProof/>
                <w:webHidden/>
              </w:rPr>
              <w:fldChar w:fldCharType="begin"/>
            </w:r>
            <w:r w:rsidR="00F9402C">
              <w:rPr>
                <w:noProof/>
                <w:webHidden/>
              </w:rPr>
              <w:instrText xml:space="preserve"> PAGEREF _Toc149406524 \h </w:instrText>
            </w:r>
            <w:r w:rsidR="00F9402C">
              <w:rPr>
                <w:noProof/>
                <w:webHidden/>
              </w:rPr>
            </w:r>
            <w:r w:rsidR="00F9402C">
              <w:rPr>
                <w:noProof/>
                <w:webHidden/>
              </w:rPr>
              <w:fldChar w:fldCharType="separate"/>
            </w:r>
            <w:r w:rsidR="00F9402C">
              <w:rPr>
                <w:noProof/>
                <w:webHidden/>
              </w:rPr>
              <w:t>5</w:t>
            </w:r>
            <w:r w:rsidR="00F9402C">
              <w:rPr>
                <w:noProof/>
                <w:webHidden/>
              </w:rPr>
              <w:fldChar w:fldCharType="end"/>
            </w:r>
          </w:hyperlink>
        </w:p>
        <w:p w14:paraId="6C9B9A0E" w14:textId="7F6912DD" w:rsidR="00F9402C" w:rsidRDefault="00F9402C">
          <w:pPr>
            <w:pStyle w:val="TJ1"/>
            <w:rPr>
              <w:rFonts w:asciiTheme="minorHAnsi" w:eastAsiaTheme="minorEastAsia" w:hAnsiTheme="minorHAnsi" w:cstheme="minorBidi"/>
              <w:b w:val="0"/>
              <w:noProof/>
              <w:kern w:val="2"/>
              <w:sz w:val="22"/>
              <w:szCs w:val="22"/>
              <w:lang w:val="en-US"/>
              <w14:ligatures w14:val="standardContextual"/>
            </w:rPr>
          </w:pPr>
          <w:hyperlink w:anchor="_Toc149406525" w:history="1">
            <w:r w:rsidRPr="002D730A">
              <w:rPr>
                <w:rStyle w:val="Hiperhivatkozs"/>
                <w:noProof/>
              </w:rPr>
              <w:t>Abstract</w:t>
            </w:r>
            <w:r>
              <w:rPr>
                <w:noProof/>
                <w:webHidden/>
              </w:rPr>
              <w:tab/>
            </w:r>
            <w:r>
              <w:rPr>
                <w:noProof/>
                <w:webHidden/>
              </w:rPr>
              <w:fldChar w:fldCharType="begin"/>
            </w:r>
            <w:r>
              <w:rPr>
                <w:noProof/>
                <w:webHidden/>
              </w:rPr>
              <w:instrText xml:space="preserve"> PAGEREF _Toc149406525 \h </w:instrText>
            </w:r>
            <w:r>
              <w:rPr>
                <w:noProof/>
                <w:webHidden/>
              </w:rPr>
            </w:r>
            <w:r>
              <w:rPr>
                <w:noProof/>
                <w:webHidden/>
              </w:rPr>
              <w:fldChar w:fldCharType="separate"/>
            </w:r>
            <w:r>
              <w:rPr>
                <w:noProof/>
                <w:webHidden/>
              </w:rPr>
              <w:t>6</w:t>
            </w:r>
            <w:r>
              <w:rPr>
                <w:noProof/>
                <w:webHidden/>
              </w:rPr>
              <w:fldChar w:fldCharType="end"/>
            </w:r>
          </w:hyperlink>
        </w:p>
        <w:p w14:paraId="287201A0" w14:textId="59431D8F" w:rsidR="00F9402C" w:rsidRDefault="00F9402C">
          <w:pPr>
            <w:pStyle w:val="TJ1"/>
            <w:tabs>
              <w:tab w:val="left" w:pos="482"/>
            </w:tabs>
            <w:rPr>
              <w:rFonts w:asciiTheme="minorHAnsi" w:eastAsiaTheme="minorEastAsia" w:hAnsiTheme="minorHAnsi" w:cstheme="minorBidi"/>
              <w:b w:val="0"/>
              <w:noProof/>
              <w:kern w:val="2"/>
              <w:sz w:val="22"/>
              <w:szCs w:val="22"/>
              <w:lang w:val="en-US"/>
              <w14:ligatures w14:val="standardContextual"/>
            </w:rPr>
          </w:pPr>
          <w:hyperlink w:anchor="_Toc149406526" w:history="1">
            <w:r w:rsidRPr="002D730A">
              <w:rPr>
                <w:rStyle w:val="Hiperhivatkozs"/>
                <w:noProof/>
              </w:rPr>
              <w:t>1.</w:t>
            </w:r>
            <w:r>
              <w:rPr>
                <w:rFonts w:asciiTheme="minorHAnsi" w:eastAsiaTheme="minorEastAsia" w:hAnsiTheme="minorHAnsi" w:cstheme="minorBidi"/>
                <w:b w:val="0"/>
                <w:noProof/>
                <w:kern w:val="2"/>
                <w:sz w:val="22"/>
                <w:szCs w:val="22"/>
                <w:lang w:val="en-US"/>
                <w14:ligatures w14:val="standardContextual"/>
              </w:rPr>
              <w:tab/>
            </w:r>
            <w:r w:rsidRPr="002D730A">
              <w:rPr>
                <w:rStyle w:val="Hiperhivatkozs"/>
                <w:noProof/>
              </w:rPr>
              <w:t>Bevezetés</w:t>
            </w:r>
            <w:r>
              <w:rPr>
                <w:noProof/>
                <w:webHidden/>
              </w:rPr>
              <w:tab/>
            </w:r>
            <w:r>
              <w:rPr>
                <w:noProof/>
                <w:webHidden/>
              </w:rPr>
              <w:fldChar w:fldCharType="begin"/>
            </w:r>
            <w:r>
              <w:rPr>
                <w:noProof/>
                <w:webHidden/>
              </w:rPr>
              <w:instrText xml:space="preserve"> PAGEREF _Toc149406526 \h </w:instrText>
            </w:r>
            <w:r>
              <w:rPr>
                <w:noProof/>
                <w:webHidden/>
              </w:rPr>
            </w:r>
            <w:r>
              <w:rPr>
                <w:noProof/>
                <w:webHidden/>
              </w:rPr>
              <w:fldChar w:fldCharType="separate"/>
            </w:r>
            <w:r>
              <w:rPr>
                <w:noProof/>
                <w:webHidden/>
              </w:rPr>
              <w:t>7</w:t>
            </w:r>
            <w:r>
              <w:rPr>
                <w:noProof/>
                <w:webHidden/>
              </w:rPr>
              <w:fldChar w:fldCharType="end"/>
            </w:r>
          </w:hyperlink>
        </w:p>
        <w:p w14:paraId="38B51863" w14:textId="372A050C"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27" w:history="1">
            <w:r w:rsidRPr="002D730A">
              <w:rPr>
                <w:rStyle w:val="Hiperhivatkozs"/>
                <w:noProof/>
              </w:rPr>
              <w:t>1.1 Témaválasztás</w:t>
            </w:r>
            <w:r>
              <w:rPr>
                <w:noProof/>
                <w:webHidden/>
              </w:rPr>
              <w:tab/>
            </w:r>
            <w:r>
              <w:rPr>
                <w:noProof/>
                <w:webHidden/>
              </w:rPr>
              <w:fldChar w:fldCharType="begin"/>
            </w:r>
            <w:r>
              <w:rPr>
                <w:noProof/>
                <w:webHidden/>
              </w:rPr>
              <w:instrText xml:space="preserve"> PAGEREF _Toc149406527 \h </w:instrText>
            </w:r>
            <w:r>
              <w:rPr>
                <w:noProof/>
                <w:webHidden/>
              </w:rPr>
            </w:r>
            <w:r>
              <w:rPr>
                <w:noProof/>
                <w:webHidden/>
              </w:rPr>
              <w:fldChar w:fldCharType="separate"/>
            </w:r>
            <w:r>
              <w:rPr>
                <w:noProof/>
                <w:webHidden/>
              </w:rPr>
              <w:t>7</w:t>
            </w:r>
            <w:r>
              <w:rPr>
                <w:noProof/>
                <w:webHidden/>
              </w:rPr>
              <w:fldChar w:fldCharType="end"/>
            </w:r>
          </w:hyperlink>
        </w:p>
        <w:p w14:paraId="16756FD3" w14:textId="78F9D31C"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28" w:history="1">
            <w:r w:rsidRPr="002D730A">
              <w:rPr>
                <w:rStyle w:val="Hiperhivatkozs"/>
                <w:noProof/>
              </w:rPr>
              <w:t>1.2 Technológiai háttér</w:t>
            </w:r>
            <w:r>
              <w:rPr>
                <w:noProof/>
                <w:webHidden/>
              </w:rPr>
              <w:tab/>
            </w:r>
            <w:r>
              <w:rPr>
                <w:noProof/>
                <w:webHidden/>
              </w:rPr>
              <w:fldChar w:fldCharType="begin"/>
            </w:r>
            <w:r>
              <w:rPr>
                <w:noProof/>
                <w:webHidden/>
              </w:rPr>
              <w:instrText xml:space="preserve"> PAGEREF _Toc149406528 \h </w:instrText>
            </w:r>
            <w:r>
              <w:rPr>
                <w:noProof/>
                <w:webHidden/>
              </w:rPr>
            </w:r>
            <w:r>
              <w:rPr>
                <w:noProof/>
                <w:webHidden/>
              </w:rPr>
              <w:fldChar w:fldCharType="separate"/>
            </w:r>
            <w:r>
              <w:rPr>
                <w:noProof/>
                <w:webHidden/>
              </w:rPr>
              <w:t>7</w:t>
            </w:r>
            <w:r>
              <w:rPr>
                <w:noProof/>
                <w:webHidden/>
              </w:rPr>
              <w:fldChar w:fldCharType="end"/>
            </w:r>
          </w:hyperlink>
        </w:p>
        <w:p w14:paraId="324FADAC" w14:textId="4CB99515"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29" w:history="1">
            <w:r w:rsidRPr="002D730A">
              <w:rPr>
                <w:rStyle w:val="Hiperhivatkozs"/>
                <w:noProof/>
              </w:rPr>
              <w:t>1.3 A szakdolgozat felépítése</w:t>
            </w:r>
            <w:r>
              <w:rPr>
                <w:noProof/>
                <w:webHidden/>
              </w:rPr>
              <w:tab/>
            </w:r>
            <w:r>
              <w:rPr>
                <w:noProof/>
                <w:webHidden/>
              </w:rPr>
              <w:fldChar w:fldCharType="begin"/>
            </w:r>
            <w:r>
              <w:rPr>
                <w:noProof/>
                <w:webHidden/>
              </w:rPr>
              <w:instrText xml:space="preserve"> PAGEREF _Toc149406529 \h </w:instrText>
            </w:r>
            <w:r>
              <w:rPr>
                <w:noProof/>
                <w:webHidden/>
              </w:rPr>
            </w:r>
            <w:r>
              <w:rPr>
                <w:noProof/>
                <w:webHidden/>
              </w:rPr>
              <w:fldChar w:fldCharType="separate"/>
            </w:r>
            <w:r>
              <w:rPr>
                <w:noProof/>
                <w:webHidden/>
              </w:rPr>
              <w:t>8</w:t>
            </w:r>
            <w:r>
              <w:rPr>
                <w:noProof/>
                <w:webHidden/>
              </w:rPr>
              <w:fldChar w:fldCharType="end"/>
            </w:r>
          </w:hyperlink>
        </w:p>
        <w:p w14:paraId="35C665EB" w14:textId="51AA61E8" w:rsidR="00F9402C" w:rsidRDefault="00F9402C">
          <w:pPr>
            <w:pStyle w:val="TJ1"/>
            <w:tabs>
              <w:tab w:val="left" w:pos="482"/>
            </w:tabs>
            <w:rPr>
              <w:rFonts w:asciiTheme="minorHAnsi" w:eastAsiaTheme="minorEastAsia" w:hAnsiTheme="minorHAnsi" w:cstheme="minorBidi"/>
              <w:b w:val="0"/>
              <w:noProof/>
              <w:kern w:val="2"/>
              <w:sz w:val="22"/>
              <w:szCs w:val="22"/>
              <w:lang w:val="en-US"/>
              <w14:ligatures w14:val="standardContextual"/>
            </w:rPr>
          </w:pPr>
          <w:hyperlink w:anchor="_Toc149406530" w:history="1">
            <w:r w:rsidRPr="002D730A">
              <w:rPr>
                <w:rStyle w:val="Hiperhivatkozs"/>
                <w:noProof/>
              </w:rPr>
              <w:t>2.</w:t>
            </w:r>
            <w:r>
              <w:rPr>
                <w:rFonts w:asciiTheme="minorHAnsi" w:eastAsiaTheme="minorEastAsia" w:hAnsiTheme="minorHAnsi" w:cstheme="minorBidi"/>
                <w:b w:val="0"/>
                <w:noProof/>
                <w:kern w:val="2"/>
                <w:sz w:val="22"/>
                <w:szCs w:val="22"/>
                <w:lang w:val="en-US"/>
                <w14:ligatures w14:val="standardContextual"/>
              </w:rPr>
              <w:tab/>
            </w:r>
            <w:r w:rsidRPr="002D730A">
              <w:rPr>
                <w:rStyle w:val="Hiperhivatkozs"/>
                <w:noProof/>
              </w:rPr>
              <w:t>Felhasznált technológiák</w:t>
            </w:r>
            <w:r>
              <w:rPr>
                <w:noProof/>
                <w:webHidden/>
              </w:rPr>
              <w:tab/>
            </w:r>
            <w:r>
              <w:rPr>
                <w:noProof/>
                <w:webHidden/>
              </w:rPr>
              <w:fldChar w:fldCharType="begin"/>
            </w:r>
            <w:r>
              <w:rPr>
                <w:noProof/>
                <w:webHidden/>
              </w:rPr>
              <w:instrText xml:space="preserve"> PAGEREF _Toc149406530 \h </w:instrText>
            </w:r>
            <w:r>
              <w:rPr>
                <w:noProof/>
                <w:webHidden/>
              </w:rPr>
            </w:r>
            <w:r>
              <w:rPr>
                <w:noProof/>
                <w:webHidden/>
              </w:rPr>
              <w:fldChar w:fldCharType="separate"/>
            </w:r>
            <w:r>
              <w:rPr>
                <w:noProof/>
                <w:webHidden/>
              </w:rPr>
              <w:t>9</w:t>
            </w:r>
            <w:r>
              <w:rPr>
                <w:noProof/>
                <w:webHidden/>
              </w:rPr>
              <w:fldChar w:fldCharType="end"/>
            </w:r>
          </w:hyperlink>
        </w:p>
        <w:p w14:paraId="1740B853" w14:textId="3815183D"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2" w:history="1">
            <w:r w:rsidRPr="002D730A">
              <w:rPr>
                <w:rStyle w:val="Hiperhivatkozs"/>
                <w:noProof/>
              </w:rPr>
              <w:t>2.1 .NET</w:t>
            </w:r>
            <w:r>
              <w:rPr>
                <w:noProof/>
                <w:webHidden/>
              </w:rPr>
              <w:tab/>
            </w:r>
            <w:r>
              <w:rPr>
                <w:noProof/>
                <w:webHidden/>
              </w:rPr>
              <w:fldChar w:fldCharType="begin"/>
            </w:r>
            <w:r>
              <w:rPr>
                <w:noProof/>
                <w:webHidden/>
              </w:rPr>
              <w:instrText xml:space="preserve"> PAGEREF _Toc149406532 \h </w:instrText>
            </w:r>
            <w:r>
              <w:rPr>
                <w:noProof/>
                <w:webHidden/>
              </w:rPr>
            </w:r>
            <w:r>
              <w:rPr>
                <w:noProof/>
                <w:webHidden/>
              </w:rPr>
              <w:fldChar w:fldCharType="separate"/>
            </w:r>
            <w:r>
              <w:rPr>
                <w:noProof/>
                <w:webHidden/>
              </w:rPr>
              <w:t>9</w:t>
            </w:r>
            <w:r>
              <w:rPr>
                <w:noProof/>
                <w:webHidden/>
              </w:rPr>
              <w:fldChar w:fldCharType="end"/>
            </w:r>
          </w:hyperlink>
        </w:p>
        <w:p w14:paraId="28EBF45D" w14:textId="17F0D6EA"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3" w:history="1">
            <w:r w:rsidRPr="002D730A">
              <w:rPr>
                <w:rStyle w:val="Hiperhivatkozs"/>
                <w:noProof/>
              </w:rPr>
              <w:t>2.2 ASP.NET Core</w:t>
            </w:r>
            <w:r>
              <w:rPr>
                <w:noProof/>
                <w:webHidden/>
              </w:rPr>
              <w:tab/>
            </w:r>
            <w:r>
              <w:rPr>
                <w:noProof/>
                <w:webHidden/>
              </w:rPr>
              <w:fldChar w:fldCharType="begin"/>
            </w:r>
            <w:r>
              <w:rPr>
                <w:noProof/>
                <w:webHidden/>
              </w:rPr>
              <w:instrText xml:space="preserve"> PAGEREF _Toc149406533 \h </w:instrText>
            </w:r>
            <w:r>
              <w:rPr>
                <w:noProof/>
                <w:webHidden/>
              </w:rPr>
            </w:r>
            <w:r>
              <w:rPr>
                <w:noProof/>
                <w:webHidden/>
              </w:rPr>
              <w:fldChar w:fldCharType="separate"/>
            </w:r>
            <w:r>
              <w:rPr>
                <w:noProof/>
                <w:webHidden/>
              </w:rPr>
              <w:t>10</w:t>
            </w:r>
            <w:r>
              <w:rPr>
                <w:noProof/>
                <w:webHidden/>
              </w:rPr>
              <w:fldChar w:fldCharType="end"/>
            </w:r>
          </w:hyperlink>
        </w:p>
        <w:p w14:paraId="7F0A4DB4" w14:textId="1B219B59"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4" w:history="1">
            <w:r w:rsidRPr="002D730A">
              <w:rPr>
                <w:rStyle w:val="Hiperhivatkozs"/>
                <w:noProof/>
              </w:rPr>
              <w:t>2.3 ASP.NET Identity</w:t>
            </w:r>
            <w:r>
              <w:rPr>
                <w:noProof/>
                <w:webHidden/>
              </w:rPr>
              <w:tab/>
            </w:r>
            <w:r>
              <w:rPr>
                <w:noProof/>
                <w:webHidden/>
              </w:rPr>
              <w:fldChar w:fldCharType="begin"/>
            </w:r>
            <w:r>
              <w:rPr>
                <w:noProof/>
                <w:webHidden/>
              </w:rPr>
              <w:instrText xml:space="preserve"> PAGEREF _Toc149406534 \h </w:instrText>
            </w:r>
            <w:r>
              <w:rPr>
                <w:noProof/>
                <w:webHidden/>
              </w:rPr>
            </w:r>
            <w:r>
              <w:rPr>
                <w:noProof/>
                <w:webHidden/>
              </w:rPr>
              <w:fldChar w:fldCharType="separate"/>
            </w:r>
            <w:r>
              <w:rPr>
                <w:noProof/>
                <w:webHidden/>
              </w:rPr>
              <w:t>11</w:t>
            </w:r>
            <w:r>
              <w:rPr>
                <w:noProof/>
                <w:webHidden/>
              </w:rPr>
              <w:fldChar w:fldCharType="end"/>
            </w:r>
          </w:hyperlink>
        </w:p>
        <w:p w14:paraId="4953DBE4" w14:textId="28B7490F"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5" w:history="1">
            <w:r w:rsidRPr="002D730A">
              <w:rPr>
                <w:rStyle w:val="Hiperhivatkozs"/>
                <w:noProof/>
              </w:rPr>
              <w:t>2.4 Entity Framework Core</w:t>
            </w:r>
            <w:r>
              <w:rPr>
                <w:noProof/>
                <w:webHidden/>
              </w:rPr>
              <w:tab/>
            </w:r>
            <w:r>
              <w:rPr>
                <w:noProof/>
                <w:webHidden/>
              </w:rPr>
              <w:fldChar w:fldCharType="begin"/>
            </w:r>
            <w:r>
              <w:rPr>
                <w:noProof/>
                <w:webHidden/>
              </w:rPr>
              <w:instrText xml:space="preserve"> PAGEREF _Toc149406535 \h </w:instrText>
            </w:r>
            <w:r>
              <w:rPr>
                <w:noProof/>
                <w:webHidden/>
              </w:rPr>
            </w:r>
            <w:r>
              <w:rPr>
                <w:noProof/>
                <w:webHidden/>
              </w:rPr>
              <w:fldChar w:fldCharType="separate"/>
            </w:r>
            <w:r>
              <w:rPr>
                <w:noProof/>
                <w:webHidden/>
              </w:rPr>
              <w:t>11</w:t>
            </w:r>
            <w:r>
              <w:rPr>
                <w:noProof/>
                <w:webHidden/>
              </w:rPr>
              <w:fldChar w:fldCharType="end"/>
            </w:r>
          </w:hyperlink>
        </w:p>
        <w:p w14:paraId="31278A14" w14:textId="0F17A215"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6" w:history="1">
            <w:r w:rsidRPr="002D730A">
              <w:rPr>
                <w:rStyle w:val="Hiperhivatkozs"/>
                <w:noProof/>
              </w:rPr>
              <w:t>2.5 SignalR</w:t>
            </w:r>
            <w:r>
              <w:rPr>
                <w:noProof/>
                <w:webHidden/>
              </w:rPr>
              <w:tab/>
            </w:r>
            <w:r>
              <w:rPr>
                <w:noProof/>
                <w:webHidden/>
              </w:rPr>
              <w:fldChar w:fldCharType="begin"/>
            </w:r>
            <w:r>
              <w:rPr>
                <w:noProof/>
                <w:webHidden/>
              </w:rPr>
              <w:instrText xml:space="preserve"> PAGEREF _Toc149406536 \h </w:instrText>
            </w:r>
            <w:r>
              <w:rPr>
                <w:noProof/>
                <w:webHidden/>
              </w:rPr>
            </w:r>
            <w:r>
              <w:rPr>
                <w:noProof/>
                <w:webHidden/>
              </w:rPr>
              <w:fldChar w:fldCharType="separate"/>
            </w:r>
            <w:r>
              <w:rPr>
                <w:noProof/>
                <w:webHidden/>
              </w:rPr>
              <w:t>12</w:t>
            </w:r>
            <w:r>
              <w:rPr>
                <w:noProof/>
                <w:webHidden/>
              </w:rPr>
              <w:fldChar w:fldCharType="end"/>
            </w:r>
          </w:hyperlink>
        </w:p>
        <w:p w14:paraId="54E8E958" w14:textId="38526692"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7" w:history="1">
            <w:r w:rsidRPr="002D730A">
              <w:rPr>
                <w:rStyle w:val="Hiperhivatkozs"/>
                <w:noProof/>
              </w:rPr>
              <w:t>2.6 Quartz.NET</w:t>
            </w:r>
            <w:r>
              <w:rPr>
                <w:noProof/>
                <w:webHidden/>
              </w:rPr>
              <w:tab/>
            </w:r>
            <w:r>
              <w:rPr>
                <w:noProof/>
                <w:webHidden/>
              </w:rPr>
              <w:fldChar w:fldCharType="begin"/>
            </w:r>
            <w:r>
              <w:rPr>
                <w:noProof/>
                <w:webHidden/>
              </w:rPr>
              <w:instrText xml:space="preserve"> PAGEREF _Toc149406537 \h </w:instrText>
            </w:r>
            <w:r>
              <w:rPr>
                <w:noProof/>
                <w:webHidden/>
              </w:rPr>
            </w:r>
            <w:r>
              <w:rPr>
                <w:noProof/>
                <w:webHidden/>
              </w:rPr>
              <w:fldChar w:fldCharType="separate"/>
            </w:r>
            <w:r>
              <w:rPr>
                <w:noProof/>
                <w:webHidden/>
              </w:rPr>
              <w:t>13</w:t>
            </w:r>
            <w:r>
              <w:rPr>
                <w:noProof/>
                <w:webHidden/>
              </w:rPr>
              <w:fldChar w:fldCharType="end"/>
            </w:r>
          </w:hyperlink>
        </w:p>
        <w:p w14:paraId="064CCB22" w14:textId="18ADEBE0"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8" w:history="1">
            <w:r w:rsidRPr="002D730A">
              <w:rPr>
                <w:rStyle w:val="Hiperhivatkozs"/>
                <w:noProof/>
              </w:rPr>
              <w:t>2.7 TypeScript</w:t>
            </w:r>
            <w:r>
              <w:rPr>
                <w:noProof/>
                <w:webHidden/>
              </w:rPr>
              <w:tab/>
            </w:r>
            <w:r>
              <w:rPr>
                <w:noProof/>
                <w:webHidden/>
              </w:rPr>
              <w:fldChar w:fldCharType="begin"/>
            </w:r>
            <w:r>
              <w:rPr>
                <w:noProof/>
                <w:webHidden/>
              </w:rPr>
              <w:instrText xml:space="preserve"> PAGEREF _Toc149406538 \h </w:instrText>
            </w:r>
            <w:r>
              <w:rPr>
                <w:noProof/>
                <w:webHidden/>
              </w:rPr>
            </w:r>
            <w:r>
              <w:rPr>
                <w:noProof/>
                <w:webHidden/>
              </w:rPr>
              <w:fldChar w:fldCharType="separate"/>
            </w:r>
            <w:r>
              <w:rPr>
                <w:noProof/>
                <w:webHidden/>
              </w:rPr>
              <w:t>14</w:t>
            </w:r>
            <w:r>
              <w:rPr>
                <w:noProof/>
                <w:webHidden/>
              </w:rPr>
              <w:fldChar w:fldCharType="end"/>
            </w:r>
          </w:hyperlink>
        </w:p>
        <w:p w14:paraId="4B199BFC" w14:textId="13DE46B9"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39" w:history="1">
            <w:r w:rsidRPr="002D730A">
              <w:rPr>
                <w:rStyle w:val="Hiperhivatkozs"/>
                <w:noProof/>
              </w:rPr>
              <w:t>2.8 React</w:t>
            </w:r>
            <w:r>
              <w:rPr>
                <w:noProof/>
                <w:webHidden/>
              </w:rPr>
              <w:tab/>
            </w:r>
            <w:r>
              <w:rPr>
                <w:noProof/>
                <w:webHidden/>
              </w:rPr>
              <w:fldChar w:fldCharType="begin"/>
            </w:r>
            <w:r>
              <w:rPr>
                <w:noProof/>
                <w:webHidden/>
              </w:rPr>
              <w:instrText xml:space="preserve"> PAGEREF _Toc149406539 \h </w:instrText>
            </w:r>
            <w:r>
              <w:rPr>
                <w:noProof/>
                <w:webHidden/>
              </w:rPr>
            </w:r>
            <w:r>
              <w:rPr>
                <w:noProof/>
                <w:webHidden/>
              </w:rPr>
              <w:fldChar w:fldCharType="separate"/>
            </w:r>
            <w:r>
              <w:rPr>
                <w:noProof/>
                <w:webHidden/>
              </w:rPr>
              <w:t>15</w:t>
            </w:r>
            <w:r>
              <w:rPr>
                <w:noProof/>
                <w:webHidden/>
              </w:rPr>
              <w:fldChar w:fldCharType="end"/>
            </w:r>
          </w:hyperlink>
        </w:p>
        <w:p w14:paraId="3081FB13" w14:textId="364F6E98"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0" w:history="1">
            <w:r w:rsidRPr="002D730A">
              <w:rPr>
                <w:rStyle w:val="Hiperhivatkozs"/>
                <w:noProof/>
              </w:rPr>
              <w:t>2.9 Chakra UI</w:t>
            </w:r>
            <w:r>
              <w:rPr>
                <w:noProof/>
                <w:webHidden/>
              </w:rPr>
              <w:tab/>
            </w:r>
            <w:r>
              <w:rPr>
                <w:noProof/>
                <w:webHidden/>
              </w:rPr>
              <w:fldChar w:fldCharType="begin"/>
            </w:r>
            <w:r>
              <w:rPr>
                <w:noProof/>
                <w:webHidden/>
              </w:rPr>
              <w:instrText xml:space="preserve"> PAGEREF _Toc149406540 \h </w:instrText>
            </w:r>
            <w:r>
              <w:rPr>
                <w:noProof/>
                <w:webHidden/>
              </w:rPr>
            </w:r>
            <w:r>
              <w:rPr>
                <w:noProof/>
                <w:webHidden/>
              </w:rPr>
              <w:fldChar w:fldCharType="separate"/>
            </w:r>
            <w:r>
              <w:rPr>
                <w:noProof/>
                <w:webHidden/>
              </w:rPr>
              <w:t>16</w:t>
            </w:r>
            <w:r>
              <w:rPr>
                <w:noProof/>
                <w:webHidden/>
              </w:rPr>
              <w:fldChar w:fldCharType="end"/>
            </w:r>
          </w:hyperlink>
        </w:p>
        <w:p w14:paraId="0589CA4B" w14:textId="35763E2A"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1" w:history="1">
            <w:r w:rsidRPr="002D730A">
              <w:rPr>
                <w:rStyle w:val="Hiperhivatkozs"/>
                <w:noProof/>
              </w:rPr>
              <w:t>2.10 Tervezési minták</w:t>
            </w:r>
            <w:r>
              <w:rPr>
                <w:noProof/>
                <w:webHidden/>
              </w:rPr>
              <w:tab/>
            </w:r>
            <w:r>
              <w:rPr>
                <w:noProof/>
                <w:webHidden/>
              </w:rPr>
              <w:fldChar w:fldCharType="begin"/>
            </w:r>
            <w:r>
              <w:rPr>
                <w:noProof/>
                <w:webHidden/>
              </w:rPr>
              <w:instrText xml:space="preserve"> PAGEREF _Toc149406541 \h </w:instrText>
            </w:r>
            <w:r>
              <w:rPr>
                <w:noProof/>
                <w:webHidden/>
              </w:rPr>
            </w:r>
            <w:r>
              <w:rPr>
                <w:noProof/>
                <w:webHidden/>
              </w:rPr>
              <w:fldChar w:fldCharType="separate"/>
            </w:r>
            <w:r>
              <w:rPr>
                <w:noProof/>
                <w:webHidden/>
              </w:rPr>
              <w:t>16</w:t>
            </w:r>
            <w:r>
              <w:rPr>
                <w:noProof/>
                <w:webHidden/>
              </w:rPr>
              <w:fldChar w:fldCharType="end"/>
            </w:r>
          </w:hyperlink>
        </w:p>
        <w:p w14:paraId="1222502D" w14:textId="51321508"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2" w:history="1">
            <w:r w:rsidRPr="002D730A">
              <w:rPr>
                <w:rStyle w:val="Hiperhivatkozs"/>
                <w:noProof/>
              </w:rPr>
              <w:t>2.10.1 Domain Driven Design</w:t>
            </w:r>
            <w:r>
              <w:rPr>
                <w:noProof/>
                <w:webHidden/>
              </w:rPr>
              <w:tab/>
            </w:r>
            <w:r>
              <w:rPr>
                <w:noProof/>
                <w:webHidden/>
              </w:rPr>
              <w:fldChar w:fldCharType="begin"/>
            </w:r>
            <w:r>
              <w:rPr>
                <w:noProof/>
                <w:webHidden/>
              </w:rPr>
              <w:instrText xml:space="preserve"> PAGEREF _Toc149406542 \h </w:instrText>
            </w:r>
            <w:r>
              <w:rPr>
                <w:noProof/>
                <w:webHidden/>
              </w:rPr>
            </w:r>
            <w:r>
              <w:rPr>
                <w:noProof/>
                <w:webHidden/>
              </w:rPr>
              <w:fldChar w:fldCharType="separate"/>
            </w:r>
            <w:r>
              <w:rPr>
                <w:noProof/>
                <w:webHidden/>
              </w:rPr>
              <w:t>16</w:t>
            </w:r>
            <w:r>
              <w:rPr>
                <w:noProof/>
                <w:webHidden/>
              </w:rPr>
              <w:fldChar w:fldCharType="end"/>
            </w:r>
          </w:hyperlink>
        </w:p>
        <w:p w14:paraId="496A9947" w14:textId="7F155471"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3" w:history="1">
            <w:r w:rsidRPr="002D730A">
              <w:rPr>
                <w:rStyle w:val="Hiperhivatkozs"/>
                <w:noProof/>
              </w:rPr>
              <w:t>2.10.2 Repository Pattern</w:t>
            </w:r>
            <w:r>
              <w:rPr>
                <w:noProof/>
                <w:webHidden/>
              </w:rPr>
              <w:tab/>
            </w:r>
            <w:r>
              <w:rPr>
                <w:noProof/>
                <w:webHidden/>
              </w:rPr>
              <w:fldChar w:fldCharType="begin"/>
            </w:r>
            <w:r>
              <w:rPr>
                <w:noProof/>
                <w:webHidden/>
              </w:rPr>
              <w:instrText xml:space="preserve"> PAGEREF _Toc149406543 \h </w:instrText>
            </w:r>
            <w:r>
              <w:rPr>
                <w:noProof/>
                <w:webHidden/>
              </w:rPr>
            </w:r>
            <w:r>
              <w:rPr>
                <w:noProof/>
                <w:webHidden/>
              </w:rPr>
              <w:fldChar w:fldCharType="separate"/>
            </w:r>
            <w:r>
              <w:rPr>
                <w:noProof/>
                <w:webHidden/>
              </w:rPr>
              <w:t>17</w:t>
            </w:r>
            <w:r>
              <w:rPr>
                <w:noProof/>
                <w:webHidden/>
              </w:rPr>
              <w:fldChar w:fldCharType="end"/>
            </w:r>
          </w:hyperlink>
        </w:p>
        <w:p w14:paraId="198704D9" w14:textId="165452DD" w:rsidR="00F9402C" w:rsidRDefault="00F9402C">
          <w:pPr>
            <w:pStyle w:val="TJ1"/>
            <w:tabs>
              <w:tab w:val="left" w:pos="482"/>
            </w:tabs>
            <w:rPr>
              <w:rFonts w:asciiTheme="minorHAnsi" w:eastAsiaTheme="minorEastAsia" w:hAnsiTheme="minorHAnsi" w:cstheme="minorBidi"/>
              <w:b w:val="0"/>
              <w:noProof/>
              <w:kern w:val="2"/>
              <w:sz w:val="22"/>
              <w:szCs w:val="22"/>
              <w:lang w:val="en-US"/>
              <w14:ligatures w14:val="standardContextual"/>
            </w:rPr>
          </w:pPr>
          <w:hyperlink w:anchor="_Toc149406544" w:history="1">
            <w:r w:rsidRPr="002D730A">
              <w:rPr>
                <w:rStyle w:val="Hiperhivatkozs"/>
                <w:noProof/>
              </w:rPr>
              <w:t>3.</w:t>
            </w:r>
            <w:r>
              <w:rPr>
                <w:rFonts w:asciiTheme="minorHAnsi" w:eastAsiaTheme="minorEastAsia" w:hAnsiTheme="minorHAnsi" w:cstheme="minorBidi"/>
                <w:b w:val="0"/>
                <w:noProof/>
                <w:kern w:val="2"/>
                <w:sz w:val="22"/>
                <w:szCs w:val="22"/>
                <w:lang w:val="en-US"/>
                <w14:ligatures w14:val="standardContextual"/>
              </w:rPr>
              <w:tab/>
            </w:r>
            <w:r w:rsidRPr="002D730A">
              <w:rPr>
                <w:rStyle w:val="Hiperhivatkozs"/>
                <w:noProof/>
              </w:rPr>
              <w:t>Funcionális követelmények</w:t>
            </w:r>
            <w:r>
              <w:rPr>
                <w:noProof/>
                <w:webHidden/>
              </w:rPr>
              <w:tab/>
            </w:r>
            <w:r>
              <w:rPr>
                <w:noProof/>
                <w:webHidden/>
              </w:rPr>
              <w:fldChar w:fldCharType="begin"/>
            </w:r>
            <w:r>
              <w:rPr>
                <w:noProof/>
                <w:webHidden/>
              </w:rPr>
              <w:instrText xml:space="preserve"> PAGEREF _Toc149406544 \h </w:instrText>
            </w:r>
            <w:r>
              <w:rPr>
                <w:noProof/>
                <w:webHidden/>
              </w:rPr>
            </w:r>
            <w:r>
              <w:rPr>
                <w:noProof/>
                <w:webHidden/>
              </w:rPr>
              <w:fldChar w:fldCharType="separate"/>
            </w:r>
            <w:r>
              <w:rPr>
                <w:noProof/>
                <w:webHidden/>
              </w:rPr>
              <w:t>19</w:t>
            </w:r>
            <w:r>
              <w:rPr>
                <w:noProof/>
                <w:webHidden/>
              </w:rPr>
              <w:fldChar w:fldCharType="end"/>
            </w:r>
          </w:hyperlink>
        </w:p>
        <w:p w14:paraId="6BD1BA51" w14:textId="4AE8B9CA"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6" w:history="1">
            <w:r w:rsidRPr="002D730A">
              <w:rPr>
                <w:rStyle w:val="Hiperhivatkozs"/>
                <w:noProof/>
              </w:rPr>
              <w:t>3.1 Böngészés</w:t>
            </w:r>
            <w:r>
              <w:rPr>
                <w:noProof/>
                <w:webHidden/>
              </w:rPr>
              <w:tab/>
            </w:r>
            <w:r>
              <w:rPr>
                <w:noProof/>
                <w:webHidden/>
              </w:rPr>
              <w:fldChar w:fldCharType="begin"/>
            </w:r>
            <w:r>
              <w:rPr>
                <w:noProof/>
                <w:webHidden/>
              </w:rPr>
              <w:instrText xml:space="preserve"> PAGEREF _Toc149406546 \h </w:instrText>
            </w:r>
            <w:r>
              <w:rPr>
                <w:noProof/>
                <w:webHidden/>
              </w:rPr>
            </w:r>
            <w:r>
              <w:rPr>
                <w:noProof/>
                <w:webHidden/>
              </w:rPr>
              <w:fldChar w:fldCharType="separate"/>
            </w:r>
            <w:r>
              <w:rPr>
                <w:noProof/>
                <w:webHidden/>
              </w:rPr>
              <w:t>19</w:t>
            </w:r>
            <w:r>
              <w:rPr>
                <w:noProof/>
                <w:webHidden/>
              </w:rPr>
              <w:fldChar w:fldCharType="end"/>
            </w:r>
          </w:hyperlink>
        </w:p>
        <w:p w14:paraId="67E5AC2F" w14:textId="2970DE91"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7" w:history="1">
            <w:r w:rsidRPr="002D730A">
              <w:rPr>
                <w:rStyle w:val="Hiperhivatkozs"/>
                <w:noProof/>
              </w:rPr>
              <w:t>3.2 Regisztrálás és bejelentkezés</w:t>
            </w:r>
            <w:r>
              <w:rPr>
                <w:noProof/>
                <w:webHidden/>
              </w:rPr>
              <w:tab/>
            </w:r>
            <w:r>
              <w:rPr>
                <w:noProof/>
                <w:webHidden/>
              </w:rPr>
              <w:fldChar w:fldCharType="begin"/>
            </w:r>
            <w:r>
              <w:rPr>
                <w:noProof/>
                <w:webHidden/>
              </w:rPr>
              <w:instrText xml:space="preserve"> PAGEREF _Toc149406547 \h </w:instrText>
            </w:r>
            <w:r>
              <w:rPr>
                <w:noProof/>
                <w:webHidden/>
              </w:rPr>
            </w:r>
            <w:r>
              <w:rPr>
                <w:noProof/>
                <w:webHidden/>
              </w:rPr>
              <w:fldChar w:fldCharType="separate"/>
            </w:r>
            <w:r>
              <w:rPr>
                <w:noProof/>
                <w:webHidden/>
              </w:rPr>
              <w:t>20</w:t>
            </w:r>
            <w:r>
              <w:rPr>
                <w:noProof/>
                <w:webHidden/>
              </w:rPr>
              <w:fldChar w:fldCharType="end"/>
            </w:r>
          </w:hyperlink>
        </w:p>
        <w:p w14:paraId="710B8387" w14:textId="369C6125"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8" w:history="1">
            <w:r w:rsidRPr="002D730A">
              <w:rPr>
                <w:rStyle w:val="Hiperhivatkozs"/>
                <w:noProof/>
              </w:rPr>
              <w:t>3.3 Hirdetés létrehozása és kezelése</w:t>
            </w:r>
            <w:r>
              <w:rPr>
                <w:noProof/>
                <w:webHidden/>
              </w:rPr>
              <w:tab/>
            </w:r>
            <w:r>
              <w:rPr>
                <w:noProof/>
                <w:webHidden/>
              </w:rPr>
              <w:fldChar w:fldCharType="begin"/>
            </w:r>
            <w:r>
              <w:rPr>
                <w:noProof/>
                <w:webHidden/>
              </w:rPr>
              <w:instrText xml:space="preserve"> PAGEREF _Toc149406548 \h </w:instrText>
            </w:r>
            <w:r>
              <w:rPr>
                <w:noProof/>
                <w:webHidden/>
              </w:rPr>
            </w:r>
            <w:r>
              <w:rPr>
                <w:noProof/>
                <w:webHidden/>
              </w:rPr>
              <w:fldChar w:fldCharType="separate"/>
            </w:r>
            <w:r>
              <w:rPr>
                <w:noProof/>
                <w:webHidden/>
              </w:rPr>
              <w:t>20</w:t>
            </w:r>
            <w:r>
              <w:rPr>
                <w:noProof/>
                <w:webHidden/>
              </w:rPr>
              <w:fldChar w:fldCharType="end"/>
            </w:r>
          </w:hyperlink>
        </w:p>
        <w:p w14:paraId="61C1C6EE" w14:textId="2FBC838D"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49" w:history="1">
            <w:r w:rsidRPr="002D730A">
              <w:rPr>
                <w:rStyle w:val="Hiperhivatkozs"/>
                <w:noProof/>
              </w:rPr>
              <w:t>3.4 Előfizetés</w:t>
            </w:r>
            <w:r>
              <w:rPr>
                <w:noProof/>
                <w:webHidden/>
              </w:rPr>
              <w:tab/>
            </w:r>
            <w:r>
              <w:rPr>
                <w:noProof/>
                <w:webHidden/>
              </w:rPr>
              <w:fldChar w:fldCharType="begin"/>
            </w:r>
            <w:r>
              <w:rPr>
                <w:noProof/>
                <w:webHidden/>
              </w:rPr>
              <w:instrText xml:space="preserve"> PAGEREF _Toc149406549 \h </w:instrText>
            </w:r>
            <w:r>
              <w:rPr>
                <w:noProof/>
                <w:webHidden/>
              </w:rPr>
            </w:r>
            <w:r>
              <w:rPr>
                <w:noProof/>
                <w:webHidden/>
              </w:rPr>
              <w:fldChar w:fldCharType="separate"/>
            </w:r>
            <w:r>
              <w:rPr>
                <w:noProof/>
                <w:webHidden/>
              </w:rPr>
              <w:t>20</w:t>
            </w:r>
            <w:r>
              <w:rPr>
                <w:noProof/>
                <w:webHidden/>
              </w:rPr>
              <w:fldChar w:fldCharType="end"/>
            </w:r>
          </w:hyperlink>
        </w:p>
        <w:p w14:paraId="61F98016" w14:textId="32593B3E"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0" w:history="1">
            <w:r w:rsidRPr="002D730A">
              <w:rPr>
                <w:rStyle w:val="Hiperhivatkozs"/>
                <w:noProof/>
              </w:rPr>
              <w:t>3.5 Üzenetek küldése</w:t>
            </w:r>
            <w:r>
              <w:rPr>
                <w:noProof/>
                <w:webHidden/>
              </w:rPr>
              <w:tab/>
            </w:r>
            <w:r>
              <w:rPr>
                <w:noProof/>
                <w:webHidden/>
              </w:rPr>
              <w:fldChar w:fldCharType="begin"/>
            </w:r>
            <w:r>
              <w:rPr>
                <w:noProof/>
                <w:webHidden/>
              </w:rPr>
              <w:instrText xml:space="preserve"> PAGEREF _Toc149406550 \h </w:instrText>
            </w:r>
            <w:r>
              <w:rPr>
                <w:noProof/>
                <w:webHidden/>
              </w:rPr>
            </w:r>
            <w:r>
              <w:rPr>
                <w:noProof/>
                <w:webHidden/>
              </w:rPr>
              <w:fldChar w:fldCharType="separate"/>
            </w:r>
            <w:r>
              <w:rPr>
                <w:noProof/>
                <w:webHidden/>
              </w:rPr>
              <w:t>21</w:t>
            </w:r>
            <w:r>
              <w:rPr>
                <w:noProof/>
                <w:webHidden/>
              </w:rPr>
              <w:fldChar w:fldCharType="end"/>
            </w:r>
          </w:hyperlink>
        </w:p>
        <w:p w14:paraId="3BB3ADD9" w14:textId="5FA8FB58"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1" w:history="1">
            <w:r w:rsidRPr="002D730A">
              <w:rPr>
                <w:rStyle w:val="Hiperhivatkozs"/>
                <w:noProof/>
              </w:rPr>
              <w:t>3.6 További követelmények</w:t>
            </w:r>
            <w:r>
              <w:rPr>
                <w:noProof/>
                <w:webHidden/>
              </w:rPr>
              <w:tab/>
            </w:r>
            <w:r>
              <w:rPr>
                <w:noProof/>
                <w:webHidden/>
              </w:rPr>
              <w:fldChar w:fldCharType="begin"/>
            </w:r>
            <w:r>
              <w:rPr>
                <w:noProof/>
                <w:webHidden/>
              </w:rPr>
              <w:instrText xml:space="preserve"> PAGEREF _Toc149406551 \h </w:instrText>
            </w:r>
            <w:r>
              <w:rPr>
                <w:noProof/>
                <w:webHidden/>
              </w:rPr>
            </w:r>
            <w:r>
              <w:rPr>
                <w:noProof/>
                <w:webHidden/>
              </w:rPr>
              <w:fldChar w:fldCharType="separate"/>
            </w:r>
            <w:r>
              <w:rPr>
                <w:noProof/>
                <w:webHidden/>
              </w:rPr>
              <w:t>21</w:t>
            </w:r>
            <w:r>
              <w:rPr>
                <w:noProof/>
                <w:webHidden/>
              </w:rPr>
              <w:fldChar w:fldCharType="end"/>
            </w:r>
          </w:hyperlink>
        </w:p>
        <w:p w14:paraId="77214036" w14:textId="036BFCA3" w:rsidR="00F9402C" w:rsidRDefault="00F9402C">
          <w:pPr>
            <w:pStyle w:val="TJ1"/>
            <w:tabs>
              <w:tab w:val="left" w:pos="482"/>
            </w:tabs>
            <w:rPr>
              <w:rFonts w:asciiTheme="minorHAnsi" w:eastAsiaTheme="minorEastAsia" w:hAnsiTheme="minorHAnsi" w:cstheme="minorBidi"/>
              <w:b w:val="0"/>
              <w:noProof/>
              <w:kern w:val="2"/>
              <w:sz w:val="22"/>
              <w:szCs w:val="22"/>
              <w:lang w:val="en-US"/>
              <w14:ligatures w14:val="standardContextual"/>
            </w:rPr>
          </w:pPr>
          <w:hyperlink w:anchor="_Toc149406552" w:history="1">
            <w:r w:rsidRPr="002D730A">
              <w:rPr>
                <w:rStyle w:val="Hiperhivatkozs"/>
                <w:noProof/>
              </w:rPr>
              <w:t>4.</w:t>
            </w:r>
            <w:r>
              <w:rPr>
                <w:rFonts w:asciiTheme="minorHAnsi" w:eastAsiaTheme="minorEastAsia" w:hAnsiTheme="minorHAnsi" w:cstheme="minorBidi"/>
                <w:b w:val="0"/>
                <w:noProof/>
                <w:kern w:val="2"/>
                <w:sz w:val="22"/>
                <w:szCs w:val="22"/>
                <w:lang w:val="en-US"/>
                <w14:ligatures w14:val="standardContextual"/>
              </w:rPr>
              <w:tab/>
            </w:r>
            <w:r w:rsidRPr="002D730A">
              <w:rPr>
                <w:rStyle w:val="Hiperhivatkozs"/>
                <w:noProof/>
              </w:rPr>
              <w:t>Architektúrák</w:t>
            </w:r>
            <w:r>
              <w:rPr>
                <w:noProof/>
                <w:webHidden/>
              </w:rPr>
              <w:tab/>
            </w:r>
            <w:r>
              <w:rPr>
                <w:noProof/>
                <w:webHidden/>
              </w:rPr>
              <w:fldChar w:fldCharType="begin"/>
            </w:r>
            <w:r>
              <w:rPr>
                <w:noProof/>
                <w:webHidden/>
              </w:rPr>
              <w:instrText xml:space="preserve"> PAGEREF _Toc149406552 \h </w:instrText>
            </w:r>
            <w:r>
              <w:rPr>
                <w:noProof/>
                <w:webHidden/>
              </w:rPr>
            </w:r>
            <w:r>
              <w:rPr>
                <w:noProof/>
                <w:webHidden/>
              </w:rPr>
              <w:fldChar w:fldCharType="separate"/>
            </w:r>
            <w:r>
              <w:rPr>
                <w:noProof/>
                <w:webHidden/>
              </w:rPr>
              <w:t>22</w:t>
            </w:r>
            <w:r>
              <w:rPr>
                <w:noProof/>
                <w:webHidden/>
              </w:rPr>
              <w:fldChar w:fldCharType="end"/>
            </w:r>
          </w:hyperlink>
        </w:p>
        <w:p w14:paraId="51A9446A" w14:textId="4EABD0CB"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4" w:history="1">
            <w:r w:rsidRPr="002D730A">
              <w:rPr>
                <w:rStyle w:val="Hiperhivatkozs"/>
                <w:noProof/>
              </w:rPr>
              <w:t>4.1 Rendszer architektúra</w:t>
            </w:r>
            <w:r>
              <w:rPr>
                <w:noProof/>
                <w:webHidden/>
              </w:rPr>
              <w:tab/>
            </w:r>
            <w:r>
              <w:rPr>
                <w:noProof/>
                <w:webHidden/>
              </w:rPr>
              <w:fldChar w:fldCharType="begin"/>
            </w:r>
            <w:r>
              <w:rPr>
                <w:noProof/>
                <w:webHidden/>
              </w:rPr>
              <w:instrText xml:space="preserve"> PAGEREF _Toc149406554 \h </w:instrText>
            </w:r>
            <w:r>
              <w:rPr>
                <w:noProof/>
                <w:webHidden/>
              </w:rPr>
            </w:r>
            <w:r>
              <w:rPr>
                <w:noProof/>
                <w:webHidden/>
              </w:rPr>
              <w:fldChar w:fldCharType="separate"/>
            </w:r>
            <w:r>
              <w:rPr>
                <w:noProof/>
                <w:webHidden/>
              </w:rPr>
              <w:t>22</w:t>
            </w:r>
            <w:r>
              <w:rPr>
                <w:noProof/>
                <w:webHidden/>
              </w:rPr>
              <w:fldChar w:fldCharType="end"/>
            </w:r>
          </w:hyperlink>
        </w:p>
        <w:p w14:paraId="65B26674" w14:textId="22385049"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5" w:history="1">
            <w:r w:rsidRPr="002D730A">
              <w:rPr>
                <w:rStyle w:val="Hiperhivatkozs"/>
                <w:noProof/>
              </w:rPr>
              <w:t>4.2 Szerveroldali architektúra</w:t>
            </w:r>
            <w:r>
              <w:rPr>
                <w:noProof/>
                <w:webHidden/>
              </w:rPr>
              <w:tab/>
            </w:r>
            <w:r>
              <w:rPr>
                <w:noProof/>
                <w:webHidden/>
              </w:rPr>
              <w:fldChar w:fldCharType="begin"/>
            </w:r>
            <w:r>
              <w:rPr>
                <w:noProof/>
                <w:webHidden/>
              </w:rPr>
              <w:instrText xml:space="preserve"> PAGEREF _Toc149406555 \h </w:instrText>
            </w:r>
            <w:r>
              <w:rPr>
                <w:noProof/>
                <w:webHidden/>
              </w:rPr>
            </w:r>
            <w:r>
              <w:rPr>
                <w:noProof/>
                <w:webHidden/>
              </w:rPr>
              <w:fldChar w:fldCharType="separate"/>
            </w:r>
            <w:r>
              <w:rPr>
                <w:noProof/>
                <w:webHidden/>
              </w:rPr>
              <w:t>23</w:t>
            </w:r>
            <w:r>
              <w:rPr>
                <w:noProof/>
                <w:webHidden/>
              </w:rPr>
              <w:fldChar w:fldCharType="end"/>
            </w:r>
          </w:hyperlink>
        </w:p>
        <w:p w14:paraId="08116914" w14:textId="2DB23344"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6" w:history="1">
            <w:r w:rsidRPr="002D730A">
              <w:rPr>
                <w:rStyle w:val="Hiperhivatkozs"/>
                <w:noProof/>
              </w:rPr>
              <w:t>4.2.1 Domain réteg</w:t>
            </w:r>
            <w:r>
              <w:rPr>
                <w:noProof/>
                <w:webHidden/>
              </w:rPr>
              <w:tab/>
            </w:r>
            <w:r>
              <w:rPr>
                <w:noProof/>
                <w:webHidden/>
              </w:rPr>
              <w:fldChar w:fldCharType="begin"/>
            </w:r>
            <w:r>
              <w:rPr>
                <w:noProof/>
                <w:webHidden/>
              </w:rPr>
              <w:instrText xml:space="preserve"> PAGEREF _Toc149406556 \h </w:instrText>
            </w:r>
            <w:r>
              <w:rPr>
                <w:noProof/>
                <w:webHidden/>
              </w:rPr>
            </w:r>
            <w:r>
              <w:rPr>
                <w:noProof/>
                <w:webHidden/>
              </w:rPr>
              <w:fldChar w:fldCharType="separate"/>
            </w:r>
            <w:r>
              <w:rPr>
                <w:noProof/>
                <w:webHidden/>
              </w:rPr>
              <w:t>23</w:t>
            </w:r>
            <w:r>
              <w:rPr>
                <w:noProof/>
                <w:webHidden/>
              </w:rPr>
              <w:fldChar w:fldCharType="end"/>
            </w:r>
          </w:hyperlink>
        </w:p>
        <w:p w14:paraId="1EF8DE30" w14:textId="3AD7BDBB"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7" w:history="1">
            <w:r w:rsidRPr="002D730A">
              <w:rPr>
                <w:rStyle w:val="Hiperhivatkozs"/>
                <w:noProof/>
              </w:rPr>
              <w:t>4.2.2 Web API</w:t>
            </w:r>
            <w:r>
              <w:rPr>
                <w:noProof/>
                <w:webHidden/>
              </w:rPr>
              <w:tab/>
            </w:r>
            <w:r>
              <w:rPr>
                <w:noProof/>
                <w:webHidden/>
              </w:rPr>
              <w:fldChar w:fldCharType="begin"/>
            </w:r>
            <w:r>
              <w:rPr>
                <w:noProof/>
                <w:webHidden/>
              </w:rPr>
              <w:instrText xml:space="preserve"> PAGEREF _Toc149406557 \h </w:instrText>
            </w:r>
            <w:r>
              <w:rPr>
                <w:noProof/>
                <w:webHidden/>
              </w:rPr>
            </w:r>
            <w:r>
              <w:rPr>
                <w:noProof/>
                <w:webHidden/>
              </w:rPr>
              <w:fldChar w:fldCharType="separate"/>
            </w:r>
            <w:r>
              <w:rPr>
                <w:noProof/>
                <w:webHidden/>
              </w:rPr>
              <w:t>24</w:t>
            </w:r>
            <w:r>
              <w:rPr>
                <w:noProof/>
                <w:webHidden/>
              </w:rPr>
              <w:fldChar w:fldCharType="end"/>
            </w:r>
          </w:hyperlink>
        </w:p>
        <w:p w14:paraId="4C709A93" w14:textId="7FEF9BF7"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8" w:history="1">
            <w:r w:rsidRPr="002D730A">
              <w:rPr>
                <w:rStyle w:val="Hiperhivatkozs"/>
                <w:noProof/>
              </w:rPr>
              <w:t>4.2.3 Adatelérési réteg</w:t>
            </w:r>
            <w:r>
              <w:rPr>
                <w:noProof/>
                <w:webHidden/>
              </w:rPr>
              <w:tab/>
            </w:r>
            <w:r>
              <w:rPr>
                <w:noProof/>
                <w:webHidden/>
              </w:rPr>
              <w:fldChar w:fldCharType="begin"/>
            </w:r>
            <w:r>
              <w:rPr>
                <w:noProof/>
                <w:webHidden/>
              </w:rPr>
              <w:instrText xml:space="preserve"> PAGEREF _Toc149406558 \h </w:instrText>
            </w:r>
            <w:r>
              <w:rPr>
                <w:noProof/>
                <w:webHidden/>
              </w:rPr>
            </w:r>
            <w:r>
              <w:rPr>
                <w:noProof/>
                <w:webHidden/>
              </w:rPr>
              <w:fldChar w:fldCharType="separate"/>
            </w:r>
            <w:r>
              <w:rPr>
                <w:noProof/>
                <w:webHidden/>
              </w:rPr>
              <w:t>25</w:t>
            </w:r>
            <w:r>
              <w:rPr>
                <w:noProof/>
                <w:webHidden/>
              </w:rPr>
              <w:fldChar w:fldCharType="end"/>
            </w:r>
          </w:hyperlink>
        </w:p>
        <w:p w14:paraId="16E6C9A7" w14:textId="4113D2BE"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59" w:history="1">
            <w:r w:rsidRPr="002D730A">
              <w:rPr>
                <w:rStyle w:val="Hiperhivatkozs"/>
                <w:noProof/>
              </w:rPr>
              <w:t>4.3 Adatbázis felépítése</w:t>
            </w:r>
            <w:r>
              <w:rPr>
                <w:noProof/>
                <w:webHidden/>
              </w:rPr>
              <w:tab/>
            </w:r>
            <w:r>
              <w:rPr>
                <w:noProof/>
                <w:webHidden/>
              </w:rPr>
              <w:fldChar w:fldCharType="begin"/>
            </w:r>
            <w:r>
              <w:rPr>
                <w:noProof/>
                <w:webHidden/>
              </w:rPr>
              <w:instrText xml:space="preserve"> PAGEREF _Toc149406559 \h </w:instrText>
            </w:r>
            <w:r>
              <w:rPr>
                <w:noProof/>
                <w:webHidden/>
              </w:rPr>
            </w:r>
            <w:r>
              <w:rPr>
                <w:noProof/>
                <w:webHidden/>
              </w:rPr>
              <w:fldChar w:fldCharType="separate"/>
            </w:r>
            <w:r>
              <w:rPr>
                <w:noProof/>
                <w:webHidden/>
              </w:rPr>
              <w:t>25</w:t>
            </w:r>
            <w:r>
              <w:rPr>
                <w:noProof/>
                <w:webHidden/>
              </w:rPr>
              <w:fldChar w:fldCharType="end"/>
            </w:r>
          </w:hyperlink>
        </w:p>
        <w:p w14:paraId="2ED2D3C0" w14:textId="618C30CE"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60" w:history="1">
            <w:r w:rsidRPr="002D730A">
              <w:rPr>
                <w:rStyle w:val="Hiperhivatkozs"/>
                <w:noProof/>
              </w:rPr>
              <w:t>4.3.1 AspNetUsers</w:t>
            </w:r>
            <w:r>
              <w:rPr>
                <w:noProof/>
                <w:webHidden/>
              </w:rPr>
              <w:tab/>
            </w:r>
            <w:r>
              <w:rPr>
                <w:noProof/>
                <w:webHidden/>
              </w:rPr>
              <w:fldChar w:fldCharType="begin"/>
            </w:r>
            <w:r>
              <w:rPr>
                <w:noProof/>
                <w:webHidden/>
              </w:rPr>
              <w:instrText xml:space="preserve"> PAGEREF _Toc149406560 \h </w:instrText>
            </w:r>
            <w:r>
              <w:rPr>
                <w:noProof/>
                <w:webHidden/>
              </w:rPr>
            </w:r>
            <w:r>
              <w:rPr>
                <w:noProof/>
                <w:webHidden/>
              </w:rPr>
              <w:fldChar w:fldCharType="separate"/>
            </w:r>
            <w:r>
              <w:rPr>
                <w:noProof/>
                <w:webHidden/>
              </w:rPr>
              <w:t>26</w:t>
            </w:r>
            <w:r>
              <w:rPr>
                <w:noProof/>
                <w:webHidden/>
              </w:rPr>
              <w:fldChar w:fldCharType="end"/>
            </w:r>
          </w:hyperlink>
        </w:p>
        <w:p w14:paraId="69123C8C" w14:textId="6E25E7B2"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61" w:history="1">
            <w:r w:rsidRPr="002D730A">
              <w:rPr>
                <w:rStyle w:val="Hiperhivatkozs"/>
                <w:noProof/>
              </w:rPr>
              <w:t>4.3.2 Ads</w:t>
            </w:r>
            <w:r>
              <w:rPr>
                <w:noProof/>
                <w:webHidden/>
              </w:rPr>
              <w:tab/>
            </w:r>
            <w:r>
              <w:rPr>
                <w:noProof/>
                <w:webHidden/>
              </w:rPr>
              <w:fldChar w:fldCharType="begin"/>
            </w:r>
            <w:r>
              <w:rPr>
                <w:noProof/>
                <w:webHidden/>
              </w:rPr>
              <w:instrText xml:space="preserve"> PAGEREF _Toc149406561 \h </w:instrText>
            </w:r>
            <w:r>
              <w:rPr>
                <w:noProof/>
                <w:webHidden/>
              </w:rPr>
            </w:r>
            <w:r>
              <w:rPr>
                <w:noProof/>
                <w:webHidden/>
              </w:rPr>
              <w:fldChar w:fldCharType="separate"/>
            </w:r>
            <w:r>
              <w:rPr>
                <w:noProof/>
                <w:webHidden/>
              </w:rPr>
              <w:t>26</w:t>
            </w:r>
            <w:r>
              <w:rPr>
                <w:noProof/>
                <w:webHidden/>
              </w:rPr>
              <w:fldChar w:fldCharType="end"/>
            </w:r>
          </w:hyperlink>
        </w:p>
        <w:p w14:paraId="7BA9B1DB" w14:textId="31D85CEA"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62" w:history="1">
            <w:r w:rsidRPr="002D730A">
              <w:rPr>
                <w:rStyle w:val="Hiperhivatkozs"/>
                <w:noProof/>
              </w:rPr>
              <w:t>4.3.3 Messages</w:t>
            </w:r>
            <w:r>
              <w:rPr>
                <w:noProof/>
                <w:webHidden/>
              </w:rPr>
              <w:tab/>
            </w:r>
            <w:r>
              <w:rPr>
                <w:noProof/>
                <w:webHidden/>
              </w:rPr>
              <w:fldChar w:fldCharType="begin"/>
            </w:r>
            <w:r>
              <w:rPr>
                <w:noProof/>
                <w:webHidden/>
              </w:rPr>
              <w:instrText xml:space="preserve"> PAGEREF _Toc149406562 \h </w:instrText>
            </w:r>
            <w:r>
              <w:rPr>
                <w:noProof/>
                <w:webHidden/>
              </w:rPr>
            </w:r>
            <w:r>
              <w:rPr>
                <w:noProof/>
                <w:webHidden/>
              </w:rPr>
              <w:fldChar w:fldCharType="separate"/>
            </w:r>
            <w:r>
              <w:rPr>
                <w:noProof/>
                <w:webHidden/>
              </w:rPr>
              <w:t>27</w:t>
            </w:r>
            <w:r>
              <w:rPr>
                <w:noProof/>
                <w:webHidden/>
              </w:rPr>
              <w:fldChar w:fldCharType="end"/>
            </w:r>
          </w:hyperlink>
        </w:p>
        <w:p w14:paraId="38190716" w14:textId="6E7D6D98"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63" w:history="1">
            <w:r w:rsidRPr="002D730A">
              <w:rPr>
                <w:rStyle w:val="Hiperhivatkozs"/>
                <w:noProof/>
              </w:rPr>
              <w:t>4.3.4 SubscriptionTiers</w:t>
            </w:r>
            <w:r>
              <w:rPr>
                <w:noProof/>
                <w:webHidden/>
              </w:rPr>
              <w:tab/>
            </w:r>
            <w:r>
              <w:rPr>
                <w:noProof/>
                <w:webHidden/>
              </w:rPr>
              <w:fldChar w:fldCharType="begin"/>
            </w:r>
            <w:r>
              <w:rPr>
                <w:noProof/>
                <w:webHidden/>
              </w:rPr>
              <w:instrText xml:space="preserve"> PAGEREF _Toc149406563 \h </w:instrText>
            </w:r>
            <w:r>
              <w:rPr>
                <w:noProof/>
                <w:webHidden/>
              </w:rPr>
            </w:r>
            <w:r>
              <w:rPr>
                <w:noProof/>
                <w:webHidden/>
              </w:rPr>
              <w:fldChar w:fldCharType="separate"/>
            </w:r>
            <w:r>
              <w:rPr>
                <w:noProof/>
                <w:webHidden/>
              </w:rPr>
              <w:t>27</w:t>
            </w:r>
            <w:r>
              <w:rPr>
                <w:noProof/>
                <w:webHidden/>
              </w:rPr>
              <w:fldChar w:fldCharType="end"/>
            </w:r>
          </w:hyperlink>
        </w:p>
        <w:p w14:paraId="33319974" w14:textId="18FA0915" w:rsidR="00F9402C" w:rsidRDefault="00F9402C">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64" w:history="1">
            <w:r w:rsidRPr="002D730A">
              <w:rPr>
                <w:rStyle w:val="Hiperhivatkozs"/>
                <w:noProof/>
              </w:rPr>
              <w:t>4.3.5 Subscriptions</w:t>
            </w:r>
            <w:r>
              <w:rPr>
                <w:noProof/>
                <w:webHidden/>
              </w:rPr>
              <w:tab/>
            </w:r>
            <w:r>
              <w:rPr>
                <w:noProof/>
                <w:webHidden/>
              </w:rPr>
              <w:fldChar w:fldCharType="begin"/>
            </w:r>
            <w:r>
              <w:rPr>
                <w:noProof/>
                <w:webHidden/>
              </w:rPr>
              <w:instrText xml:space="preserve"> PAGEREF _Toc149406564 \h </w:instrText>
            </w:r>
            <w:r>
              <w:rPr>
                <w:noProof/>
                <w:webHidden/>
              </w:rPr>
            </w:r>
            <w:r>
              <w:rPr>
                <w:noProof/>
                <w:webHidden/>
              </w:rPr>
              <w:fldChar w:fldCharType="separate"/>
            </w:r>
            <w:r>
              <w:rPr>
                <w:noProof/>
                <w:webHidden/>
              </w:rPr>
              <w:t>27</w:t>
            </w:r>
            <w:r>
              <w:rPr>
                <w:noProof/>
                <w:webHidden/>
              </w:rPr>
              <w:fldChar w:fldCharType="end"/>
            </w:r>
          </w:hyperlink>
        </w:p>
        <w:p w14:paraId="10D8D567" w14:textId="1F066035" w:rsidR="00F9402C" w:rsidRDefault="00F9402C">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406565" w:history="1">
            <w:r w:rsidRPr="002D730A">
              <w:rPr>
                <w:rStyle w:val="Hiperhivatkozs"/>
                <w:noProof/>
              </w:rPr>
              <w:t>4.4 Kliensalkalmazás</w:t>
            </w:r>
            <w:r>
              <w:rPr>
                <w:noProof/>
                <w:webHidden/>
              </w:rPr>
              <w:tab/>
            </w:r>
            <w:r>
              <w:rPr>
                <w:noProof/>
                <w:webHidden/>
              </w:rPr>
              <w:fldChar w:fldCharType="begin"/>
            </w:r>
            <w:r>
              <w:rPr>
                <w:noProof/>
                <w:webHidden/>
              </w:rPr>
              <w:instrText xml:space="preserve"> PAGEREF _Toc149406565 \h </w:instrText>
            </w:r>
            <w:r>
              <w:rPr>
                <w:noProof/>
                <w:webHidden/>
              </w:rPr>
            </w:r>
            <w:r>
              <w:rPr>
                <w:noProof/>
                <w:webHidden/>
              </w:rPr>
              <w:fldChar w:fldCharType="separate"/>
            </w:r>
            <w:r>
              <w:rPr>
                <w:noProof/>
                <w:webHidden/>
              </w:rPr>
              <w:t>27</w:t>
            </w:r>
            <w:r>
              <w:rPr>
                <w:noProof/>
                <w:webHidden/>
              </w:rPr>
              <w:fldChar w:fldCharType="end"/>
            </w:r>
          </w:hyperlink>
        </w:p>
        <w:p w14:paraId="697F9739" w14:textId="34E03347" w:rsidR="00F9402C" w:rsidRDefault="00F9402C">
          <w:pPr>
            <w:pStyle w:val="TJ1"/>
            <w:tabs>
              <w:tab w:val="left" w:pos="482"/>
            </w:tabs>
            <w:rPr>
              <w:rFonts w:asciiTheme="minorHAnsi" w:eastAsiaTheme="minorEastAsia" w:hAnsiTheme="minorHAnsi" w:cstheme="minorBidi"/>
              <w:b w:val="0"/>
              <w:noProof/>
              <w:kern w:val="2"/>
              <w:sz w:val="22"/>
              <w:szCs w:val="22"/>
              <w:lang w:val="en-US"/>
              <w14:ligatures w14:val="standardContextual"/>
            </w:rPr>
          </w:pPr>
          <w:hyperlink w:anchor="_Toc149406566" w:history="1">
            <w:r w:rsidRPr="002D730A">
              <w:rPr>
                <w:rStyle w:val="Hiperhivatkozs"/>
                <w:noProof/>
              </w:rPr>
              <w:t>5.</w:t>
            </w:r>
            <w:r>
              <w:rPr>
                <w:rFonts w:asciiTheme="minorHAnsi" w:eastAsiaTheme="minorEastAsia" w:hAnsiTheme="minorHAnsi" w:cstheme="minorBidi"/>
                <w:b w:val="0"/>
                <w:noProof/>
                <w:kern w:val="2"/>
                <w:sz w:val="22"/>
                <w:szCs w:val="22"/>
                <w:lang w:val="en-US"/>
                <w14:ligatures w14:val="standardContextual"/>
              </w:rPr>
              <w:tab/>
            </w:r>
            <w:r w:rsidRPr="002D730A">
              <w:rPr>
                <w:rStyle w:val="Hiperhivatkozs"/>
                <w:noProof/>
              </w:rPr>
              <w:t>Megvalósítás</w:t>
            </w:r>
            <w:r>
              <w:rPr>
                <w:noProof/>
                <w:webHidden/>
              </w:rPr>
              <w:tab/>
            </w:r>
            <w:r>
              <w:rPr>
                <w:noProof/>
                <w:webHidden/>
              </w:rPr>
              <w:fldChar w:fldCharType="begin"/>
            </w:r>
            <w:r>
              <w:rPr>
                <w:noProof/>
                <w:webHidden/>
              </w:rPr>
              <w:instrText xml:space="preserve"> PAGEREF _Toc149406566 \h </w:instrText>
            </w:r>
            <w:r>
              <w:rPr>
                <w:noProof/>
                <w:webHidden/>
              </w:rPr>
            </w:r>
            <w:r>
              <w:rPr>
                <w:noProof/>
                <w:webHidden/>
              </w:rPr>
              <w:fldChar w:fldCharType="separate"/>
            </w:r>
            <w:r>
              <w:rPr>
                <w:noProof/>
                <w:webHidden/>
              </w:rPr>
              <w:t>29</w:t>
            </w:r>
            <w:r>
              <w:rPr>
                <w:noProof/>
                <w:webHidden/>
              </w:rPr>
              <w:fldChar w:fldCharType="end"/>
            </w:r>
          </w:hyperlink>
        </w:p>
        <w:p w14:paraId="5ED9587F" w14:textId="4D5C8FE9" w:rsidR="00F9402C" w:rsidRDefault="00F9402C">
          <w:pPr>
            <w:pStyle w:val="TJ1"/>
            <w:tabs>
              <w:tab w:val="left" w:pos="482"/>
            </w:tabs>
            <w:rPr>
              <w:rFonts w:asciiTheme="minorHAnsi" w:eastAsiaTheme="minorEastAsia" w:hAnsiTheme="minorHAnsi" w:cstheme="minorBidi"/>
              <w:b w:val="0"/>
              <w:noProof/>
              <w:kern w:val="2"/>
              <w:sz w:val="22"/>
              <w:szCs w:val="22"/>
              <w:lang w:val="en-US"/>
              <w14:ligatures w14:val="standardContextual"/>
            </w:rPr>
          </w:pPr>
          <w:hyperlink w:anchor="_Toc149406567" w:history="1">
            <w:r w:rsidRPr="002D730A">
              <w:rPr>
                <w:rStyle w:val="Hiperhivatkozs"/>
                <w:noProof/>
              </w:rPr>
              <w:t>6.</w:t>
            </w:r>
            <w:r>
              <w:rPr>
                <w:rFonts w:asciiTheme="minorHAnsi" w:eastAsiaTheme="minorEastAsia" w:hAnsiTheme="minorHAnsi" w:cstheme="minorBidi"/>
                <w:b w:val="0"/>
                <w:noProof/>
                <w:kern w:val="2"/>
                <w:sz w:val="22"/>
                <w:szCs w:val="22"/>
                <w:lang w:val="en-US"/>
                <w14:ligatures w14:val="standardContextual"/>
              </w:rPr>
              <w:tab/>
            </w:r>
            <w:r w:rsidRPr="002D730A">
              <w:rPr>
                <w:rStyle w:val="Hiperhivatkozs"/>
                <w:noProof/>
              </w:rPr>
              <w:t>Irodalomjegyzék</w:t>
            </w:r>
            <w:r>
              <w:rPr>
                <w:noProof/>
                <w:webHidden/>
              </w:rPr>
              <w:tab/>
            </w:r>
            <w:r>
              <w:rPr>
                <w:noProof/>
                <w:webHidden/>
              </w:rPr>
              <w:fldChar w:fldCharType="begin"/>
            </w:r>
            <w:r>
              <w:rPr>
                <w:noProof/>
                <w:webHidden/>
              </w:rPr>
              <w:instrText xml:space="preserve"> PAGEREF _Toc149406567 \h </w:instrText>
            </w:r>
            <w:r>
              <w:rPr>
                <w:noProof/>
                <w:webHidden/>
              </w:rPr>
            </w:r>
            <w:r>
              <w:rPr>
                <w:noProof/>
                <w:webHidden/>
              </w:rPr>
              <w:fldChar w:fldCharType="separate"/>
            </w:r>
            <w:r>
              <w:rPr>
                <w:noProof/>
                <w:webHidden/>
              </w:rPr>
              <w:t>30</w:t>
            </w:r>
            <w:r>
              <w:rPr>
                <w:noProof/>
                <w:webHidden/>
              </w:rPr>
              <w:fldChar w:fldCharType="end"/>
            </w:r>
          </w:hyperlink>
        </w:p>
        <w:p w14:paraId="597B17CD" w14:textId="5324E477" w:rsidR="0063585C" w:rsidRPr="00FC63CB" w:rsidRDefault="00DE7F09" w:rsidP="00DE7F09">
          <w:r w:rsidRPr="00FC63CB">
            <w:rPr>
              <w:b/>
              <w:bCs/>
            </w:rPr>
            <w:fldChar w:fldCharType="end"/>
          </w:r>
        </w:p>
      </w:sdtContent>
    </w:sdt>
    <w:p w14:paraId="624D007E" w14:textId="77777777" w:rsidR="00681E99" w:rsidRPr="00FC63CB" w:rsidRDefault="00681E99" w:rsidP="00854BDC">
      <w:pPr>
        <w:pStyle w:val="Nyilatkozatcm"/>
      </w:pPr>
      <w:r w:rsidRPr="00FC63CB">
        <w:lastRenderedPageBreak/>
        <w:t>Hallgatói nyilatkozat</w:t>
      </w:r>
    </w:p>
    <w:p w14:paraId="3F18C6A1" w14:textId="334673C6" w:rsidR="00681E99" w:rsidRPr="00FC63CB" w:rsidRDefault="00681E99" w:rsidP="005E01E0">
      <w:pPr>
        <w:pStyle w:val="Nyilatkozatszveg"/>
      </w:pPr>
      <w:r w:rsidRPr="00FC63CB">
        <w:t xml:space="preserve">Alulírott </w:t>
      </w:r>
      <w:r w:rsidR="000506EB" w:rsidRPr="00FC63CB">
        <w:rPr>
          <w:b/>
          <w:bCs/>
        </w:rPr>
        <w:t>Bui Quanganh Krisztián</w:t>
      </w:r>
      <w:r w:rsidRPr="00FC63CB">
        <w:t>, szigorló hallgató kijelentem, hogy ezt a</w:t>
      </w:r>
      <w:r w:rsidR="00E85917">
        <w:t xml:space="preserve"> szakdolgozatot</w:t>
      </w:r>
      <w:r w:rsidRPr="00FC63CB">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FC63CB" w:rsidRDefault="00681E99" w:rsidP="005E01E0">
      <w:pPr>
        <w:pStyle w:val="Nyilatkozatszveg"/>
      </w:pPr>
      <w:r w:rsidRPr="00FC63CB">
        <w:t>Hozzájárulok, hogy a jel</w:t>
      </w:r>
      <w:r w:rsidR="00630A92" w:rsidRPr="00FC63CB">
        <w:t>en munkám alapadatait (szerző</w:t>
      </w:r>
      <w:r w:rsidRPr="00FC63CB">
        <w:t xml:space="preserve">, cím, angol és magyar nyelvű tartalmi kivonat, készítés éve, konzulens(ek) neve) a BME VIK nyilvánosan hozzáférhető elektronikus formában, a munka teljes szövegét pedig az egyetem belső hálózatán keresztül (vagy </w:t>
      </w:r>
      <w:r w:rsidR="00730B3C" w:rsidRPr="00FC63CB">
        <w:t>hitelesített</w:t>
      </w:r>
      <w:r w:rsidRPr="00FC63CB">
        <w:t xml:space="preserve"> felhasználók számára) közzétegye. Kijelentem, hogy a benyújtott munka és annak elektronikus verziója megegyezik. Dékáni engedéllyel titkosított diplomatervek esetén a dolgozat szövege csak 3 év </w:t>
      </w:r>
      <w:r w:rsidR="002D7DA9" w:rsidRPr="00FC63CB">
        <w:t>eltelte után</w:t>
      </w:r>
      <w:r w:rsidRPr="00FC63CB">
        <w:t xml:space="preserve"> válik hozzáférhetővé.</w:t>
      </w:r>
    </w:p>
    <w:p w14:paraId="00549213" w14:textId="5CC20218" w:rsidR="00681E99" w:rsidRPr="00FC63CB" w:rsidRDefault="00681E99" w:rsidP="00681E99">
      <w:pPr>
        <w:pStyle w:val="Nyilatkozatkeltezs"/>
      </w:pPr>
      <w:r w:rsidRPr="00FC63CB">
        <w:t xml:space="preserve">Kelt: Budapest, </w:t>
      </w:r>
      <w:r w:rsidR="00630A92" w:rsidRPr="00FC63CB">
        <w:t>20</w:t>
      </w:r>
      <w:r w:rsidR="000506EB" w:rsidRPr="00FC63CB">
        <w:t>23</w:t>
      </w:r>
      <w:r w:rsidR="00630A92" w:rsidRPr="00FC63CB">
        <w:t xml:space="preserve">. </w:t>
      </w:r>
      <w:r w:rsidR="00381E2B">
        <w:t>12</w:t>
      </w:r>
      <w:r w:rsidR="00630A92" w:rsidRPr="00FC63CB">
        <w:t xml:space="preserve">. </w:t>
      </w:r>
      <w:r w:rsidR="000506EB" w:rsidRPr="00FC63CB">
        <w:t>0</w:t>
      </w:r>
      <w:r w:rsidR="00381E2B">
        <w:t>5</w:t>
      </w:r>
      <w:r w:rsidR="000506EB" w:rsidRPr="00FC63CB">
        <w:t>.</w:t>
      </w:r>
    </w:p>
    <w:p w14:paraId="47749B79" w14:textId="77777777" w:rsidR="00681E99" w:rsidRPr="00FC63CB" w:rsidRDefault="005E01E0" w:rsidP="00854BDC">
      <w:pPr>
        <w:pStyle w:val="Nyilatkozatalrs"/>
      </w:pPr>
      <w:r w:rsidRPr="00FC63CB">
        <w:tab/>
      </w:r>
      <w:r w:rsidR="00854BDC" w:rsidRPr="00FC63CB">
        <w:t>...</w:t>
      </w:r>
      <w:r w:rsidRPr="00FC63CB">
        <w:t>…………………………………………….</w:t>
      </w:r>
    </w:p>
    <w:p w14:paraId="5F7D501E" w14:textId="3AC8D0D5" w:rsidR="005E01E0" w:rsidRPr="00FC63CB" w:rsidRDefault="00630A92" w:rsidP="00630A92">
      <w:pPr>
        <w:pStyle w:val="Nyilatkozatalrs"/>
        <w:ind w:firstLine="634"/>
      </w:pPr>
      <w:r w:rsidRPr="00FC63CB">
        <w:t xml:space="preserve">               </w:t>
      </w:r>
      <w:r w:rsidR="000506EB" w:rsidRPr="00FC63CB">
        <w:t>Bui Quanganh Krisztián</w:t>
      </w:r>
    </w:p>
    <w:p w14:paraId="65776AFC" w14:textId="77777777" w:rsidR="00854BDC" w:rsidRPr="00FC63CB" w:rsidRDefault="00854BDC" w:rsidP="00854BDC">
      <w:pPr>
        <w:pStyle w:val="Nyilatkozatszveg"/>
      </w:pPr>
    </w:p>
    <w:p w14:paraId="31502874" w14:textId="77777777" w:rsidR="00681E99" w:rsidRPr="00FC63CB" w:rsidRDefault="00681E99" w:rsidP="00267677">
      <w:pPr>
        <w:sectPr w:rsidR="00681E99" w:rsidRPr="00FC63CB" w:rsidSect="00681E99">
          <w:footerReference w:type="default" r:id="rId9"/>
          <w:type w:val="continuous"/>
          <w:pgSz w:w="11907" w:h="16840" w:code="9"/>
          <w:pgMar w:top="1418" w:right="1418" w:bottom="1418" w:left="1418" w:header="708" w:footer="708" w:gutter="567"/>
          <w:cols w:space="708"/>
          <w:titlePg/>
          <w:docGrid w:linePitch="360"/>
        </w:sectPr>
      </w:pPr>
    </w:p>
    <w:p w14:paraId="78861FDE" w14:textId="57DB2379" w:rsidR="001C3C74" w:rsidRDefault="001C3C74" w:rsidP="005625DE">
      <w:pPr>
        <w:pStyle w:val="Stlus1"/>
      </w:pPr>
      <w:bookmarkStart w:id="0" w:name="_Toc149406524"/>
      <w:r>
        <w:lastRenderedPageBreak/>
        <w:t>Összefoglal</w:t>
      </w:r>
      <w:r w:rsidR="00227DB7">
        <w:t>ó</w:t>
      </w:r>
      <w:bookmarkEnd w:id="0"/>
    </w:p>
    <w:p w14:paraId="5EC679F6" w14:textId="4C63C1DB" w:rsidR="001D4ADB" w:rsidRDefault="001D4ADB" w:rsidP="001D4ADB">
      <w:pPr>
        <w:rPr>
          <w:noProof/>
        </w:rPr>
      </w:pPr>
      <w:r w:rsidRPr="00FA4262">
        <w:rPr>
          <w:noProof/>
        </w:rPr>
        <w:t>Az ingatlanpiac folyamatosan változik és fejlődik, és egyre többen választják az online platformokat a lakások vásárlásához és eladásához. Ebben az új digitális korszakban az ingatlan hirdető portálok váltak az elsődleges eszközökké az ingatlanok értékesítéséhez és bérbeadásához. Ezen portálok nemcsak a lakáshirdetések gyűjtését teszik lehetővé, hanem számos kényelmi funkciót is nyújtanak az eladók</w:t>
      </w:r>
      <w:r>
        <w:rPr>
          <w:noProof/>
        </w:rPr>
        <w:t xml:space="preserve"> és </w:t>
      </w:r>
      <w:r w:rsidRPr="00FA4262">
        <w:rPr>
          <w:noProof/>
        </w:rPr>
        <w:t>a vevők számára.</w:t>
      </w:r>
      <w:r w:rsidR="00621D05">
        <w:rPr>
          <w:noProof/>
        </w:rPr>
        <w:t xml:space="preserve"> </w:t>
      </w:r>
      <w:r w:rsidR="00621D05" w:rsidRPr="00621D05">
        <w:rPr>
          <w:noProof/>
        </w:rPr>
        <w:t xml:space="preserve">Azonban az </w:t>
      </w:r>
      <w:r w:rsidR="00621D05">
        <w:rPr>
          <w:noProof/>
        </w:rPr>
        <w:t xml:space="preserve">ilyen </w:t>
      </w:r>
      <w:r w:rsidR="00621D05" w:rsidRPr="00621D05">
        <w:rPr>
          <w:noProof/>
        </w:rPr>
        <w:t>alkalmazások fejlesztése és működtetése számos kihívással jár, amelyeket meg kell oldani ahhoz, hogy hatékony és sikeres legyen a platform.</w:t>
      </w:r>
    </w:p>
    <w:p w14:paraId="3650BA37" w14:textId="5B4BC87A" w:rsidR="001C678C" w:rsidRDefault="001C678C" w:rsidP="001D4ADB">
      <w:pPr>
        <w:rPr>
          <w:noProof/>
        </w:rPr>
      </w:pPr>
      <w:r>
        <w:rPr>
          <w:noProof/>
        </w:rPr>
        <w:t xml:space="preserve">A szakdolgozatomban egy single-page </w:t>
      </w:r>
      <w:r w:rsidR="00435479">
        <w:rPr>
          <w:noProof/>
        </w:rPr>
        <w:t>web</w:t>
      </w:r>
      <w:r>
        <w:rPr>
          <w:noProof/>
        </w:rPr>
        <w:t xml:space="preserve">alkalmazást készítettem, amely lehetővé teszi azt, hogy a felhasználók meghirdethessék saját ingatlanukat, kereshessenek saját igényeiknek megfelelő lakásokat, és megkönnyíti a kommunikálást a hirdető és az érdeklődő között egy valósidejű üzenetváltás funkcióval. A felhasználóknak van lehetőségük előfizetésért fizetni is, amellyel hirdetésüket feltűnőbbé tehetik, így több ember látja az ő hirdetésüket. </w:t>
      </w:r>
      <w:r w:rsidR="00435479">
        <w:rPr>
          <w:noProof/>
        </w:rPr>
        <w:t>Az elkészítés során törekedtem egy felhasználóbarát megjelenés</w:t>
      </w:r>
      <w:r w:rsidR="009161C7">
        <w:rPr>
          <w:noProof/>
        </w:rPr>
        <w:t>t</w:t>
      </w:r>
      <w:r w:rsidR="00435479">
        <w:rPr>
          <w:noProof/>
        </w:rPr>
        <w:t xml:space="preserve"> készíteni.</w:t>
      </w:r>
      <w:r w:rsidR="005921D7">
        <w:rPr>
          <w:noProof/>
        </w:rPr>
        <w:t xml:space="preserve"> A </w:t>
      </w:r>
      <w:r w:rsidR="00580725">
        <w:rPr>
          <w:noProof/>
        </w:rPr>
        <w:t>szak</w:t>
      </w:r>
      <w:r w:rsidR="005921D7">
        <w:rPr>
          <w:noProof/>
        </w:rPr>
        <w:t>dolgozatban</w:t>
      </w:r>
      <w:r w:rsidR="00580725">
        <w:rPr>
          <w:noProof/>
        </w:rPr>
        <w:t xml:space="preserve"> részletesen</w:t>
      </w:r>
      <w:r w:rsidR="005921D7">
        <w:rPr>
          <w:noProof/>
        </w:rPr>
        <w:t xml:space="preserve"> ismertetni fogom az alkalmazás tervezésének és fejlesztésének technikai részleteit</w:t>
      </w:r>
      <w:r w:rsidR="00C46A34">
        <w:rPr>
          <w:noProof/>
        </w:rPr>
        <w:t xml:space="preserve"> is.</w:t>
      </w:r>
    </w:p>
    <w:p w14:paraId="44EA2131" w14:textId="79EDC554" w:rsidR="001D4ADB" w:rsidRDefault="001D4ADB" w:rsidP="001D4ADB">
      <w:pPr>
        <w:rPr>
          <w:noProof/>
        </w:rPr>
      </w:pPr>
      <w:r>
        <w:rPr>
          <w:noProof/>
        </w:rPr>
        <w:t>Az ingatlanhirdető portál megvalósításához egy többrétegű webalkalmazást hoztam létre, amely egy React keretrendszerrel elkészített webkliensből és egy ASP.NET Core-t használó kiszolgáló szerverből áll, melyek REST API és SignalR könyvtár segítségével kommunikálnak egymással. Az alkalmazás implementálása közben több olyan könyvtárat és technológiát használtam, amelyek nem fordultak elő az egyetemi képzésem során, de népszerűek fejlesztők között</w:t>
      </w:r>
      <w:r w:rsidR="00A91624">
        <w:rPr>
          <w:noProof/>
        </w:rPr>
        <w:t>, és szakdolgozatom célja volt ezeknek az eszközöknek a megismerése és elsajátítása.</w:t>
      </w:r>
    </w:p>
    <w:p w14:paraId="13619B75" w14:textId="31B4D5D0" w:rsidR="00C16073" w:rsidRDefault="00C16073" w:rsidP="001D4ADB"/>
    <w:p w14:paraId="017B5FBD" w14:textId="77777777" w:rsidR="00C16073" w:rsidRDefault="00C16073">
      <w:pPr>
        <w:spacing w:after="0" w:line="240" w:lineRule="auto"/>
        <w:ind w:firstLine="0"/>
        <w:jc w:val="left"/>
      </w:pPr>
      <w:r>
        <w:br w:type="page"/>
      </w:r>
    </w:p>
    <w:p w14:paraId="2369ECF9" w14:textId="7A0E9191" w:rsidR="001D4ADB" w:rsidRPr="00EE0194" w:rsidRDefault="00C16073" w:rsidP="005625DE">
      <w:pPr>
        <w:pStyle w:val="Stlus1"/>
      </w:pPr>
      <w:bookmarkStart w:id="1" w:name="_Toc149406525"/>
      <w:r>
        <w:lastRenderedPageBreak/>
        <w:t>Abstract</w:t>
      </w:r>
      <w:bookmarkEnd w:id="1"/>
    </w:p>
    <w:p w14:paraId="199C83B4" w14:textId="7C3C36CF" w:rsidR="00C16073" w:rsidRDefault="00C16073" w:rsidP="00C16073">
      <w:pPr>
        <w:rPr>
          <w:lang w:val="en-US"/>
        </w:rPr>
      </w:pPr>
      <w:r w:rsidRPr="00560602">
        <w:rPr>
          <w:lang w:val="en-US"/>
        </w:rPr>
        <w:t>The real estate market is constantly changing and developing, and more and more people are choosing online platforms to buy and sell homes. In this new digital era, real estate advertising portals have become the primary means of selling and renting real estate. These portals not only enable the collection of housing advertisements, but also provide many convenient functions for sellers and buyers.</w:t>
      </w:r>
      <w:r w:rsidR="00E06043">
        <w:rPr>
          <w:lang w:val="en-US"/>
        </w:rPr>
        <w:t xml:space="preserve"> </w:t>
      </w:r>
      <w:r w:rsidR="00E06043" w:rsidRPr="00E06043">
        <w:rPr>
          <w:lang w:val="en-US"/>
        </w:rPr>
        <w:t>However, the development and operation of applications comes with many challenges that must be solved in order for the platform to be efficient and successful.</w:t>
      </w:r>
    </w:p>
    <w:p w14:paraId="4C0AF352" w14:textId="43ACA574" w:rsidR="00560602" w:rsidRDefault="00560602" w:rsidP="00C16073">
      <w:pPr>
        <w:rPr>
          <w:lang w:val="en-US"/>
        </w:rPr>
      </w:pPr>
      <w:r w:rsidRPr="00560602">
        <w:rPr>
          <w:lang w:val="en-US"/>
        </w:rPr>
        <w:t xml:space="preserve">In my thesis, I created a single-page web application that allows users to advertise their own property, search for apartments that meet their needs, and facilitates communication between the advertiser and the interested party with a real-time message exchange function. Users also have the option to pay for a subscription to make their ad more prominent, so more people see their ad. During </w:t>
      </w:r>
      <w:r>
        <w:rPr>
          <w:lang w:val="en-US"/>
        </w:rPr>
        <w:t>development,</w:t>
      </w:r>
      <w:r w:rsidR="00B57637">
        <w:rPr>
          <w:lang w:val="en-US"/>
        </w:rPr>
        <w:t xml:space="preserve"> </w:t>
      </w:r>
      <w:r w:rsidRPr="00560602">
        <w:rPr>
          <w:lang w:val="en-US"/>
        </w:rPr>
        <w:t xml:space="preserve">I tried to create a user-friendly </w:t>
      </w:r>
      <w:r w:rsidR="006F6A4C">
        <w:rPr>
          <w:lang w:val="en-US"/>
        </w:rPr>
        <w:t>interface</w:t>
      </w:r>
      <w:r w:rsidRPr="00560602">
        <w:rPr>
          <w:lang w:val="en-US"/>
        </w:rPr>
        <w:t>. In the thesis, I will also describe in detail the technical details of the design and development of the application.</w:t>
      </w:r>
    </w:p>
    <w:p w14:paraId="44095950" w14:textId="67F060D6" w:rsidR="00737E3C" w:rsidRDefault="00737E3C" w:rsidP="00C16073">
      <w:pPr>
        <w:rPr>
          <w:lang w:val="en-US"/>
        </w:rPr>
      </w:pPr>
      <w:r w:rsidRPr="00737E3C">
        <w:rPr>
          <w:lang w:val="en-US"/>
        </w:rPr>
        <w:t xml:space="preserve">To implement the real estate advertising portal, I created a multi-layered web application, which consists of a web client made with the React framework and a server using ASP.NET Core, which communicate with each other using the REST API and </w:t>
      </w:r>
      <w:r>
        <w:rPr>
          <w:lang w:val="en-US"/>
        </w:rPr>
        <w:t xml:space="preserve">the </w:t>
      </w:r>
      <w:r w:rsidRPr="00737E3C">
        <w:rPr>
          <w:lang w:val="en-US"/>
        </w:rPr>
        <w:t>SignalR library. While implementing the application, I used several libraries and technologies that did not occur during my university education, but are popular among developers, and the aim of my thesis was to get to know and master these tools.</w:t>
      </w:r>
    </w:p>
    <w:p w14:paraId="74A6C324" w14:textId="77777777" w:rsidR="00142327" w:rsidRPr="00142327" w:rsidRDefault="00142327" w:rsidP="00142327">
      <w:pPr>
        <w:rPr>
          <w:lang w:val="en-US"/>
        </w:rPr>
      </w:pPr>
    </w:p>
    <w:p w14:paraId="00802700" w14:textId="4DD56B71" w:rsidR="00EE0194" w:rsidRDefault="00EE0194" w:rsidP="005625DE">
      <w:pPr>
        <w:pStyle w:val="Cmsor1"/>
      </w:pPr>
      <w:bookmarkStart w:id="2" w:name="_Toc149406526"/>
      <w:r w:rsidRPr="00306C86">
        <w:lastRenderedPageBreak/>
        <w:t>Bevezetés</w:t>
      </w:r>
      <w:bookmarkEnd w:id="2"/>
    </w:p>
    <w:p w14:paraId="495315D3" w14:textId="6DAF9259" w:rsidR="00554979" w:rsidRDefault="00554979" w:rsidP="00916306">
      <w:r>
        <w:t>Az ingatlanhirdetések módszerei drasztikusan változtak az elmúlt évtizedek során a technológiai fejlődések miatt. Régen</w:t>
      </w:r>
      <w:r w:rsidR="001A60CD">
        <w:t xml:space="preserve"> a</w:t>
      </w:r>
      <w:r>
        <w:t xml:space="preserve"> kiadó vagy eladó lakásokról ingatlanújságokból vagy hirdetőtáblákon keresztül tájékozódhattunk, illetve ingatlanközvetítőktől. Ezek a módszerek valamennyire korlátozottak voltak a potenciális bérlők és vásárlók elérésében, ezek </w:t>
      </w:r>
      <w:r w:rsidR="005A682F">
        <w:t>a hirdetési módszerek</w:t>
      </w:r>
      <w:r>
        <w:t xml:space="preserve"> általában a helyi közönséget érintették.</w:t>
      </w:r>
    </w:p>
    <w:p w14:paraId="2D5ED0C1" w14:textId="5A22E2B6" w:rsidR="005A682F" w:rsidRDefault="005A682F" w:rsidP="00916306">
      <w:r>
        <w:t>Manapság az internet, a számítógépek és a mobiltelefonok elterjedése jelentősen megváltoztatta az ingatlanhirdetéseket. Az online hirdetőoldalak segítségével bárhol és bárhonnan tudunk hirdetéseket böngészni elektronikus eszközeink segítségével, továbbá a kommunikálást is megkönnyítik.</w:t>
      </w:r>
    </w:p>
    <w:p w14:paraId="3C5C365D" w14:textId="5E228B5D" w:rsidR="008B4C1D" w:rsidRDefault="008B4C1D" w:rsidP="00F9402C">
      <w:pPr>
        <w:pStyle w:val="Cmsor2"/>
      </w:pPr>
      <w:bookmarkStart w:id="3" w:name="_Toc149406527"/>
      <w:r>
        <w:t>Témaválasztás</w:t>
      </w:r>
      <w:bookmarkEnd w:id="3"/>
    </w:p>
    <w:p w14:paraId="21E54399" w14:textId="3F415B29" w:rsidR="00916306" w:rsidRDefault="00554979" w:rsidP="00916306">
      <w:r>
        <w:t xml:space="preserve">A </w:t>
      </w:r>
      <w:r w:rsidRPr="00554979">
        <w:t>webalkalmazásfejlesztés egy izgalmas és dinamikus terület, amely folyamatosan változik és fejlődik. Az új technológiák és trendek folyamatosan megjelennek, és az alkalmazásoknak alkalmazkodniuk kell ezekhez a változásokhoz. A szakdolgozatom célja az volt, hogy mélyebben megértsem a webalkalmazásfejlesztés folyamatát, és hogy gyakorlati tapasztalatokat szerezzek ezen a területen.</w:t>
      </w:r>
    </w:p>
    <w:p w14:paraId="2D0A3565" w14:textId="5332CFDA" w:rsidR="000C4DD5" w:rsidRDefault="000C4DD5" w:rsidP="00F9402C">
      <w:pPr>
        <w:pStyle w:val="Cmsor2"/>
      </w:pPr>
      <w:bookmarkStart w:id="4" w:name="_Toc149406528"/>
      <w:r>
        <w:t>Technológiai háttér</w:t>
      </w:r>
      <w:bookmarkEnd w:id="4"/>
    </w:p>
    <w:p w14:paraId="443AFAA8" w14:textId="0F1CFE27" w:rsidR="000C4DD5" w:rsidRDefault="000C4DD5" w:rsidP="000C4DD5">
      <w:r>
        <w:t>Az utóbbi évtizedekben a webalkalmazások egy</w:t>
      </w:r>
      <w:r w:rsidR="009922C7">
        <w:t>r</w:t>
      </w:r>
      <w:r>
        <w:t>e nagyobb népszerűségnek örvendeznek.</w:t>
      </w:r>
      <w:r w:rsidR="005419B5">
        <w:t xml:space="preserve"> </w:t>
      </w:r>
      <w:r w:rsidR="00BA0335">
        <w:t xml:space="preserve">Már a legtöbb asztali alkalmazásnak megtalálhatjuk webalkalmazásbeli megfelelőjét, például a Microsoft termékei közül létezik a Word-nek, az Excel-nek és a többi Office 365 szolgáltatásnak böngészőből futtatható változata közel ugyanakkora (, ha nem ugyanakkora) funkcionalitással. </w:t>
      </w:r>
      <w:r w:rsidR="00AE1938">
        <w:t>Manapság az emberek rendszeresen használnak ilyen szolgáltatásokat, könnyedén el tudják érni őket telefonjaikon és asztali gépükön egyaránt.</w:t>
      </w:r>
    </w:p>
    <w:p w14:paraId="6C824BFC" w14:textId="2B725C58" w:rsidR="00A47D6D" w:rsidRDefault="00A47D6D" w:rsidP="000C4DD5">
      <w:r>
        <w:t xml:space="preserve">Ezeknek az alkalmazások elkészítéséhez komplex UI keretrendszereket fejlesztettek ki a cégek, amelyeket nyilvánosan elérhetővé tettek. Ma az egyik legnépszerűbb a Meta (régebben Facebook) által fejlesztett React keretrendszer, amely egy rugalmas és könnyen megtanulható könyvtár, és az Angular, amely a Google terméke, és több beépített funkcióval kínál, de szigirúbb konvenciókkal rendelkezik. Mivel az </w:t>
      </w:r>
      <w:r>
        <w:lastRenderedPageBreak/>
        <w:t>Angular keretrendszer működését BSc tanulmányaim során már megismerhettem, így a React használata mellett döntöttem.</w:t>
      </w:r>
    </w:p>
    <w:p w14:paraId="72C80576" w14:textId="77777777" w:rsidR="009A5A7B" w:rsidRDefault="009A5A7B" w:rsidP="009A5A7B">
      <w:pPr>
        <w:keepNext/>
        <w:ind w:firstLine="0"/>
        <w:jc w:val="center"/>
      </w:pPr>
      <w:r>
        <w:rPr>
          <w:noProof/>
          <w:lang w:val="en-US"/>
        </w:rPr>
        <w:drawing>
          <wp:inline distT="0" distB="0" distL="0" distR="0" wp14:anchorId="378C6D8F" wp14:editId="04BC23ED">
            <wp:extent cx="5421704" cy="2501661"/>
            <wp:effectExtent l="0" t="0" r="7620" b="0"/>
            <wp:docPr id="198595620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0" cy="2529459"/>
                    </a:xfrm>
                    <a:prstGeom prst="rect">
                      <a:avLst/>
                    </a:prstGeom>
                    <a:noFill/>
                  </pic:spPr>
                </pic:pic>
              </a:graphicData>
            </a:graphic>
          </wp:inline>
        </w:drawing>
      </w:r>
    </w:p>
    <w:p w14:paraId="23195DDF" w14:textId="1CA658C6" w:rsidR="009A5A7B" w:rsidRPr="00A47D6D" w:rsidRDefault="009A5A7B" w:rsidP="009A5A7B">
      <w:pPr>
        <w:pStyle w:val="Kpalrs"/>
        <w:rPr>
          <w:lang w:val="en-US"/>
        </w:rPr>
      </w:pPr>
      <w:r>
        <w:t xml:space="preserve">Ábra </w:t>
      </w:r>
      <w:fldSimple w:instr=" SEQ Ábra \* ARABIC ">
        <w:r w:rsidR="00306C86">
          <w:rPr>
            <w:noProof/>
          </w:rPr>
          <w:t>1</w:t>
        </w:r>
      </w:fldSimple>
      <w:r>
        <w:t>: Frontend keretrendszerek népszerűsége letöltések szerint</w:t>
      </w:r>
      <w:sdt>
        <w:sdtPr>
          <w:id w:val="-415564104"/>
          <w:citation/>
        </w:sdtPr>
        <w:sdtContent>
          <w:r>
            <w:fldChar w:fldCharType="begin"/>
          </w:r>
          <w:r>
            <w:rPr>
              <w:lang w:val="en-US"/>
            </w:rPr>
            <w:instrText xml:space="preserve"> CITATION Exi23 \l 1033 </w:instrText>
          </w:r>
          <w:r>
            <w:fldChar w:fldCharType="separate"/>
          </w:r>
          <w:r w:rsidR="00306C86">
            <w:rPr>
              <w:noProof/>
              <w:lang w:val="en-US"/>
            </w:rPr>
            <w:t xml:space="preserve"> </w:t>
          </w:r>
          <w:r w:rsidR="00306C86" w:rsidRPr="00306C86">
            <w:rPr>
              <w:noProof/>
              <w:lang w:val="en-US"/>
            </w:rPr>
            <w:t>[1]</w:t>
          </w:r>
          <w:r>
            <w:fldChar w:fldCharType="end"/>
          </w:r>
        </w:sdtContent>
      </w:sdt>
    </w:p>
    <w:p w14:paraId="0A5E5476" w14:textId="4E11D09F" w:rsidR="004D1F20" w:rsidRDefault="004D1F20" w:rsidP="00F9402C">
      <w:pPr>
        <w:pStyle w:val="Cmsor2"/>
      </w:pPr>
      <w:bookmarkStart w:id="5" w:name="_Toc149406529"/>
      <w:r>
        <w:t>A szakdolgozat felépítése</w:t>
      </w:r>
      <w:bookmarkEnd w:id="5"/>
    </w:p>
    <w:p w14:paraId="0E79EE8C" w14:textId="15CFF66F" w:rsidR="004D1F20" w:rsidRDefault="004D1F20" w:rsidP="004D1F20">
      <w:r>
        <w:t>A szakdolgozatom 2. fejezetében az alkalmazásom fejlesztése során felhasznált technológiákat és könyvtárakat fogom bemutatni.</w:t>
      </w:r>
    </w:p>
    <w:p w14:paraId="0434BBAE" w14:textId="6D0127AD" w:rsidR="004D1F20" w:rsidRDefault="004D1F20" w:rsidP="004D1F20">
      <w:r>
        <w:t xml:space="preserve">A 3. fejezetben a webalkalmazáshoz kapcsolódó funkcionális és nem </w:t>
      </w:r>
      <w:r w:rsidR="002D749B">
        <w:t>funkcionális</w:t>
      </w:r>
      <w:r>
        <w:t xml:space="preserve"> követelményeket fogom részletezni.</w:t>
      </w:r>
    </w:p>
    <w:p w14:paraId="1C703349" w14:textId="477B76E7" w:rsidR="004D1F20" w:rsidRDefault="004D1F20" w:rsidP="004D1F20">
      <w:r>
        <w:t xml:space="preserve">A 4. fejezetben a portál architektúrális felépítését fogom </w:t>
      </w:r>
      <w:r w:rsidR="002D749B">
        <w:t>ismertetni</w:t>
      </w:r>
      <w:r>
        <w:t xml:space="preserve">. Ki fogok térni a használt tervezési mintákra, </w:t>
      </w:r>
      <w:r w:rsidR="0085361D">
        <w:t xml:space="preserve">és </w:t>
      </w:r>
      <w:r>
        <w:t>a rétegek felelősségeire</w:t>
      </w:r>
      <w:r w:rsidR="0085361D">
        <w:t>.</w:t>
      </w:r>
    </w:p>
    <w:p w14:paraId="645DECB1" w14:textId="495E67A1" w:rsidR="004D1F20" w:rsidRDefault="004D1F20" w:rsidP="004D1F20">
      <w:r>
        <w:t xml:space="preserve">Az 5. fejezetben </w:t>
      </w:r>
      <w:r w:rsidR="002D749B">
        <w:t>az elkészült webalkalmazás funkcióit mutatom be, leírom a fejlesztés menetét, a kliens és a kiszolgáló szerver megvalósításának részleteit.</w:t>
      </w:r>
    </w:p>
    <w:p w14:paraId="580BF29D" w14:textId="0185A0BD" w:rsidR="00A27A8D" w:rsidRPr="004D1F20" w:rsidRDefault="00A27A8D" w:rsidP="004D1F20">
      <w:r>
        <w:t>A 6. fejezetben összefoglalom a fejlesztés során szerzett tapasztala</w:t>
      </w:r>
      <w:r w:rsidR="00B20D9F">
        <w:t>ta</w:t>
      </w:r>
      <w:r>
        <w:t>imat, és leírom a továbbfejlesztési lehetőségeket.</w:t>
      </w:r>
    </w:p>
    <w:p w14:paraId="0FE98BBF" w14:textId="6EB713D1" w:rsidR="001A57BC" w:rsidRPr="00FC63CB" w:rsidRDefault="00DE7F09" w:rsidP="005625DE">
      <w:pPr>
        <w:pStyle w:val="Cmsor1"/>
      </w:pPr>
      <w:bookmarkStart w:id="6" w:name="_Toc149406530"/>
      <w:r w:rsidRPr="005625DE">
        <w:lastRenderedPageBreak/>
        <w:t>Felhasznált</w:t>
      </w:r>
      <w:r w:rsidRPr="00FC63CB">
        <w:t xml:space="preserve"> </w:t>
      </w:r>
      <w:r w:rsidRPr="00306C86">
        <w:t>technológiák</w:t>
      </w:r>
      <w:bookmarkEnd w:id="6"/>
    </w:p>
    <w:p w14:paraId="7E74C724" w14:textId="77777777" w:rsidR="00F9402C" w:rsidRPr="00F9402C" w:rsidRDefault="00F9402C" w:rsidP="00F9402C">
      <w:pPr>
        <w:pStyle w:val="Listaszerbekezds"/>
        <w:keepNext/>
        <w:numPr>
          <w:ilvl w:val="0"/>
          <w:numId w:val="2"/>
        </w:numPr>
        <w:spacing w:before="240" w:after="60"/>
        <w:outlineLvl w:val="1"/>
        <w:rPr>
          <w:rFonts w:cs="Arial"/>
          <w:b/>
          <w:bCs/>
          <w:iCs/>
          <w:vanish/>
          <w:sz w:val="32"/>
          <w:szCs w:val="28"/>
        </w:rPr>
      </w:pPr>
      <w:bookmarkStart w:id="7" w:name="_Toc149406531"/>
      <w:bookmarkEnd w:id="7"/>
    </w:p>
    <w:p w14:paraId="30381D09" w14:textId="73E39FC2" w:rsidR="009B2EED" w:rsidRPr="00FC63CB" w:rsidRDefault="00DE7F09" w:rsidP="00F9402C">
      <w:pPr>
        <w:pStyle w:val="Cmsor2"/>
      </w:pPr>
      <w:bookmarkStart w:id="8" w:name="_Toc149406532"/>
      <w:r w:rsidRPr="00FC63CB">
        <w:t>.</w:t>
      </w:r>
      <w:r w:rsidRPr="00306C86">
        <w:t>NET</w:t>
      </w:r>
      <w:bookmarkEnd w:id="8"/>
    </w:p>
    <w:p w14:paraId="6ED72859" w14:textId="455D00F8" w:rsidR="009B2EED" w:rsidRPr="00FC63CB" w:rsidRDefault="00270EBF" w:rsidP="009B2EED">
      <w:r w:rsidRPr="00FC63CB">
        <w:t>A .NET</w:t>
      </w:r>
      <w:sdt>
        <w:sdtPr>
          <w:id w:val="-123774872"/>
          <w:citation/>
        </w:sdtPr>
        <w:sdtContent>
          <w:r w:rsidR="006D5ABD" w:rsidRPr="00FC63CB">
            <w:fldChar w:fldCharType="begin"/>
          </w:r>
          <w:r w:rsidR="006D5ABD" w:rsidRPr="00FC63CB">
            <w:instrText xml:space="preserve">CITATION Mic23 \l 1033 </w:instrText>
          </w:r>
          <w:r w:rsidR="006D5ABD" w:rsidRPr="00FC63CB">
            <w:fldChar w:fldCharType="separate"/>
          </w:r>
          <w:r w:rsidR="00306C86">
            <w:rPr>
              <w:noProof/>
            </w:rPr>
            <w:t xml:space="preserve"> [2]</w:t>
          </w:r>
          <w:r w:rsidR="006D5ABD" w:rsidRPr="00FC63CB">
            <w:fldChar w:fldCharType="end"/>
          </w:r>
        </w:sdtContent>
      </w:sdt>
      <w:r w:rsidR="00D80123" w:rsidRPr="00FC63CB">
        <w:t xml:space="preserve"> (korábban ismert nevén .NET Core)</w:t>
      </w:r>
      <w:r w:rsidRPr="00FC63CB">
        <w:t xml:space="preserve"> egy ingyenes és nyíltforráskódú szoftverkeretrendszer</w:t>
      </w:r>
      <w:r w:rsidR="00DC0F8D" w:rsidRPr="00FC63CB">
        <w:t>, amit 2016-ban mutatott be a Microsoft</w:t>
      </w:r>
      <w:r w:rsidRPr="00FC63CB">
        <w:t>.</w:t>
      </w:r>
      <w:r w:rsidR="0013020F" w:rsidRPr="00FC63CB">
        <w:t xml:space="preserve"> A</w:t>
      </w:r>
      <w:r w:rsidR="00DC0F8D" w:rsidRPr="00FC63CB">
        <w:t xml:space="preserve"> .NET Framework </w:t>
      </w:r>
      <w:r w:rsidR="003F154E" w:rsidRPr="00FC63CB">
        <w:t xml:space="preserve">jelentősen átdolgozott </w:t>
      </w:r>
      <w:r w:rsidR="00DC0F8D" w:rsidRPr="00FC63CB">
        <w:t>cross-platform utódja, így futtatható Windows, Linus és MacOS rendszereken egyaránt.</w:t>
      </w:r>
    </w:p>
    <w:p w14:paraId="42780F91" w14:textId="41F26382" w:rsidR="003F154E" w:rsidRPr="00FC63CB" w:rsidRDefault="00975AE7" w:rsidP="004C4B3F">
      <w:pPr>
        <w:rPr>
          <w:u w:val="single"/>
        </w:rPr>
      </w:pPr>
      <w:r w:rsidRPr="00FC63CB">
        <w:t>A .NET alkalmazáso</w:t>
      </w:r>
      <w:r w:rsidR="00FA019F" w:rsidRPr="00FC63CB">
        <w:t>k magja</w:t>
      </w:r>
      <w:r w:rsidRPr="00FC63CB">
        <w:t xml:space="preserve"> a</w:t>
      </w:r>
      <w:r w:rsidR="00D4565B" w:rsidRPr="00FC63CB">
        <w:t xml:space="preserve"> robosztus és felügyelt</w:t>
      </w:r>
      <w:r w:rsidRPr="00FC63CB">
        <w:t xml:space="preserve"> közös nyelvi futtatókörnyezet (Common Language Runtime - CL</w:t>
      </w:r>
      <w:r w:rsidR="00E338E0" w:rsidRPr="00FC63CB">
        <w:t>R</w:t>
      </w:r>
      <w:r w:rsidRPr="00FC63CB">
        <w:t>)</w:t>
      </w:r>
      <w:sdt>
        <w:sdtPr>
          <w:id w:val="1833724044"/>
          <w:citation/>
        </w:sdtPr>
        <w:sdtContent>
          <w:r w:rsidR="006D5ABD" w:rsidRPr="00FC63CB">
            <w:fldChar w:fldCharType="begin"/>
          </w:r>
          <w:r w:rsidR="006D5ABD" w:rsidRPr="00FC63CB">
            <w:instrText xml:space="preserve"> CITATION Mic231 \l 1033 </w:instrText>
          </w:r>
          <w:r w:rsidR="006D5ABD" w:rsidRPr="00FC63CB">
            <w:fldChar w:fldCharType="separate"/>
          </w:r>
          <w:r w:rsidR="00306C86">
            <w:rPr>
              <w:noProof/>
            </w:rPr>
            <w:t xml:space="preserve"> [3]</w:t>
          </w:r>
          <w:r w:rsidR="006D5ABD" w:rsidRPr="00FC63CB">
            <w:fldChar w:fldCharType="end"/>
          </w:r>
        </w:sdtContent>
      </w:sdt>
      <w:r w:rsidR="00FA019F" w:rsidRPr="00FC63CB">
        <w:t>.</w:t>
      </w:r>
      <w:r w:rsidR="00D4565B" w:rsidRPr="00FC63CB">
        <w:t xml:space="preserve"> </w:t>
      </w:r>
      <w:r w:rsidR="00FA019F" w:rsidRPr="00FC63CB">
        <w:t>Többféle szolgáltatást nyújt</w:t>
      </w:r>
      <w:r w:rsidR="00901E89" w:rsidRPr="00FC63CB">
        <w:t>, ilyen a memóriakezelés</w:t>
      </w:r>
      <w:r w:rsidR="00D4565B" w:rsidRPr="00FC63CB">
        <w:t xml:space="preserve"> a szemétgyűjtő segítségével</w:t>
      </w:r>
      <w:r w:rsidR="00901E89" w:rsidRPr="00FC63CB">
        <w:t>, kivételkezelés, típusellenőrzés és szálkezelés. A CLR biztosítja továbbá a különböző programozási nyelvek együttműködését, ezért egy alkalmazás könnyedén felhasználhatja a különböző .NET által támogatott nyelveken írt könyvtárakat.</w:t>
      </w:r>
    </w:p>
    <w:p w14:paraId="02833841" w14:textId="529654A7" w:rsidR="004C4B3F" w:rsidRPr="00FC63CB" w:rsidRDefault="00D80123" w:rsidP="004C4B3F">
      <w:r w:rsidRPr="00FC63CB">
        <w:t xml:space="preserve">A .NET környezet nyelvfüggetlen, </w:t>
      </w:r>
      <w:r w:rsidR="003F154E" w:rsidRPr="00FC63CB">
        <w:t xml:space="preserve">C#, Visual </w:t>
      </w:r>
      <w:r w:rsidR="000269B2" w:rsidRPr="00FC63CB">
        <w:t>Basic,</w:t>
      </w:r>
      <w:r w:rsidR="003F154E" w:rsidRPr="00FC63CB">
        <w:t xml:space="preserve"> illetve az F# mellett számos </w:t>
      </w:r>
      <w:r w:rsidR="00330919" w:rsidRPr="00FC63CB">
        <w:t xml:space="preserve">objektumorientált </w:t>
      </w:r>
      <w:r w:rsidR="003F154E" w:rsidRPr="00FC63CB">
        <w:t>programozási nyelvet támogat</w:t>
      </w:r>
      <w:r w:rsidR="00B101FC" w:rsidRPr="00FC63CB">
        <w:t>,</w:t>
      </w:r>
      <w:r w:rsidR="008A6CEE" w:rsidRPr="00FC63CB">
        <w:t xml:space="preserve"> a különböző nyelveken készült osztályok </w:t>
      </w:r>
      <w:r w:rsidR="00787338" w:rsidRPr="00FC63CB">
        <w:t xml:space="preserve">egymásból örökölhetnek. </w:t>
      </w:r>
      <w:r w:rsidR="001C3E63" w:rsidRPr="00FC63CB">
        <w:t>Az alkalmazás f</w:t>
      </w:r>
      <w:r w:rsidR="00787338" w:rsidRPr="00FC63CB">
        <w:t>ordítás</w:t>
      </w:r>
      <w:r w:rsidR="001C3E63" w:rsidRPr="00FC63CB">
        <w:t>a</w:t>
      </w:r>
      <w:r w:rsidR="00787338" w:rsidRPr="00FC63CB">
        <w:t>kor első sorban IL (Intermediate Language) kód készül, mely több architektúr</w:t>
      </w:r>
      <w:r w:rsidR="003D76D8" w:rsidRPr="00FC63CB">
        <w:t>ára</w:t>
      </w:r>
      <w:r w:rsidR="00787338" w:rsidRPr="00FC63CB">
        <w:t xml:space="preserve"> és operációs rendszer</w:t>
      </w:r>
      <w:r w:rsidR="003D76D8" w:rsidRPr="00FC63CB">
        <w:t>re fordítható</w:t>
      </w:r>
      <w:r w:rsidR="001C3E63" w:rsidRPr="00FC63CB">
        <w:t xml:space="preserve">, majd a platformtól függően natív kód áll elő, ami Just-in-time </w:t>
      </w:r>
      <w:r w:rsidR="0013020F" w:rsidRPr="00FC63CB">
        <w:t>v</w:t>
      </w:r>
      <w:r w:rsidR="001C3E63" w:rsidRPr="00FC63CB">
        <w:t>agy Ahead-of-time módon fut le.</w:t>
      </w:r>
    </w:p>
    <w:p w14:paraId="54A5FB3B" w14:textId="77777777" w:rsidR="00E7375C" w:rsidRPr="00FC63CB" w:rsidRDefault="00034543" w:rsidP="00E7375C">
      <w:pPr>
        <w:keepNext/>
        <w:ind w:firstLine="0"/>
      </w:pPr>
      <w:r w:rsidRPr="00FC63CB">
        <w:rPr>
          <w:noProof/>
        </w:rPr>
        <w:drawing>
          <wp:inline distT="0" distB="0" distL="0" distR="0" wp14:anchorId="5CD7A270" wp14:editId="7CF3F057">
            <wp:extent cx="5400040" cy="1294130"/>
            <wp:effectExtent l="0" t="0" r="0" b="1270"/>
            <wp:docPr id="16" name="Kép 16"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képernyőkép, Betűtípus, sor látható&#10;&#10;Automatikusan generált leírás"/>
                    <pic:cNvPicPr/>
                  </pic:nvPicPr>
                  <pic:blipFill>
                    <a:blip r:embed="rId11"/>
                    <a:stretch>
                      <a:fillRect/>
                    </a:stretch>
                  </pic:blipFill>
                  <pic:spPr>
                    <a:xfrm>
                      <a:off x="0" y="0"/>
                      <a:ext cx="5400040" cy="1294130"/>
                    </a:xfrm>
                    <a:prstGeom prst="rect">
                      <a:avLst/>
                    </a:prstGeom>
                  </pic:spPr>
                </pic:pic>
              </a:graphicData>
            </a:graphic>
          </wp:inline>
        </w:drawing>
      </w:r>
    </w:p>
    <w:p w14:paraId="3F95C367" w14:textId="66BF93B1" w:rsidR="00034543" w:rsidRPr="00FC63CB" w:rsidRDefault="00E7375C" w:rsidP="00D645B9">
      <w:pPr>
        <w:pStyle w:val="Kpalrs"/>
      </w:pPr>
      <w:r w:rsidRPr="00FC63CB">
        <w:t xml:space="preserve">Ábra </w:t>
      </w:r>
      <w:fldSimple w:instr=" SEQ Ábra \* ARABIC ">
        <w:r w:rsidR="00306C86">
          <w:rPr>
            <w:noProof/>
          </w:rPr>
          <w:t>2</w:t>
        </w:r>
      </w:fldSimple>
      <w:r w:rsidRPr="00FC63CB">
        <w:t>: Kód fordítása .NET környezetben.</w:t>
      </w:r>
    </w:p>
    <w:p w14:paraId="5BC8CCD3" w14:textId="7B8672D1" w:rsidR="00B101FC" w:rsidRPr="00FC63CB" w:rsidRDefault="004C4B3F" w:rsidP="00B101FC">
      <w:r w:rsidRPr="00FC63CB">
        <w:t xml:space="preserve">A keretrendszer moduláris felépítésű </w:t>
      </w:r>
      <w:r w:rsidR="00866D99" w:rsidRPr="00FC63CB">
        <w:t>és</w:t>
      </w:r>
      <w:r w:rsidRPr="00FC63CB">
        <w:t xml:space="preserve"> csak alapvető osztályokat tartalmaz</w:t>
      </w:r>
      <w:r w:rsidR="00866D99" w:rsidRPr="00FC63CB">
        <w:t xml:space="preserve">, így a környezet kis méretű marad, az alkalmazás pedig csak a használt könyvtárakat tartalmazza. </w:t>
      </w:r>
      <w:r w:rsidR="001B346A" w:rsidRPr="00FC63CB">
        <w:t>T</w:t>
      </w:r>
      <w:r w:rsidRPr="00FC63CB">
        <w:t xml:space="preserve">ovábbi komponenseket a NuGet csomagkezelő rendszeren keresztül tudunk hozzáadni. </w:t>
      </w:r>
    </w:p>
    <w:p w14:paraId="04CB4FAE" w14:textId="7647B376" w:rsidR="000F4BAD" w:rsidRPr="00FC63CB" w:rsidRDefault="00DE7F09" w:rsidP="00F9402C">
      <w:pPr>
        <w:pStyle w:val="Cmsor2"/>
      </w:pPr>
      <w:bookmarkStart w:id="9" w:name="_Toc149406533"/>
      <w:r w:rsidRPr="00FC63CB">
        <w:lastRenderedPageBreak/>
        <w:t>ASP.NET Core</w:t>
      </w:r>
      <w:bookmarkEnd w:id="9"/>
    </w:p>
    <w:p w14:paraId="7E098217" w14:textId="3DE6914F" w:rsidR="00B101FC" w:rsidRPr="00FC63CB" w:rsidRDefault="007C0BD4" w:rsidP="00B101FC">
      <w:r w:rsidRPr="00FC63CB">
        <w:t>Az ASP.NET Core</w:t>
      </w:r>
      <w:sdt>
        <w:sdtPr>
          <w:id w:val="246466571"/>
          <w:citation/>
        </w:sdtPr>
        <w:sdtContent>
          <w:r w:rsidR="006D5ABD" w:rsidRPr="00FC63CB">
            <w:fldChar w:fldCharType="begin"/>
          </w:r>
          <w:r w:rsidR="006D5ABD" w:rsidRPr="00FC63CB">
            <w:instrText xml:space="preserve"> CITATION Mic22 \l 1033 </w:instrText>
          </w:r>
          <w:r w:rsidR="006D5ABD" w:rsidRPr="00FC63CB">
            <w:fldChar w:fldCharType="separate"/>
          </w:r>
          <w:r w:rsidR="00306C86">
            <w:rPr>
              <w:noProof/>
            </w:rPr>
            <w:t xml:space="preserve"> [4]</w:t>
          </w:r>
          <w:r w:rsidR="006D5ABD" w:rsidRPr="00FC63CB">
            <w:fldChar w:fldCharType="end"/>
          </w:r>
        </w:sdtContent>
      </w:sdt>
      <w:r w:rsidRPr="00FC63CB">
        <w:t xml:space="preserve"> egy ingyenes, nyíltforráskódú keretrendszer</w:t>
      </w:r>
      <w:r w:rsidR="00A6151E" w:rsidRPr="00FC63CB">
        <w:t>, melyet modern web alapú alkalmazások készítésére fejlesztettek ki.</w:t>
      </w:r>
      <w:r w:rsidR="007D0BF9" w:rsidRPr="00FC63CB">
        <w:t xml:space="preserve"> A keretrendszer</w:t>
      </w:r>
      <w:r w:rsidR="00D5715D" w:rsidRPr="00FC63CB">
        <w:t xml:space="preserve"> segítségével készíthetünk szerver oldalon renderelt </w:t>
      </w:r>
      <w:r w:rsidR="00172875" w:rsidRPr="00FC63CB">
        <w:t>multi</w:t>
      </w:r>
      <w:r w:rsidR="00116295" w:rsidRPr="00FC63CB">
        <w:t>-</w:t>
      </w:r>
      <w:r w:rsidR="00172875" w:rsidRPr="00FC63CB">
        <w:t>page</w:t>
      </w:r>
      <w:r w:rsidR="00D5715D" w:rsidRPr="00FC63CB">
        <w:t xml:space="preserve"> alkalmazásokat (Razor pages), single-page alkalmazásokat (React, Angular) vagy REST (Representational State Transfer) </w:t>
      </w:r>
      <w:r w:rsidR="003E030C" w:rsidRPr="00FC63CB">
        <w:t>API</w:t>
      </w:r>
      <w:r w:rsidR="00BD6473" w:rsidRPr="00FC63CB">
        <w:t xml:space="preserve"> (Application Programming Interface)</w:t>
      </w:r>
      <w:r w:rsidR="00116295" w:rsidRPr="00FC63CB">
        <w:t xml:space="preserve"> szolgáltatást</w:t>
      </w:r>
      <w:r w:rsidR="003E030C" w:rsidRPr="00FC63CB">
        <w:t>, amelyt használhatunk tetszőleges kliensoldali technológia alkalmazásához.</w:t>
      </w:r>
    </w:p>
    <w:p w14:paraId="103388F8" w14:textId="50AF72D9" w:rsidR="00172875" w:rsidRPr="00FC63CB" w:rsidRDefault="002C3A16" w:rsidP="00172875">
      <w:r w:rsidRPr="00FC63CB">
        <w:t>Az ASP.NET támogatja a függőséginjektálást (Dependency injection) tervezési mintát. A minta lehetővé teszi azt, hogy egy osztály és azon függőségei között laza csatolás jöjjön létre azáltal, hogy az osztály nem függ a</w:t>
      </w:r>
      <w:r w:rsidR="00AC6F0F" w:rsidRPr="00FC63CB">
        <w:t xml:space="preserve">z </w:t>
      </w:r>
      <w:r w:rsidRPr="00FC63CB">
        <w:t xml:space="preserve">implementációtól. </w:t>
      </w:r>
      <w:r w:rsidR="00DC5E8A" w:rsidRPr="00FC63CB">
        <w:t>Az osztály a függőség szolgáltatásaihoz egy interfészen keresztül tud hozzájutni. Az esetleges függőségeket a Program.cs fájlban tudjuk rögzíteni, és a keretrendszer az osztály konstruktorán keresztül adja át a megfelelő függőségeket.</w:t>
      </w:r>
      <w:r w:rsidR="00172875" w:rsidRPr="00FC63CB">
        <w:t xml:space="preserve"> Az injektált függőségeknek többféle életciklust</w:t>
      </w:r>
      <w:sdt>
        <w:sdtPr>
          <w:id w:val="-1747254608"/>
          <w:citation/>
        </w:sdtPr>
        <w:sdtContent>
          <w:r w:rsidR="00BE3942" w:rsidRPr="00FC63CB">
            <w:fldChar w:fldCharType="begin"/>
          </w:r>
          <w:r w:rsidR="00BE3942" w:rsidRPr="00FC63CB">
            <w:instrText xml:space="preserve"> CITATION Wad23 \l 1033 </w:instrText>
          </w:r>
          <w:r w:rsidR="00BE3942" w:rsidRPr="00FC63CB">
            <w:fldChar w:fldCharType="separate"/>
          </w:r>
          <w:r w:rsidR="00306C86">
            <w:rPr>
              <w:noProof/>
            </w:rPr>
            <w:t xml:space="preserve"> [5]</w:t>
          </w:r>
          <w:r w:rsidR="00BE3942" w:rsidRPr="00FC63CB">
            <w:fldChar w:fldCharType="end"/>
          </w:r>
        </w:sdtContent>
      </w:sdt>
      <w:r w:rsidR="00172875" w:rsidRPr="00FC63CB">
        <w:t xml:space="preserve"> tudunk beállítani</w:t>
      </w:r>
      <w:r w:rsidR="00116295" w:rsidRPr="00FC63CB">
        <w:t>:</w:t>
      </w:r>
      <w:r w:rsidR="00172875" w:rsidRPr="00FC63CB">
        <w:t xml:space="preserve"> Transient esetén minden használatkor új objektum jön létre,</w:t>
      </w:r>
      <w:r w:rsidR="00A77DA3" w:rsidRPr="00FC63CB">
        <w:t xml:space="preserve"> ami többszálú alkalmazás</w:t>
      </w:r>
      <w:r w:rsidR="00F4482F" w:rsidRPr="00FC63CB">
        <w:t>ban</w:t>
      </w:r>
      <w:r w:rsidR="00A77DA3" w:rsidRPr="00FC63CB">
        <w:t xml:space="preserve"> előny </w:t>
      </w:r>
      <w:r w:rsidR="00AC6F0F" w:rsidRPr="00FC63CB">
        <w:t>lehet; a</w:t>
      </w:r>
      <w:r w:rsidR="00F4482F" w:rsidRPr="00FC63CB">
        <w:t xml:space="preserve"> Scoped objektum egy kérésen belül ugyanaz marad; a Singleton objektum esetén a kérések ugyanazt az egy objektumot használják.</w:t>
      </w:r>
    </w:p>
    <w:p w14:paraId="0D2BEC0D" w14:textId="77777777" w:rsidR="00617421" w:rsidRPr="00FC63CB" w:rsidRDefault="00617421" w:rsidP="00617421">
      <w:pPr>
        <w:keepNext/>
        <w:ind w:firstLine="0"/>
      </w:pPr>
      <w:r w:rsidRPr="00FC63CB">
        <w:rPr>
          <w:noProof/>
        </w:rPr>
        <w:drawing>
          <wp:inline distT="0" distB="0" distL="0" distR="0" wp14:anchorId="6C0316B1" wp14:editId="338E5362">
            <wp:extent cx="5400040" cy="3577590"/>
            <wp:effectExtent l="0" t="0" r="0" b="3810"/>
            <wp:docPr id="9" name="Kép 9"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Betűtípus, szám látható&#10;&#10;Automatikusan generált leírás"/>
                    <pic:cNvPicPr/>
                  </pic:nvPicPr>
                  <pic:blipFill>
                    <a:blip r:embed="rId12"/>
                    <a:stretch>
                      <a:fillRect/>
                    </a:stretch>
                  </pic:blipFill>
                  <pic:spPr>
                    <a:xfrm>
                      <a:off x="0" y="0"/>
                      <a:ext cx="5400040" cy="3577590"/>
                    </a:xfrm>
                    <a:prstGeom prst="rect">
                      <a:avLst/>
                    </a:prstGeom>
                  </pic:spPr>
                </pic:pic>
              </a:graphicData>
            </a:graphic>
          </wp:inline>
        </w:drawing>
      </w:r>
    </w:p>
    <w:p w14:paraId="6CF80B09" w14:textId="3F67EBEE" w:rsidR="00617421" w:rsidRPr="00FC63CB" w:rsidRDefault="00617421" w:rsidP="00D645B9">
      <w:pPr>
        <w:pStyle w:val="Kpalrs"/>
      </w:pPr>
      <w:r w:rsidRPr="00FC63CB">
        <w:t xml:space="preserve">Ábra </w:t>
      </w:r>
      <w:fldSimple w:instr=" SEQ Ábra \* ARABIC ">
        <w:r w:rsidR="00306C86">
          <w:rPr>
            <w:noProof/>
          </w:rPr>
          <w:t>3</w:t>
        </w:r>
      </w:fldSimple>
      <w:r w:rsidRPr="00FC63CB">
        <w:t>: A életciklusok típusainak működése</w:t>
      </w:r>
    </w:p>
    <w:p w14:paraId="553B921E" w14:textId="5FC3EE2C" w:rsidR="000F4BAD" w:rsidRPr="00FC63CB" w:rsidRDefault="00DE7F09" w:rsidP="00F9402C">
      <w:pPr>
        <w:pStyle w:val="Cmsor2"/>
      </w:pPr>
      <w:bookmarkStart w:id="10" w:name="_Toc149406534"/>
      <w:r w:rsidRPr="00FC63CB">
        <w:lastRenderedPageBreak/>
        <w:t>ASP.NET Identity</w:t>
      </w:r>
      <w:bookmarkEnd w:id="10"/>
    </w:p>
    <w:p w14:paraId="1135C6F7" w14:textId="726522EB" w:rsidR="00080E91" w:rsidRPr="00FC63CB" w:rsidRDefault="00C759B1" w:rsidP="00B101FC">
      <w:r w:rsidRPr="00FC63CB">
        <w:t>Az ASP.NET Identity</w:t>
      </w:r>
      <w:sdt>
        <w:sdtPr>
          <w:id w:val="1433777727"/>
          <w:citation/>
        </w:sdtPr>
        <w:sdtContent>
          <w:r w:rsidR="00BE3942" w:rsidRPr="00FC63CB">
            <w:fldChar w:fldCharType="begin"/>
          </w:r>
          <w:r w:rsidR="00BE3942" w:rsidRPr="00FC63CB">
            <w:instrText xml:space="preserve"> CITATION Ric22 \l 1033 </w:instrText>
          </w:r>
          <w:r w:rsidR="00BE3942" w:rsidRPr="00FC63CB">
            <w:fldChar w:fldCharType="separate"/>
          </w:r>
          <w:r w:rsidR="00306C86">
            <w:rPr>
              <w:noProof/>
            </w:rPr>
            <w:t xml:space="preserve"> [6]</w:t>
          </w:r>
          <w:r w:rsidR="00BE3942" w:rsidRPr="00FC63CB">
            <w:fldChar w:fldCharType="end"/>
          </w:r>
        </w:sdtContent>
      </w:sdt>
      <w:r w:rsidRPr="00FC63CB">
        <w:t xml:space="preserve"> a Microsoft által biztosított felhasználóikezelő rendszer, amely biztonságos hitelesítési és authorizációs funkciók kiépítésére szolgál az ASP.NET alkalmazásokban.</w:t>
      </w:r>
      <w:r w:rsidR="00863E9C" w:rsidRPr="00FC63CB">
        <w:t xml:space="preserve"> Az ASP.NET Core keretrendszer része, amelyet a regisztráció, a bejelentkezés, a jelszókezelés és a szerepek kezelésére terveztek.</w:t>
      </w:r>
    </w:p>
    <w:p w14:paraId="5ECA5003" w14:textId="5D5B7D29" w:rsidR="00E43558" w:rsidRPr="00FC63CB" w:rsidRDefault="00080E91" w:rsidP="00B101FC">
      <w:r w:rsidRPr="00FC63CB">
        <w:t>Az ASP.NET Identity több hitelesítési mechanizmust is támogat, használhatunk külső bejelentkezés szolgáltatókat, például Facebook, Google vagy Microsoft felhasználókat, vagy eltárolhatjuk a bejelentkezési adatokat az Identity rendszer segítségével</w:t>
      </w:r>
      <w:r w:rsidR="003A055D" w:rsidRPr="00FC63CB">
        <w:t xml:space="preserve"> és használhatunk cookie-alapú és token-alapú hitelesítést JSON Web Token (JWT) segítségével</w:t>
      </w:r>
      <w:r w:rsidRPr="00FC63CB">
        <w:t>.</w:t>
      </w:r>
    </w:p>
    <w:p w14:paraId="76F655E3" w14:textId="7BDA6558" w:rsidR="002D00A4" w:rsidRPr="00FC63CB" w:rsidRDefault="002D00A4" w:rsidP="00B101FC">
      <w:r w:rsidRPr="00FC63CB">
        <w:t>A hitelesítés és authorizáció egyik legfontosabb része a biztonság. Mivel én ebben a területben nem vagyok elég jártas, a felhasználókezelő saját implementálása helyett egy előre megírt és jól dokumentált megoldás mellett döntöttem. Az ASP.NET Identity és az Entity Framework Core szorosan integrálódik egymással, ezért ennek a könyvtár használatát választottam.</w:t>
      </w:r>
    </w:p>
    <w:p w14:paraId="41C16AF5" w14:textId="2750108E" w:rsidR="00DE7F09" w:rsidRPr="00FC63CB" w:rsidRDefault="00DE7F09" w:rsidP="00F9402C">
      <w:pPr>
        <w:pStyle w:val="Cmsor2"/>
      </w:pPr>
      <w:bookmarkStart w:id="11" w:name="_Toc149406535"/>
      <w:r w:rsidRPr="00FC63CB">
        <w:t>Entity Framework</w:t>
      </w:r>
      <w:r w:rsidR="00C76A80" w:rsidRPr="00FC63CB">
        <w:t xml:space="preserve"> Core</w:t>
      </w:r>
      <w:bookmarkEnd w:id="11"/>
    </w:p>
    <w:p w14:paraId="34EA98DD" w14:textId="5A227B77" w:rsidR="00B101FC" w:rsidRPr="00FC63CB" w:rsidRDefault="00D27E89" w:rsidP="00B101FC">
      <w:r w:rsidRPr="00FC63CB">
        <w:t xml:space="preserve">Az Entity Framework Core </w:t>
      </w:r>
      <w:r w:rsidR="000B22AF" w:rsidRPr="00FC63CB">
        <w:t>(EF Core)</w:t>
      </w:r>
      <w:sdt>
        <w:sdtPr>
          <w:id w:val="-675117873"/>
          <w:citation/>
        </w:sdtPr>
        <w:sdtContent>
          <w:r w:rsidR="00D050E6" w:rsidRPr="00FC63CB">
            <w:fldChar w:fldCharType="begin"/>
          </w:r>
          <w:r w:rsidR="00D050E6" w:rsidRPr="00FC63CB">
            <w:instrText xml:space="preserve"> CITATION Mic21 \l 1033 </w:instrText>
          </w:r>
          <w:r w:rsidR="00D050E6" w:rsidRPr="00FC63CB">
            <w:fldChar w:fldCharType="separate"/>
          </w:r>
          <w:r w:rsidR="00306C86">
            <w:rPr>
              <w:noProof/>
            </w:rPr>
            <w:t xml:space="preserve"> [7]</w:t>
          </w:r>
          <w:r w:rsidR="00D050E6" w:rsidRPr="00FC63CB">
            <w:fldChar w:fldCharType="end"/>
          </w:r>
        </w:sdtContent>
      </w:sdt>
      <w:r w:rsidR="000B22AF" w:rsidRPr="00FC63CB">
        <w:t xml:space="preserve"> </w:t>
      </w:r>
      <w:r w:rsidRPr="00FC63CB">
        <w:t>egy Microsoft által létrehozott objektum-relációs leképező könyvtár.</w:t>
      </w:r>
      <w:r w:rsidR="0009463E" w:rsidRPr="00FC63CB">
        <w:t xml:space="preserve"> </w:t>
      </w:r>
      <w:r w:rsidR="003D044F" w:rsidRPr="00FC63CB">
        <w:t>A szoftver platformfüggetlen, használhatjuk Windows, MacOS és Linus operációs rendszeren, továbbá kompatibilis a legtöbb adatbázis</w:t>
      </w:r>
      <w:r w:rsidR="00DE4BE7" w:rsidRPr="00FC63CB">
        <w:t>kezelő rendszerre</w:t>
      </w:r>
      <w:r w:rsidR="003D044F" w:rsidRPr="00FC63CB">
        <w:t>l</w:t>
      </w:r>
      <w:r w:rsidR="000D4E0A" w:rsidRPr="00FC63CB">
        <w:t>, például a Microsoft SQL Server-hez, a MySQL-hez és a Post</w:t>
      </w:r>
      <w:r w:rsidR="008409B2" w:rsidRPr="00FC63CB">
        <w:t>g</w:t>
      </w:r>
      <w:r w:rsidR="000D4E0A" w:rsidRPr="00FC63CB">
        <w:t>reSQL-hez</w:t>
      </w:r>
      <w:r w:rsidR="003D044F" w:rsidRPr="00FC63CB">
        <w:t xml:space="preserve">. </w:t>
      </w:r>
      <w:r w:rsidR="0009463E" w:rsidRPr="00FC63CB">
        <w:t>Ennek</w:t>
      </w:r>
      <w:r w:rsidR="001125E9" w:rsidRPr="00FC63CB">
        <w:t xml:space="preserve"> használatának</w:t>
      </w:r>
      <w:r w:rsidR="0009463E" w:rsidRPr="00FC63CB">
        <w:t xml:space="preserve"> segítségével függetleníteni tudjuk alkalmazás</w:t>
      </w:r>
      <w:r w:rsidR="000D4E0A" w:rsidRPr="00FC63CB">
        <w:t>ai</w:t>
      </w:r>
      <w:r w:rsidR="0009463E" w:rsidRPr="00FC63CB">
        <w:t>nkat az adatbázismotortól.</w:t>
      </w:r>
    </w:p>
    <w:p w14:paraId="5B660A82" w14:textId="74DF26F4" w:rsidR="000B22AF" w:rsidRPr="00FC63CB" w:rsidRDefault="00DE4BE7" w:rsidP="00FC0E25">
      <w:r w:rsidRPr="00FC63CB">
        <w:t xml:space="preserve">Az </w:t>
      </w:r>
      <w:r w:rsidR="00FC0E25" w:rsidRPr="00FC63CB">
        <w:t>EF Core egyik fő funkciója a code-first leképezési módszer</w:t>
      </w:r>
      <w:r w:rsidR="00AE7EFE" w:rsidRPr="00FC63CB">
        <w:t>. A fejlesztőnek van lehetősége arra, hogy elsődlegesen az alkalmazás objektummodelljét definiálja majd a keretrendszer segítségével hozza létre a kapcsolódó adatbázis sémát. A könyvtár egy migrációs rendszert is tartalmaz, ami az adatsémában való változtatások</w:t>
      </w:r>
      <w:r w:rsidR="000D4E0A" w:rsidRPr="00FC63CB">
        <w:t xml:space="preserve"> lebonyolítását</w:t>
      </w:r>
      <w:r w:rsidR="00AE7EFE" w:rsidRPr="00FC63CB">
        <w:t xml:space="preserve"> segíti az adatok elvesztése nélkül.</w:t>
      </w:r>
    </w:p>
    <w:p w14:paraId="42E47AFA" w14:textId="77777777" w:rsidR="00C238D4" w:rsidRPr="00FC63CB" w:rsidRDefault="00C238D4" w:rsidP="00C238D4">
      <w:pPr>
        <w:keepNext/>
        <w:ind w:firstLine="0"/>
        <w:jc w:val="center"/>
      </w:pPr>
      <w:r w:rsidRPr="00FC63CB">
        <w:rPr>
          <w:noProof/>
        </w:rPr>
        <w:lastRenderedPageBreak/>
        <w:drawing>
          <wp:inline distT="0" distB="0" distL="0" distR="0" wp14:anchorId="66665EBC" wp14:editId="20BBCCEA">
            <wp:extent cx="4701540" cy="2527300"/>
            <wp:effectExtent l="0" t="0" r="3810" b="6350"/>
            <wp:docPr id="4" name="Kép 4"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tervezés látható&#10;&#10;Automatikusan generált leírá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40" cy="2527300"/>
                    </a:xfrm>
                    <a:prstGeom prst="rect">
                      <a:avLst/>
                    </a:prstGeom>
                    <a:noFill/>
                    <a:ln>
                      <a:noFill/>
                    </a:ln>
                  </pic:spPr>
                </pic:pic>
              </a:graphicData>
            </a:graphic>
          </wp:inline>
        </w:drawing>
      </w:r>
    </w:p>
    <w:p w14:paraId="6128422D" w14:textId="19A8975F" w:rsidR="00D540ED" w:rsidRPr="00FC63CB" w:rsidRDefault="00C238D4" w:rsidP="00D645B9">
      <w:pPr>
        <w:pStyle w:val="Kpalrs"/>
      </w:pPr>
      <w:r w:rsidRPr="00FC63CB">
        <w:t xml:space="preserve">Ábra </w:t>
      </w:r>
      <w:fldSimple w:instr=" SEQ Ábra \* ARABIC ">
        <w:r w:rsidR="00306C86">
          <w:rPr>
            <w:noProof/>
          </w:rPr>
          <w:t>4</w:t>
        </w:r>
      </w:fldSimple>
      <w:r w:rsidRPr="00FC63CB">
        <w:t>: A database-first és a code-first megközelítés közötti különbség</w:t>
      </w:r>
    </w:p>
    <w:p w14:paraId="46B810E4" w14:textId="3815F232" w:rsidR="00AE7EFE" w:rsidRPr="00FC63CB" w:rsidRDefault="00F46A50" w:rsidP="00FC0E25">
      <w:r w:rsidRPr="00FC63CB">
        <w:t xml:space="preserve">Az EF Core </w:t>
      </w:r>
      <w:r w:rsidR="00D66295" w:rsidRPr="00FC63CB">
        <w:t xml:space="preserve">és </w:t>
      </w:r>
      <w:r w:rsidRPr="00FC63CB">
        <w:t xml:space="preserve">a LINQ (Language Integrated Query) rendszer </w:t>
      </w:r>
      <w:r w:rsidR="00D66295" w:rsidRPr="00FC63CB">
        <w:t>együttműködésével könnyen tudunk olvasható adatbázis lekérdezéseket írni C# szinta</w:t>
      </w:r>
      <w:r w:rsidR="00D641E5" w:rsidRPr="00FC63CB">
        <w:t>x</w:t>
      </w:r>
      <w:r w:rsidR="00D66295" w:rsidRPr="00FC63CB">
        <w:t>is használatával. A LINQ típusbiztonságot is biztosít</w:t>
      </w:r>
      <w:r w:rsidR="00E43558" w:rsidRPr="00FC63CB">
        <w:t>, és olyan objektumokon is használhatjuk, amik implementálják az IEnumerable és az IQueryable interfészeket.</w:t>
      </w:r>
      <w:r w:rsidR="00D641E5" w:rsidRPr="00FC63CB">
        <w:t xml:space="preserve"> </w:t>
      </w:r>
    </w:p>
    <w:p w14:paraId="7D2E58E5" w14:textId="19191E1F" w:rsidR="00F6254D" w:rsidRPr="00FC63CB" w:rsidRDefault="00F6254D" w:rsidP="00F9402C">
      <w:pPr>
        <w:pStyle w:val="Cmsor2"/>
      </w:pPr>
      <w:bookmarkStart w:id="12" w:name="_Toc149406536"/>
      <w:r w:rsidRPr="00FC63CB">
        <w:t>SignalR</w:t>
      </w:r>
      <w:bookmarkEnd w:id="12"/>
    </w:p>
    <w:p w14:paraId="249E5342" w14:textId="5D5E6E4D" w:rsidR="00F6254D" w:rsidRDefault="00F6254D" w:rsidP="00F6254D">
      <w:r w:rsidRPr="00FC63CB">
        <w:t>A SignalR</w:t>
      </w:r>
      <w:sdt>
        <w:sdtPr>
          <w:id w:val="-1459409719"/>
          <w:citation/>
        </w:sdtPr>
        <w:sdtContent>
          <w:r w:rsidR="00324275">
            <w:fldChar w:fldCharType="begin"/>
          </w:r>
          <w:r w:rsidR="00324275">
            <w:rPr>
              <w:lang w:val="en-US"/>
            </w:rPr>
            <w:instrText xml:space="preserve"> CITATION Pat20 \l 1033 </w:instrText>
          </w:r>
          <w:r w:rsidR="00324275">
            <w:fldChar w:fldCharType="separate"/>
          </w:r>
          <w:r w:rsidR="00306C86">
            <w:rPr>
              <w:noProof/>
              <w:lang w:val="en-US"/>
            </w:rPr>
            <w:t xml:space="preserve"> </w:t>
          </w:r>
          <w:r w:rsidR="00306C86" w:rsidRPr="00306C86">
            <w:rPr>
              <w:noProof/>
              <w:lang w:val="en-US"/>
            </w:rPr>
            <w:t>[8]</w:t>
          </w:r>
          <w:r w:rsidR="00324275">
            <w:fldChar w:fldCharType="end"/>
          </w:r>
        </w:sdtContent>
      </w:sdt>
      <w:r w:rsidRPr="00FC63CB">
        <w:t xml:space="preserve"> egy ingyenes és nyíltforráskódú könyvtár ASP.NET keretrendszerhez, </w:t>
      </w:r>
      <w:r w:rsidR="00FC63CB">
        <w:t>amelyet a Microsoft fejlesztett ki, és</w:t>
      </w:r>
      <w:r w:rsidRPr="00FC63CB">
        <w:t xml:space="preserve"> lehetővé teszi a </w:t>
      </w:r>
      <w:r w:rsidR="00FC63CB" w:rsidRPr="00FC63CB">
        <w:t>valós idejű</w:t>
      </w:r>
      <w:r w:rsidRPr="00FC63CB">
        <w:t xml:space="preserve"> </w:t>
      </w:r>
      <w:r w:rsidR="00FC63CB">
        <w:t xml:space="preserve">kommunikációt a szerver és a kliens között. Ez a technológia különösen hasznos azoknál az alkalmazásoknál, amelyek olyan funkciókat igényelnek, mint az élő csevegés, a valós idejű értesítések, az online </w:t>
      </w:r>
      <w:r w:rsidR="00B37B5C">
        <w:t>játék</w:t>
      </w:r>
      <w:r w:rsidR="00FC63CB">
        <w:t xml:space="preserve"> stb. A könyvtár tartalmaz szerveroldali és kliensoldali </w:t>
      </w:r>
      <w:r w:rsidR="00B37B5C">
        <w:t>JavaScript komponenseket.</w:t>
      </w:r>
    </w:p>
    <w:p w14:paraId="45505F15" w14:textId="6157183A" w:rsidR="00BF425A" w:rsidRDefault="00BF425A" w:rsidP="00F6254D">
      <w:r>
        <w:t>A SignalR többféle módon módon tudja kezelni a valós idejű kommunikációt: WebSockets, szerver által küldött események (</w:t>
      </w:r>
      <w:r w:rsidR="00F77836">
        <w:t>S</w:t>
      </w:r>
      <w:r>
        <w:t>erver-</w:t>
      </w:r>
      <w:r w:rsidR="00F77836">
        <w:t>S</w:t>
      </w:r>
      <w:r>
        <w:t xml:space="preserve">ent </w:t>
      </w:r>
      <w:r w:rsidR="00F77836">
        <w:t>E</w:t>
      </w:r>
      <w:r>
        <w:t>vents), vagy Long Polling segítségével.</w:t>
      </w:r>
      <w:r w:rsidR="006D5DE6">
        <w:t xml:space="preserve"> A rendszer automatikusan kiválasztja a körülményeknek legjobban megfelelő kommunikációs módszert a kliens képességei és a szerver konfigurációját figyelembe véve.</w:t>
      </w:r>
    </w:p>
    <w:p w14:paraId="4AAF073E" w14:textId="6D34B047" w:rsidR="006D5DE6" w:rsidRDefault="006D5DE6" w:rsidP="00F6254D">
      <w:r>
        <w:t xml:space="preserve">A könyvtár Hub-okat használ a kliens és a szerver közötti kommunikációhoz. A hub egy olyan interfészt nyújt a fejlesztőnek, ami lehetővé teszi azt, hogy a kliens a szerveroldali funkciókat tudjon meghívni paraméterekkel, és ugyanúgy fordítva, ezzel </w:t>
      </w:r>
      <w:r>
        <w:lastRenderedPageBreak/>
        <w:t xml:space="preserve">biztosítva a </w:t>
      </w:r>
      <w:r w:rsidR="00F41A7C">
        <w:t>kétirányú</w:t>
      </w:r>
      <w:r>
        <w:t xml:space="preserve"> kommunikációt.</w:t>
      </w:r>
      <w:r w:rsidR="006B7611">
        <w:t xml:space="preserve"> A SignalR eseménykezelést (pl. csatlakozás és lecsatlakozás), </w:t>
      </w:r>
      <w:r w:rsidR="009126F7">
        <w:t xml:space="preserve">hibakezelést, </w:t>
      </w:r>
      <w:r w:rsidR="006B7611">
        <w:t>felhasználó authentikációt és authorizációt</w:t>
      </w:r>
      <w:r w:rsidR="009126F7">
        <w:t xml:space="preserve"> is nyújt</w:t>
      </w:r>
      <w:r w:rsidR="006B7611">
        <w:t>.</w:t>
      </w:r>
    </w:p>
    <w:p w14:paraId="0E3502E3" w14:textId="77777777" w:rsidR="006B1F24" w:rsidRDefault="006B1F24" w:rsidP="006B1F24">
      <w:pPr>
        <w:keepNext/>
        <w:jc w:val="center"/>
      </w:pPr>
      <w:r>
        <w:rPr>
          <w:noProof/>
        </w:rPr>
        <w:drawing>
          <wp:inline distT="0" distB="0" distL="0" distR="0" wp14:anchorId="054E77D8" wp14:editId="7D0A0CDA">
            <wp:extent cx="4340172" cy="4063042"/>
            <wp:effectExtent l="0" t="0" r="3810" b="0"/>
            <wp:docPr id="2058901361" name="Kép 1" descr="Invoking methods with Sign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king methods with Signal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002" cy="4116243"/>
                    </a:xfrm>
                    <a:prstGeom prst="rect">
                      <a:avLst/>
                    </a:prstGeom>
                    <a:noFill/>
                    <a:ln>
                      <a:noFill/>
                    </a:ln>
                  </pic:spPr>
                </pic:pic>
              </a:graphicData>
            </a:graphic>
          </wp:inline>
        </w:drawing>
      </w:r>
    </w:p>
    <w:p w14:paraId="2B2CBF5E" w14:textId="25B5A14A" w:rsidR="006B1F24" w:rsidRDefault="006B1F24" w:rsidP="006B1F24">
      <w:pPr>
        <w:pStyle w:val="Kpalrs"/>
      </w:pPr>
      <w:r>
        <w:t xml:space="preserve">Ábra </w:t>
      </w:r>
      <w:fldSimple w:instr=" SEQ Ábra \* ARABIC ">
        <w:r w:rsidR="00306C86">
          <w:rPr>
            <w:noProof/>
          </w:rPr>
          <w:t>5</w:t>
        </w:r>
      </w:fldSimple>
      <w:r>
        <w:t>: A kliens és szerver közötti függvényhívás.</w:t>
      </w:r>
    </w:p>
    <w:p w14:paraId="7C18B6AA" w14:textId="34292722" w:rsidR="00C65E25" w:rsidRDefault="00C65E25" w:rsidP="00F9402C">
      <w:pPr>
        <w:pStyle w:val="Cmsor2"/>
      </w:pPr>
      <w:bookmarkStart w:id="13" w:name="_Toc149406537"/>
      <w:r>
        <w:t>Quartz.NET</w:t>
      </w:r>
      <w:bookmarkEnd w:id="13"/>
    </w:p>
    <w:p w14:paraId="06EAF1A5" w14:textId="73A34558" w:rsidR="00C65E25" w:rsidRDefault="00C65E25" w:rsidP="00C65E25">
      <w:r>
        <w:t>A Quartz.NET</w:t>
      </w:r>
      <w:sdt>
        <w:sdtPr>
          <w:id w:val="2248449"/>
          <w:citation/>
        </w:sdtPr>
        <w:sdtContent>
          <w:r w:rsidR="00F01202">
            <w:fldChar w:fldCharType="begin"/>
          </w:r>
          <w:r w:rsidR="00F01202">
            <w:instrText xml:space="preserve"> CITATION Mar \l 1038 </w:instrText>
          </w:r>
          <w:r w:rsidR="00F01202">
            <w:fldChar w:fldCharType="separate"/>
          </w:r>
          <w:r w:rsidR="00306C86">
            <w:rPr>
              <w:noProof/>
            </w:rPr>
            <w:t xml:space="preserve"> [9]</w:t>
          </w:r>
          <w:r w:rsidR="00F01202">
            <w:fldChar w:fldCharType="end"/>
          </w:r>
        </w:sdtContent>
      </w:sdt>
      <w:r>
        <w:t xml:space="preserve"> egy nyíltforráskódú feladat ütemező keretrendszer, melyet a .NET keretrendszerre fejlesztettek ki. A könyvtár segítségével könnyedén olyan feladatokat definiálni, amelyeket </w:t>
      </w:r>
      <w:r w:rsidR="00160563">
        <w:t>bizonyos időközönként vagy eseményekkor kell elvégezni. A keretrendszer erősen konfigurálható.</w:t>
      </w:r>
    </w:p>
    <w:p w14:paraId="2C7DD909" w14:textId="2E882146" w:rsidR="00160563" w:rsidRPr="00C65E25" w:rsidRDefault="00160563" w:rsidP="00C65E25">
      <w:r>
        <w:t xml:space="preserve">Az egyik funkciója könyvtárnak a Clustering, a rendszer több szerveren is képes futtatni a feladatütemezőt, amely nagy rendelkezésre állást biztosít. A Clustering segít abban figyel arra, hogy egy feladatot csak egy szerveren futtasson, ezzel megakadályozva a feladatok ismétlődését. </w:t>
      </w:r>
      <w:r w:rsidR="005946FC">
        <w:t xml:space="preserve">A keretrendszer támogatja a bővítmények létrehozását is, lehetővé </w:t>
      </w:r>
      <w:r w:rsidR="005946FC" w:rsidRPr="005946FC">
        <w:t>teszi különböző eseményekhez hallgatók hozzáadását, amelyek lehetővé teszik testre szabott műveletek vagy monitorozás hozzáadását.</w:t>
      </w:r>
    </w:p>
    <w:p w14:paraId="00F1B1CB" w14:textId="0936876A" w:rsidR="00C76A80" w:rsidRPr="00FC63CB" w:rsidRDefault="00C76A80" w:rsidP="00F9402C">
      <w:pPr>
        <w:pStyle w:val="Cmsor2"/>
      </w:pPr>
      <w:bookmarkStart w:id="14" w:name="_Toc149406538"/>
      <w:r w:rsidRPr="00FC63CB">
        <w:lastRenderedPageBreak/>
        <w:t>Type</w:t>
      </w:r>
      <w:r w:rsidR="007C706D" w:rsidRPr="00FC63CB">
        <w:t>S</w:t>
      </w:r>
      <w:r w:rsidRPr="00FC63CB">
        <w:t>cript</w:t>
      </w:r>
      <w:bookmarkEnd w:id="14"/>
    </w:p>
    <w:p w14:paraId="73B070C9" w14:textId="47AD9B7F" w:rsidR="00B101FC" w:rsidRPr="00FC63CB" w:rsidRDefault="00D42CD5" w:rsidP="00B101FC">
      <w:r w:rsidRPr="00FC63CB">
        <w:t xml:space="preserve">A </w:t>
      </w:r>
      <w:r w:rsidR="007C706D" w:rsidRPr="00FC63CB">
        <w:t>TypeScript</w:t>
      </w:r>
      <w:sdt>
        <w:sdtPr>
          <w:id w:val="-303086336"/>
          <w:citation/>
        </w:sdtPr>
        <w:sdtContent>
          <w:r w:rsidR="00D050E6" w:rsidRPr="00FC63CB">
            <w:fldChar w:fldCharType="begin"/>
          </w:r>
          <w:r w:rsidR="00D050E6" w:rsidRPr="00FC63CB">
            <w:instrText xml:space="preserve"> CITATION Mic232 \l 1033 </w:instrText>
          </w:r>
          <w:r w:rsidR="00D050E6" w:rsidRPr="00FC63CB">
            <w:fldChar w:fldCharType="separate"/>
          </w:r>
          <w:r w:rsidR="00306C86">
            <w:rPr>
              <w:noProof/>
            </w:rPr>
            <w:t xml:space="preserve"> [10]</w:t>
          </w:r>
          <w:r w:rsidR="00D050E6" w:rsidRPr="00FC63CB">
            <w:fldChar w:fldCharType="end"/>
          </w:r>
        </w:sdtContent>
      </w:sdt>
      <w:r w:rsidR="007C706D" w:rsidRPr="00FC63CB">
        <w:t xml:space="preserve"> </w:t>
      </w:r>
      <w:r w:rsidR="00BF130C" w:rsidRPr="00FC63CB">
        <w:t>egy magasszintű</w:t>
      </w:r>
      <w:r w:rsidR="00603034" w:rsidRPr="00FC63CB">
        <w:t>, objektum-orientált</w:t>
      </w:r>
      <w:r w:rsidR="00BF130C" w:rsidRPr="00FC63CB">
        <w:t>, böngészőkben használt</w:t>
      </w:r>
      <w:r w:rsidR="00DD2733" w:rsidRPr="00FC63CB">
        <w:t>,</w:t>
      </w:r>
      <w:r w:rsidR="00BF130C" w:rsidRPr="00FC63CB">
        <w:t xml:space="preserve"> nyíltforráskódú programozási nyelv, ami a JavaScript kiterjesztése. </w:t>
      </w:r>
      <w:r w:rsidR="00E21521" w:rsidRPr="00FC63CB">
        <w:t>A TypeScript fordító JavaScript kódot hoz létre, ezért minden JavaScript-et támogató környezetben futtatható, és minden JavaScript kód szintaktikailag érvényes TypeScript kód</w:t>
      </w:r>
      <w:r w:rsidR="00652CB6" w:rsidRPr="00FC63CB">
        <w:t xml:space="preserve"> is</w:t>
      </w:r>
      <w:r w:rsidR="00E21521" w:rsidRPr="00FC63CB">
        <w:t>.</w:t>
      </w:r>
      <w:r w:rsidR="00DB1748" w:rsidRPr="00FC63CB">
        <w:t xml:space="preserve"> A nyelv funkciói jelentősen javítja a kód karbantarthatóságát és olvashatóságát.</w:t>
      </w:r>
    </w:p>
    <w:p w14:paraId="67E94808" w14:textId="77777777" w:rsidR="00D66295" w:rsidRPr="00FC63CB" w:rsidRDefault="00D66295" w:rsidP="00D66295">
      <w:pPr>
        <w:keepNext/>
        <w:ind w:firstLine="0"/>
      </w:pPr>
      <w:r w:rsidRPr="00FC63CB">
        <w:rPr>
          <w:noProof/>
        </w:rPr>
        <w:drawing>
          <wp:inline distT="0" distB="0" distL="0" distR="0" wp14:anchorId="71C17D51" wp14:editId="6E567362">
            <wp:extent cx="5400040" cy="1696085"/>
            <wp:effectExtent l="0" t="0" r="0" b="0"/>
            <wp:docPr id="3" name="Kép 3" descr="What is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ype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696085"/>
                    </a:xfrm>
                    <a:prstGeom prst="rect">
                      <a:avLst/>
                    </a:prstGeom>
                    <a:noFill/>
                    <a:ln>
                      <a:noFill/>
                    </a:ln>
                  </pic:spPr>
                </pic:pic>
              </a:graphicData>
            </a:graphic>
          </wp:inline>
        </w:drawing>
      </w:r>
    </w:p>
    <w:p w14:paraId="0D1FCAED" w14:textId="5EC8C486" w:rsidR="00D66295" w:rsidRPr="00FC63CB" w:rsidRDefault="00D66295" w:rsidP="00D645B9">
      <w:pPr>
        <w:pStyle w:val="Kpalrs"/>
      </w:pPr>
      <w:r w:rsidRPr="00FC63CB">
        <w:t xml:space="preserve">Ábra </w:t>
      </w:r>
      <w:fldSimple w:instr=" SEQ Ábra \* ARABIC ">
        <w:r w:rsidR="00306C86">
          <w:rPr>
            <w:noProof/>
          </w:rPr>
          <w:t>6</w:t>
        </w:r>
      </w:fldSimple>
      <w:r w:rsidRPr="00FC63CB">
        <w:t>: A fordító TypeScript kódból JavaScript kódot készít.</w:t>
      </w:r>
    </w:p>
    <w:p w14:paraId="3299EF32" w14:textId="1AE780CE" w:rsidR="00A9384C" w:rsidRPr="00FC63CB" w:rsidRDefault="00E21521" w:rsidP="00B101FC">
      <w:r w:rsidRPr="00FC63CB">
        <w:t>A TypeScript statikus</w:t>
      </w:r>
      <w:r w:rsidR="00CA59DE" w:rsidRPr="00FC63CB">
        <w:t xml:space="preserve"> típusosságot biztosít, így lehetővé teszi a </w:t>
      </w:r>
      <w:r w:rsidRPr="00FC63CB">
        <w:t>típusellenőrzést</w:t>
      </w:r>
      <w:r w:rsidR="00CA59DE" w:rsidRPr="00FC63CB">
        <w:t xml:space="preserve"> fordítási időben. Ez jelentősen megkönnyíti</w:t>
      </w:r>
      <w:r w:rsidR="00603034" w:rsidRPr="00FC63CB">
        <w:t xml:space="preserve"> a fejlesztést</w:t>
      </w:r>
      <w:r w:rsidR="00CA59DE" w:rsidRPr="00FC63CB">
        <w:t>, mivel a legtöbb futási idejű hiba kiderül fordításkor, továbbá</w:t>
      </w:r>
      <w:r w:rsidR="0023484C" w:rsidRPr="00FC63CB">
        <w:t xml:space="preserve"> valódi</w:t>
      </w:r>
      <w:r w:rsidR="00CA59DE" w:rsidRPr="00FC63CB">
        <w:t xml:space="preserve"> IntelliSense </w:t>
      </w:r>
      <w:r w:rsidR="0023484C" w:rsidRPr="00FC63CB">
        <w:t>támogatást is nyújt.</w:t>
      </w:r>
      <w:r w:rsidR="00603034" w:rsidRPr="00FC63CB">
        <w:t xml:space="preserve"> A nyelv segítségével saját osztályokat és interfészeket is létrehozhatunk, melyeknek adattagokat és függvényeket adhatunk</w:t>
      </w:r>
      <w:r w:rsidR="00BF52CF" w:rsidRPr="00FC63CB">
        <w:t>.</w:t>
      </w:r>
      <w:r w:rsidR="0021720D" w:rsidRPr="00FC63CB">
        <w:t xml:space="preserve"> </w:t>
      </w:r>
      <w:r w:rsidR="00BF52CF" w:rsidRPr="00FC63CB">
        <w:t>Strukturális</w:t>
      </w:r>
      <w:r w:rsidR="00C12BF0" w:rsidRPr="00FC63CB">
        <w:t xml:space="preserve"> </w:t>
      </w:r>
      <w:r w:rsidR="00BF52CF" w:rsidRPr="00FC63CB">
        <w:t>típusosság</w:t>
      </w:r>
      <w:r w:rsidR="003B4684" w:rsidRPr="00FC63CB">
        <w:t xml:space="preserve"> jellemzi</w:t>
      </w:r>
      <w:r w:rsidR="00C12BF0" w:rsidRPr="00FC63CB">
        <w:t xml:space="preserve">, vagyis egy objektum </w:t>
      </w:r>
      <w:r w:rsidR="00BF52CF" w:rsidRPr="00FC63CB">
        <w:t>strukturálisan</w:t>
      </w:r>
      <w:r w:rsidR="00C12BF0" w:rsidRPr="00FC63CB">
        <w:t xml:space="preserve"> kompatibilis egy másik objektummal, ha </w:t>
      </w:r>
      <w:r w:rsidR="0021720D" w:rsidRPr="00FC63CB">
        <w:t>tartalmazza a publikusan elérhető tagváltozóit és függvényeit</w:t>
      </w:r>
      <w:r w:rsidR="00A9384C" w:rsidRPr="00FC63CB">
        <w:t>.</w:t>
      </w:r>
    </w:p>
    <w:p w14:paraId="404A9F82" w14:textId="5CFDF0D9" w:rsidR="00C12BF0" w:rsidRPr="00FC63CB" w:rsidRDefault="00A9384C" w:rsidP="00B101FC">
      <w:r w:rsidRPr="00FC63CB">
        <w:t xml:space="preserve">Alapértelmezetten a változók felvehetik a null és undefined </w:t>
      </w:r>
      <w:r w:rsidR="00A31192" w:rsidRPr="00FC63CB">
        <w:t>értékeket</w:t>
      </w:r>
      <w:r w:rsidR="00383313" w:rsidRPr="00FC63CB">
        <w:t>, melyek további futási idejű hibához vezethetnek</w:t>
      </w:r>
      <w:r w:rsidRPr="00FC63CB">
        <w:t xml:space="preserve">. A fordító </w:t>
      </w:r>
      <w:r w:rsidRPr="00FC63CB">
        <w:rPr>
          <w:rFonts w:ascii="Courier New" w:hAnsi="Courier New" w:cs="Courier New"/>
        </w:rPr>
        <w:t>--strictNullChecks</w:t>
      </w:r>
      <w:r w:rsidRPr="00FC63CB">
        <w:t xml:space="preserve"> flag beállítása esetén </w:t>
      </w:r>
      <w:r w:rsidR="00A31192" w:rsidRPr="00FC63CB">
        <w:t xml:space="preserve">a fordító típushibát dob, ha egy típusos változónak az előbb említett értékek egyiket adjuk meg. </w:t>
      </w:r>
    </w:p>
    <w:p w14:paraId="4C5CD397" w14:textId="4AFFEB14" w:rsidR="0023484C" w:rsidRPr="00FC63CB" w:rsidRDefault="009D54F2" w:rsidP="00B101FC">
      <w:r w:rsidRPr="00FC63CB">
        <w:t>A TypeScript modulok használatát is biztosítja, ezek segítségével összefüggő osztályokat, függvényeket, változókat tudunk összefűzni egy logikai fájlba. Alapesetben egy modul</w:t>
      </w:r>
      <w:r w:rsidR="00DD2733" w:rsidRPr="00FC63CB">
        <w:t xml:space="preserve"> tartalma</w:t>
      </w:r>
      <w:r w:rsidRPr="00FC63CB">
        <w:t xml:space="preserve"> csak exportálás után láthatóak kívülről, és</w:t>
      </w:r>
      <w:r w:rsidR="00DD2733" w:rsidRPr="00FC63CB">
        <w:t xml:space="preserve"> minden használni kívánt</w:t>
      </w:r>
      <w:r w:rsidRPr="00FC63CB">
        <w:t xml:space="preserve"> </w:t>
      </w:r>
      <w:r w:rsidR="00DD2733" w:rsidRPr="00FC63CB">
        <w:t xml:space="preserve">elem </w:t>
      </w:r>
      <w:r w:rsidRPr="00FC63CB">
        <w:t>importálás után használhatóak</w:t>
      </w:r>
      <w:r w:rsidR="00DD2733" w:rsidRPr="00FC63CB">
        <w:t>.</w:t>
      </w:r>
    </w:p>
    <w:p w14:paraId="355BACB1" w14:textId="0FBFC302" w:rsidR="00C76A80" w:rsidRPr="00FC63CB" w:rsidRDefault="00C76A80" w:rsidP="00F9402C">
      <w:pPr>
        <w:pStyle w:val="Cmsor2"/>
      </w:pPr>
      <w:bookmarkStart w:id="15" w:name="_Toc149406539"/>
      <w:r w:rsidRPr="00FC63CB">
        <w:lastRenderedPageBreak/>
        <w:t>React</w:t>
      </w:r>
      <w:bookmarkEnd w:id="15"/>
    </w:p>
    <w:p w14:paraId="07EDB6E7" w14:textId="54D45207" w:rsidR="00B101FC" w:rsidRPr="00FC63CB" w:rsidRDefault="001B724B" w:rsidP="00B101FC">
      <w:r w:rsidRPr="00FC63CB">
        <w:t>A React</w:t>
      </w:r>
      <w:sdt>
        <w:sdtPr>
          <w:id w:val="1715463317"/>
          <w:citation/>
        </w:sdtPr>
        <w:sdtContent>
          <w:r w:rsidR="008D39EB" w:rsidRPr="00FC63CB">
            <w:fldChar w:fldCharType="begin"/>
          </w:r>
          <w:r w:rsidR="008D39EB" w:rsidRPr="00FC63CB">
            <w:instrText xml:space="preserve"> CITATION Met23 \l 1033 </w:instrText>
          </w:r>
          <w:r w:rsidR="008D39EB" w:rsidRPr="00FC63CB">
            <w:fldChar w:fldCharType="separate"/>
          </w:r>
          <w:r w:rsidR="00306C86">
            <w:rPr>
              <w:noProof/>
            </w:rPr>
            <w:t xml:space="preserve"> [11]</w:t>
          </w:r>
          <w:r w:rsidR="008D39EB" w:rsidRPr="00FC63CB">
            <w:fldChar w:fldCharType="end"/>
          </w:r>
        </w:sdtContent>
      </w:sdt>
      <w:r w:rsidRPr="00FC63CB">
        <w:t xml:space="preserve"> egy ingyenes, nyíltforráskódú</w:t>
      </w:r>
      <w:r w:rsidR="0096529A" w:rsidRPr="00FC63CB">
        <w:t>,</w:t>
      </w:r>
      <w:r w:rsidRPr="00FC63CB">
        <w:t xml:space="preserve"> </w:t>
      </w:r>
      <w:r w:rsidR="0096529A" w:rsidRPr="00FC63CB">
        <w:t>JavaScript keretrendszer, melyet a Meta (korábban Facebook) fejlesztett ki. A könyvtár segítségével felhasználói felületet tudunk létrehozni.</w:t>
      </w:r>
      <w:r w:rsidR="006F385E" w:rsidRPr="00FC63CB">
        <w:t xml:space="preserve"> A felület leírását deklaratív módon tudjuk leírni, a keretrendszer automatikusan frissíti és újrarendereli a komponenseket a fájlok változtatásakor</w:t>
      </w:r>
      <w:r w:rsidR="00237B39" w:rsidRPr="00FC63CB">
        <w:t xml:space="preserve">, ez jelentősen felgyorsíthatja a fejlesztést és megkönnyíti a hibakeresést. A keretrendszerhez mellékeltek típus fájlokat is, ezért TypeScript </w:t>
      </w:r>
      <w:r w:rsidR="00EA25B3" w:rsidRPr="00FC63CB">
        <w:t>projektben is könnyedén használható.</w:t>
      </w:r>
    </w:p>
    <w:p w14:paraId="1931A01E" w14:textId="54B285AB" w:rsidR="00EA25B3" w:rsidRPr="00FC63CB" w:rsidRDefault="00EA25B3" w:rsidP="00111412">
      <w:r w:rsidRPr="00FC63CB">
        <w:t xml:space="preserve">A React </w:t>
      </w:r>
      <w:r w:rsidR="008140AA" w:rsidRPr="00FC63CB">
        <w:t xml:space="preserve">segítségével komponens alapú felhasználói felületet tudunk létrehozni. </w:t>
      </w:r>
      <w:r w:rsidR="00111629" w:rsidRPr="00FC63CB">
        <w:t>A komponenseket kétféleképpen tudjuk leírni: osztálykomponensként vagy függvénykomponensként.</w:t>
      </w:r>
      <w:r w:rsidR="00AA458E" w:rsidRPr="00FC63CB">
        <w:t xml:space="preserve"> </w:t>
      </w:r>
      <w:r w:rsidR="004F310C" w:rsidRPr="00FC63CB">
        <w:t>Az o</w:t>
      </w:r>
      <w:r w:rsidR="00AA458E" w:rsidRPr="00FC63CB">
        <w:t>sztálykomponensek ES6 osztályokként jelennek meg, amelyek öröklik a React.Component ősosztályt</w:t>
      </w:r>
      <w:r w:rsidR="004F310C" w:rsidRPr="00FC63CB">
        <w:t xml:space="preserve"> és életciklus függvényeket alkalmaznak. Állapotok eltárolásához a ‘state’ objektumot használták, a külső paramétereket pedig a ‘props’</w:t>
      </w:r>
      <w:r w:rsidR="004C4E14" w:rsidRPr="00FC63CB">
        <w:t xml:space="preserve"> objektumon keresztül</w:t>
      </w:r>
      <w:r w:rsidR="004F310C" w:rsidRPr="00FC63CB">
        <w:t xml:space="preserve"> érjük el. A függvénykomponensek egyszerű függvényekként jelennek meg, a külső paramétereket a függvény paramétereiként kell átadni. Eleinte a függvénykomponenseknek nem volt állapotkezelő rendszere és életciklus függvényeik, de a könyvtár 16.8-as verziójában behozták a ‘hook’ függvényeket, melyek segítségével már lehetséges volt.</w:t>
      </w:r>
      <w:r w:rsidR="004C4E14" w:rsidRPr="00FC63CB">
        <w:t xml:space="preserve"> A függvénykomponensek </w:t>
      </w:r>
      <w:r w:rsidR="00683E69" w:rsidRPr="00FC63CB">
        <w:t>később népszerűbbek lettek az osztálykomponensekhez képest a hook-</w:t>
      </w:r>
      <w:r w:rsidR="00E405B8" w:rsidRPr="00FC63CB">
        <w:t>ok bevezetése</w:t>
      </w:r>
      <w:r w:rsidR="00683E69" w:rsidRPr="00FC63CB">
        <w:t xml:space="preserve"> óta az egyszerűségük miatt.</w:t>
      </w:r>
    </w:p>
    <w:p w14:paraId="34521E7D" w14:textId="53B4E68E" w:rsidR="00E405B8" w:rsidRPr="00FC63CB" w:rsidRDefault="00E405B8" w:rsidP="00111412">
      <w:r w:rsidRPr="00FC63CB">
        <w:t xml:space="preserve">A komponensek leírásához a React új szintaxisokat vezetett be, amelyet JSX-nek (JavaScript HTML) </w:t>
      </w:r>
      <w:r w:rsidR="008577DF" w:rsidRPr="00FC63CB">
        <w:t>neveztek el</w:t>
      </w:r>
      <w:r w:rsidRPr="00FC63CB">
        <w:t>. A</w:t>
      </w:r>
      <w:r w:rsidR="008577DF" w:rsidRPr="00FC63CB">
        <w:t xml:space="preserve"> JSX a JavaScript bővítménye, amely segítségével HTML-szerű jelöléseket tudunk használni a React komponensek leírásához. Az alkalmazás fordításakor a HTML leírás függvény hívásokká alakulnak át, amelyek HTML elemeket hoznak létre, erre egy példa lent látható:</w:t>
      </w:r>
    </w:p>
    <w:p w14:paraId="66F5A62B" w14:textId="77777777" w:rsidR="00E63A2D" w:rsidRPr="00FC63CB" w:rsidRDefault="00E63A2D" w:rsidP="00E63A2D">
      <w:pPr>
        <w:shd w:val="clear" w:color="auto" w:fill="FFFFFF"/>
        <w:spacing w:after="0" w:line="285" w:lineRule="atLeast"/>
        <w:ind w:firstLine="0"/>
        <w:jc w:val="left"/>
        <w:rPr>
          <w:rFonts w:ascii="Consolas" w:hAnsi="Consolas"/>
          <w:color w:val="24292E"/>
          <w:sz w:val="21"/>
          <w:szCs w:val="21"/>
        </w:rPr>
      </w:pPr>
      <w:r w:rsidRPr="00FC63CB">
        <w:rPr>
          <w:rFonts w:ascii="Consolas" w:hAnsi="Consolas"/>
          <w:color w:val="24292E"/>
          <w:sz w:val="21"/>
          <w:szCs w:val="21"/>
        </w:rPr>
        <w:t xml:space="preserve">  </w:t>
      </w:r>
      <w:r w:rsidRPr="00FC63CB">
        <w:rPr>
          <w:rFonts w:ascii="Consolas" w:hAnsi="Consolas"/>
          <w:color w:val="D73A49"/>
          <w:sz w:val="21"/>
          <w:szCs w:val="21"/>
        </w:rPr>
        <w:t>const</w:t>
      </w:r>
      <w:r w:rsidRPr="00FC63CB">
        <w:rPr>
          <w:rFonts w:ascii="Consolas" w:hAnsi="Consolas"/>
          <w:color w:val="24292E"/>
          <w:sz w:val="21"/>
          <w:szCs w:val="21"/>
        </w:rPr>
        <w:t xml:space="preserve"> </w:t>
      </w:r>
      <w:r w:rsidRPr="00FC63CB">
        <w:rPr>
          <w:rFonts w:ascii="Consolas" w:hAnsi="Consolas"/>
          <w:color w:val="005CC5"/>
          <w:sz w:val="21"/>
          <w:szCs w:val="21"/>
        </w:rPr>
        <w:t>hello1</w:t>
      </w:r>
      <w:r w:rsidRPr="00FC63CB">
        <w:rPr>
          <w:rFonts w:ascii="Consolas" w:hAnsi="Consolas"/>
          <w:color w:val="24292E"/>
          <w:sz w:val="21"/>
          <w:szCs w:val="21"/>
        </w:rPr>
        <w:t xml:space="preserve"> </w:t>
      </w:r>
      <w:r w:rsidRPr="00FC63CB">
        <w:rPr>
          <w:rFonts w:ascii="Consolas" w:hAnsi="Consolas"/>
          <w:color w:val="D73A49"/>
          <w:sz w:val="21"/>
          <w:szCs w:val="21"/>
        </w:rPr>
        <w:t>=</w:t>
      </w:r>
      <w:r w:rsidRPr="00FC63CB">
        <w:rPr>
          <w:rFonts w:ascii="Consolas" w:hAnsi="Consolas"/>
          <w:color w:val="24292E"/>
          <w:sz w:val="21"/>
          <w:szCs w:val="21"/>
        </w:rPr>
        <w:t xml:space="preserve"> &lt;</w:t>
      </w:r>
      <w:r w:rsidRPr="00FC63CB">
        <w:rPr>
          <w:rFonts w:ascii="Consolas" w:hAnsi="Consolas"/>
          <w:color w:val="22863A"/>
          <w:sz w:val="21"/>
          <w:szCs w:val="21"/>
        </w:rPr>
        <w:t>div</w:t>
      </w:r>
      <w:r w:rsidRPr="00FC63CB">
        <w:rPr>
          <w:rFonts w:ascii="Consolas" w:hAnsi="Consolas"/>
          <w:color w:val="24292E"/>
          <w:sz w:val="21"/>
          <w:szCs w:val="21"/>
        </w:rPr>
        <w:t>&gt;Hello world!&lt;/</w:t>
      </w:r>
      <w:r w:rsidRPr="00FC63CB">
        <w:rPr>
          <w:rFonts w:ascii="Consolas" w:hAnsi="Consolas"/>
          <w:color w:val="22863A"/>
          <w:sz w:val="21"/>
          <w:szCs w:val="21"/>
        </w:rPr>
        <w:t>div</w:t>
      </w:r>
      <w:r w:rsidRPr="00FC63CB">
        <w:rPr>
          <w:rFonts w:ascii="Consolas" w:hAnsi="Consolas"/>
          <w:color w:val="24292E"/>
          <w:sz w:val="21"/>
          <w:szCs w:val="21"/>
        </w:rPr>
        <w:t>&gt;;</w:t>
      </w:r>
    </w:p>
    <w:p w14:paraId="78F49CFB" w14:textId="77777777" w:rsidR="00E63A2D" w:rsidRPr="00FC63CB" w:rsidRDefault="00E63A2D" w:rsidP="00E63A2D">
      <w:pPr>
        <w:shd w:val="clear" w:color="auto" w:fill="FFFFFF"/>
        <w:spacing w:after="240" w:line="285" w:lineRule="atLeast"/>
        <w:ind w:firstLine="0"/>
        <w:jc w:val="left"/>
        <w:rPr>
          <w:rFonts w:ascii="Consolas" w:hAnsi="Consolas"/>
          <w:color w:val="24292E"/>
          <w:sz w:val="21"/>
          <w:szCs w:val="21"/>
        </w:rPr>
      </w:pPr>
      <w:r w:rsidRPr="00FC63CB">
        <w:rPr>
          <w:rFonts w:ascii="Consolas" w:hAnsi="Consolas"/>
          <w:color w:val="24292E"/>
          <w:sz w:val="21"/>
          <w:szCs w:val="21"/>
        </w:rPr>
        <w:t xml:space="preserve">  </w:t>
      </w:r>
      <w:r w:rsidRPr="00FC63CB">
        <w:rPr>
          <w:rFonts w:ascii="Consolas" w:hAnsi="Consolas"/>
          <w:color w:val="D73A49"/>
          <w:sz w:val="21"/>
          <w:szCs w:val="21"/>
        </w:rPr>
        <w:t>const</w:t>
      </w:r>
      <w:r w:rsidRPr="00FC63CB">
        <w:rPr>
          <w:rFonts w:ascii="Consolas" w:hAnsi="Consolas"/>
          <w:color w:val="24292E"/>
          <w:sz w:val="21"/>
          <w:szCs w:val="21"/>
        </w:rPr>
        <w:t xml:space="preserve"> </w:t>
      </w:r>
      <w:r w:rsidRPr="00FC63CB">
        <w:rPr>
          <w:rFonts w:ascii="Consolas" w:hAnsi="Consolas"/>
          <w:color w:val="005CC5"/>
          <w:sz w:val="21"/>
          <w:szCs w:val="21"/>
        </w:rPr>
        <w:t>hello2</w:t>
      </w:r>
      <w:r w:rsidRPr="00FC63CB">
        <w:rPr>
          <w:rFonts w:ascii="Consolas" w:hAnsi="Consolas"/>
          <w:color w:val="24292E"/>
          <w:sz w:val="21"/>
          <w:szCs w:val="21"/>
        </w:rPr>
        <w:t xml:space="preserve"> </w:t>
      </w:r>
      <w:r w:rsidRPr="00FC63CB">
        <w:rPr>
          <w:rFonts w:ascii="Consolas" w:hAnsi="Consolas"/>
          <w:color w:val="D73A49"/>
          <w:sz w:val="21"/>
          <w:szCs w:val="21"/>
        </w:rPr>
        <w:t>=</w:t>
      </w:r>
      <w:r w:rsidRPr="00FC63CB">
        <w:rPr>
          <w:rFonts w:ascii="Consolas" w:hAnsi="Consolas"/>
          <w:color w:val="24292E"/>
          <w:sz w:val="21"/>
          <w:szCs w:val="21"/>
        </w:rPr>
        <w:t xml:space="preserve"> </w:t>
      </w:r>
      <w:r w:rsidRPr="00FC63CB">
        <w:rPr>
          <w:rFonts w:ascii="Consolas" w:hAnsi="Consolas"/>
          <w:color w:val="6F42C1"/>
          <w:sz w:val="21"/>
          <w:szCs w:val="21"/>
        </w:rPr>
        <w:t>React</w:t>
      </w:r>
      <w:r w:rsidRPr="00FC63CB">
        <w:rPr>
          <w:rFonts w:ascii="Consolas" w:hAnsi="Consolas"/>
          <w:color w:val="24292E"/>
          <w:sz w:val="21"/>
          <w:szCs w:val="21"/>
        </w:rPr>
        <w:t>.</w:t>
      </w:r>
      <w:r w:rsidRPr="00FC63CB">
        <w:rPr>
          <w:rFonts w:ascii="Consolas" w:hAnsi="Consolas"/>
          <w:color w:val="6F42C1"/>
          <w:sz w:val="21"/>
          <w:szCs w:val="21"/>
        </w:rPr>
        <w:t>createElement</w:t>
      </w:r>
      <w:r w:rsidRPr="00FC63CB">
        <w:rPr>
          <w:rFonts w:ascii="Consolas" w:hAnsi="Consolas"/>
          <w:color w:val="24292E"/>
          <w:sz w:val="21"/>
          <w:szCs w:val="21"/>
        </w:rPr>
        <w:t>(</w:t>
      </w:r>
      <w:r w:rsidRPr="00FC63CB">
        <w:rPr>
          <w:rFonts w:ascii="Consolas" w:hAnsi="Consolas"/>
          <w:color w:val="032F62"/>
          <w:sz w:val="21"/>
          <w:szCs w:val="21"/>
        </w:rPr>
        <w:t>'div'</w:t>
      </w:r>
      <w:r w:rsidRPr="00FC63CB">
        <w:rPr>
          <w:rFonts w:ascii="Consolas" w:hAnsi="Consolas"/>
          <w:color w:val="24292E"/>
          <w:sz w:val="21"/>
          <w:szCs w:val="21"/>
        </w:rPr>
        <w:t xml:space="preserve">, </w:t>
      </w:r>
      <w:r w:rsidRPr="00FC63CB">
        <w:rPr>
          <w:rFonts w:ascii="Consolas" w:hAnsi="Consolas"/>
          <w:color w:val="005CC5"/>
          <w:sz w:val="21"/>
          <w:szCs w:val="21"/>
        </w:rPr>
        <w:t>null</w:t>
      </w:r>
      <w:r w:rsidRPr="00FC63CB">
        <w:rPr>
          <w:rFonts w:ascii="Consolas" w:hAnsi="Consolas"/>
          <w:color w:val="24292E"/>
          <w:sz w:val="21"/>
          <w:szCs w:val="21"/>
        </w:rPr>
        <w:t xml:space="preserve">, </w:t>
      </w:r>
      <w:r w:rsidRPr="00FC63CB">
        <w:rPr>
          <w:rFonts w:ascii="Consolas" w:hAnsi="Consolas"/>
          <w:color w:val="032F62"/>
          <w:sz w:val="21"/>
          <w:szCs w:val="21"/>
        </w:rPr>
        <w:t>'Hello world!'</w:t>
      </w:r>
      <w:r w:rsidRPr="00FC63CB">
        <w:rPr>
          <w:rFonts w:ascii="Consolas" w:hAnsi="Consolas"/>
          <w:color w:val="24292E"/>
          <w:sz w:val="21"/>
          <w:szCs w:val="21"/>
        </w:rPr>
        <w:t>);</w:t>
      </w:r>
    </w:p>
    <w:p w14:paraId="4EA4527E" w14:textId="1E8BDD5A" w:rsidR="00654BB4" w:rsidRPr="00FC63CB" w:rsidRDefault="00654BB4" w:rsidP="00654BB4">
      <w:r w:rsidRPr="00FC63CB">
        <w:t>A React mellé célszerű további könyvtárakat is használni, amelyek kibővít</w:t>
      </w:r>
      <w:r w:rsidR="001A28E6" w:rsidRPr="00FC63CB">
        <w:t>ik</w:t>
      </w:r>
      <w:r w:rsidRPr="00FC63CB">
        <w:t xml:space="preserve"> a keretrendszer funkcionalitását, ilyen például a React Router</w:t>
      </w:r>
      <w:r w:rsidR="008E14F0" w:rsidRPr="00FC63CB">
        <w:t>, a</w:t>
      </w:r>
      <w:r w:rsidRPr="00FC63CB">
        <w:t xml:space="preserve"> React Hook Forms vagy a React Query.</w:t>
      </w:r>
    </w:p>
    <w:p w14:paraId="1BA0D557" w14:textId="652B12BB" w:rsidR="00C76A80" w:rsidRPr="00FC63CB" w:rsidRDefault="00C76A80" w:rsidP="00F9402C">
      <w:pPr>
        <w:pStyle w:val="Cmsor2"/>
      </w:pPr>
      <w:bookmarkStart w:id="16" w:name="_Toc149406540"/>
      <w:r w:rsidRPr="00FC63CB">
        <w:lastRenderedPageBreak/>
        <w:t>Chakra UI</w:t>
      </w:r>
      <w:bookmarkEnd w:id="16"/>
    </w:p>
    <w:p w14:paraId="070EC7F1" w14:textId="75450E83" w:rsidR="00B101FC" w:rsidRPr="00FC63CB" w:rsidRDefault="00367E8D" w:rsidP="00B101FC">
      <w:r w:rsidRPr="00FC63CB">
        <w:t xml:space="preserve">A Chakra UI </w:t>
      </w:r>
      <w:r w:rsidR="00D540ED" w:rsidRPr="00FC63CB">
        <w:t xml:space="preserve">egy </w:t>
      </w:r>
      <w:r w:rsidR="00550FD0" w:rsidRPr="00FC63CB">
        <w:t xml:space="preserve">keretrendszer, amely egy rendszert biztosít saját stílusok definiálásához és komponensek testreszabásához. A könyvtár tartalmaz rengeteg előre definiált React komponenseket, amelyeket felhasználhatunk a felhasználói felület leírásához. </w:t>
      </w:r>
      <w:r w:rsidR="00917931" w:rsidRPr="00FC63CB">
        <w:t>A Chakra UI reszponzív tervezési funkciókat is nyújt, így könnyen tudunk a képernyőméretekhez alkalmazkodó felületeket készíteni.</w:t>
      </w:r>
    </w:p>
    <w:p w14:paraId="5544849D" w14:textId="5DC811A2" w:rsidR="00E35137" w:rsidRDefault="00221C75" w:rsidP="00B101FC">
      <w:r w:rsidRPr="00FC63CB">
        <w:t xml:space="preserve">A könyvtár komponenseinek stílus prop-okat tudunk megadni, amelyek megfelelhetőek inline CSS szabályoknak. Rövidítéseket is elfogadnak és ezzel gyorsabban meg tudtam </w:t>
      </w:r>
      <w:r w:rsidR="001214F5" w:rsidRPr="00FC63CB">
        <w:t>tervezni</w:t>
      </w:r>
      <w:r w:rsidRPr="00FC63CB">
        <w:t xml:space="preserve"> a felületek kinézetét</w:t>
      </w:r>
      <w:r w:rsidR="00E35137" w:rsidRPr="00FC63CB">
        <w:t xml:space="preserve">, de a projektemben </w:t>
      </w:r>
      <w:r w:rsidR="0091224E" w:rsidRPr="00FC63CB">
        <w:t xml:space="preserve">a komponens véglegesítése után </w:t>
      </w:r>
      <w:r w:rsidR="001617CC" w:rsidRPr="00FC63CB">
        <w:t>a</w:t>
      </w:r>
      <w:r w:rsidR="00E35137" w:rsidRPr="00FC63CB">
        <w:t xml:space="preserve"> szabályokat</w:t>
      </w:r>
      <w:r w:rsidR="001214F5" w:rsidRPr="00FC63CB">
        <w:t xml:space="preserve"> </w:t>
      </w:r>
      <w:r w:rsidR="00E35137" w:rsidRPr="00FC63CB">
        <w:t>kiszerveztem egy külön fájlba könnyebb átláthatóság és újrafelhasználhatóság miatt.</w:t>
      </w:r>
    </w:p>
    <w:p w14:paraId="36A49879" w14:textId="3048FE5F" w:rsidR="00081C1F" w:rsidRDefault="00081C1F" w:rsidP="00F9402C">
      <w:pPr>
        <w:pStyle w:val="Cmsor2"/>
      </w:pPr>
      <w:bookmarkStart w:id="17" w:name="_Toc149406541"/>
      <w:r>
        <w:t>Tervezési minták</w:t>
      </w:r>
      <w:bookmarkEnd w:id="17"/>
    </w:p>
    <w:p w14:paraId="692B7044" w14:textId="2BA997D4" w:rsidR="00081C1F" w:rsidRDefault="00081C1F" w:rsidP="00081C1F">
      <w:pPr>
        <w:pStyle w:val="Cmsor3"/>
      </w:pPr>
      <w:bookmarkStart w:id="18" w:name="_Toc149406542"/>
      <w:r>
        <w:t xml:space="preserve">Domain </w:t>
      </w:r>
      <w:r w:rsidR="00C31050">
        <w:t>D</w:t>
      </w:r>
      <w:r>
        <w:t xml:space="preserve">riven </w:t>
      </w:r>
      <w:r w:rsidR="00C31050">
        <w:t>D</w:t>
      </w:r>
      <w:r>
        <w:t>esign</w:t>
      </w:r>
      <w:bookmarkEnd w:id="18"/>
    </w:p>
    <w:p w14:paraId="209AAD03" w14:textId="6BBAB059" w:rsidR="00E65820" w:rsidRPr="00E65820" w:rsidRDefault="00C31050" w:rsidP="00E65820">
      <w:r>
        <w:t>A Domain Driven Design</w:t>
      </w:r>
      <w:sdt>
        <w:sdtPr>
          <w:id w:val="461706707"/>
          <w:citation/>
        </w:sdtPr>
        <w:sdtContent>
          <w:r w:rsidR="00306C86">
            <w:fldChar w:fldCharType="begin"/>
          </w:r>
          <w:r w:rsidR="00306C86">
            <w:rPr>
              <w:lang w:val="en-US"/>
            </w:rPr>
            <w:instrText xml:space="preserve"> CITATION Dom23 \l 1033 </w:instrText>
          </w:r>
          <w:r w:rsidR="00306C86">
            <w:fldChar w:fldCharType="separate"/>
          </w:r>
          <w:r w:rsidR="00306C86">
            <w:rPr>
              <w:noProof/>
              <w:lang w:val="en-US"/>
            </w:rPr>
            <w:t xml:space="preserve"> </w:t>
          </w:r>
          <w:r w:rsidR="00306C86" w:rsidRPr="00306C86">
            <w:rPr>
              <w:noProof/>
              <w:lang w:val="en-US"/>
            </w:rPr>
            <w:t>[12]</w:t>
          </w:r>
          <w:r w:rsidR="00306C86">
            <w:fldChar w:fldCharType="end"/>
          </w:r>
        </w:sdtContent>
      </w:sdt>
      <w:r>
        <w:t xml:space="preserve"> (</w:t>
      </w:r>
      <w:r w:rsidR="00924799">
        <w:t xml:space="preserve">DDD, </w:t>
      </w:r>
      <w:r>
        <w:t xml:space="preserve">magyarul tartományalapú tervezés) egy szoftverfejlesztési területen használt tervezési irányelv. Az irányelv alapja az, hogy az alkalmazás középpontjában </w:t>
      </w:r>
      <w:r w:rsidR="00924799">
        <w:t>a</w:t>
      </w:r>
      <w:r w:rsidR="006E42FA">
        <w:t xml:space="preserve"> domain</w:t>
      </w:r>
      <w:r w:rsidR="00924799">
        <w:t xml:space="preserve"> (terület)</w:t>
      </w:r>
      <w:r w:rsidR="006E42FA">
        <w:t xml:space="preserve"> szerepel, amely </w:t>
      </w:r>
      <w:r>
        <w:t>a probléma modelljei és szolgáltatás</w:t>
      </w:r>
      <w:r w:rsidR="006E42FA">
        <w:t>a</w:t>
      </w:r>
      <w:r>
        <w:t>i</w:t>
      </w:r>
      <w:r w:rsidR="006E42FA">
        <w:t>ból</w:t>
      </w:r>
      <w:r>
        <w:t xml:space="preserve"> áll</w:t>
      </w:r>
      <w:r w:rsidR="006E42FA">
        <w:t>, és a körülötte lévő struktúra vagy eszközök alkalmazkodnak hozzá.</w:t>
      </w:r>
      <w:r w:rsidR="00E65820">
        <w:t xml:space="preserve"> </w:t>
      </w:r>
    </w:p>
    <w:p w14:paraId="03EE9DB1" w14:textId="77777777" w:rsidR="00E65820" w:rsidRDefault="00E65820" w:rsidP="00E65820">
      <w:pPr>
        <w:keepNext/>
        <w:ind w:firstLine="0"/>
        <w:jc w:val="center"/>
      </w:pPr>
      <w:r w:rsidRPr="00E65820">
        <w:rPr>
          <w:noProof/>
        </w:rPr>
        <w:drawing>
          <wp:inline distT="0" distB="0" distL="0" distR="0" wp14:anchorId="507227A2" wp14:editId="01192047">
            <wp:extent cx="3743864" cy="3260552"/>
            <wp:effectExtent l="0" t="0" r="9525" b="0"/>
            <wp:docPr id="1726627562" name="Kép 1" descr="A képen szöveg, képernyőkép, kö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7562" name="Kép 1" descr="A képen szöveg, képernyőkép, kör, Betűtípus látható&#10;&#10;Automatikusan generált leírás"/>
                    <pic:cNvPicPr/>
                  </pic:nvPicPr>
                  <pic:blipFill>
                    <a:blip r:embed="rId16"/>
                    <a:stretch>
                      <a:fillRect/>
                    </a:stretch>
                  </pic:blipFill>
                  <pic:spPr>
                    <a:xfrm>
                      <a:off x="0" y="0"/>
                      <a:ext cx="3787646" cy="3298682"/>
                    </a:xfrm>
                    <a:prstGeom prst="rect">
                      <a:avLst/>
                    </a:prstGeom>
                  </pic:spPr>
                </pic:pic>
              </a:graphicData>
            </a:graphic>
          </wp:inline>
        </w:drawing>
      </w:r>
    </w:p>
    <w:p w14:paraId="195D7F4B" w14:textId="48FB621D" w:rsidR="00E65820" w:rsidRDefault="00E65820" w:rsidP="00E65820">
      <w:pPr>
        <w:pStyle w:val="Kpalrs"/>
      </w:pPr>
      <w:r>
        <w:t xml:space="preserve">Ábra </w:t>
      </w:r>
      <w:fldSimple w:instr=" SEQ Ábra \* ARABIC ">
        <w:r w:rsidR="00306C86">
          <w:rPr>
            <w:noProof/>
          </w:rPr>
          <w:t>7</w:t>
        </w:r>
      </w:fldSimple>
      <w:r>
        <w:t>: A Domain Driven Design alapján elkészített alkalmazás felépítése</w:t>
      </w:r>
    </w:p>
    <w:p w14:paraId="226DF7B8" w14:textId="1E1C5FEA" w:rsidR="00421F81" w:rsidRDefault="00421F81" w:rsidP="00E02210">
      <w:r>
        <w:lastRenderedPageBreak/>
        <w:t>A Domain Driven Design egyik fő karakterisztikája a Bounded Context, azaz az üzleti logika felbontása olyan aldomainekre, amelyek adott problémákra fókuszálnak. Ezeknek az egységeknek általában saját modelljeik, funkcióik és szolgáltatásaik vannak, és más egységtől függetlenek. A minta használata csökkenti az elemek közötti csatolást és megkönnyíti a párhuzamos fejlesztést, különböző csapatok tudnak a saját elemein dolgozni anélkül, hogy konfliktusokba kerülnének egymással.</w:t>
      </w:r>
    </w:p>
    <w:p w14:paraId="0AB32972" w14:textId="1BB882FC" w:rsidR="00924799" w:rsidRPr="00E02210" w:rsidRDefault="00924799" w:rsidP="00E02210">
      <w:r>
        <w:t xml:space="preserve">Az alkalmazások fejlesztésekor kulcsfontosságú a </w:t>
      </w:r>
      <w:r w:rsidRPr="00924799">
        <w:t>probléma többrétegű megközelítése.</w:t>
      </w:r>
      <w:r>
        <w:t xml:space="preserve"> </w:t>
      </w:r>
      <w:r w:rsidRPr="00924799">
        <w:t>A belső rétegek erős összefüggése és a különböző rétegek közötti laza kapcsolatok segítik az alkalmazás karbantarthatóságát és bővíthetőségét.</w:t>
      </w:r>
      <w:r>
        <w:t xml:space="preserve"> A DDD </w:t>
      </w:r>
      <w:r w:rsidR="004241A7">
        <w:t xml:space="preserve">hasonlít a hagyományos három rétegű architektúrára, azonban az üzleti logikai réteg és az adatelérési réteg függősége megfordul, az üzleti logikai réteg függ az adatelérési rétegtől. A függőség irányának megfordításához a Repository tervezési mintát használtam. </w:t>
      </w:r>
    </w:p>
    <w:p w14:paraId="0E201A3B" w14:textId="229A114A" w:rsidR="00081C1F" w:rsidRDefault="00081C1F" w:rsidP="00081C1F">
      <w:pPr>
        <w:pStyle w:val="Cmsor3"/>
      </w:pPr>
      <w:bookmarkStart w:id="19" w:name="_Toc149406543"/>
      <w:r>
        <w:t xml:space="preserve">Repository </w:t>
      </w:r>
      <w:r w:rsidR="006E42FA">
        <w:t>P</w:t>
      </w:r>
      <w:r>
        <w:t>attern</w:t>
      </w:r>
      <w:bookmarkEnd w:id="19"/>
    </w:p>
    <w:p w14:paraId="0BC4E5C3" w14:textId="02DFFBCE" w:rsidR="00781CC4" w:rsidRDefault="00781CC4" w:rsidP="00781CC4">
      <w:r>
        <w:t>A Repository tervezési mintát gyakran használják a szoftverfejlesztésben, az alkalmazás adatelérési rétegében. A minta egy absztrakciós réteget definiál az alkalmazás üzleti logikája és az adatforrás között, amely segítségével laza csatolást ér</w:t>
      </w:r>
      <w:r w:rsidR="0083550A">
        <w:t>het</w:t>
      </w:r>
      <w:r>
        <w:t>ünk el a kettő réteg között</w:t>
      </w:r>
      <w:r w:rsidR="0082799F">
        <w:t>, az üzleti logikának nem kell ismernie pontosan az adatelérés implementációját, hogy elérje az adatoka</w:t>
      </w:r>
      <w:r w:rsidR="004E5169">
        <w:t>t.</w:t>
      </w:r>
    </w:p>
    <w:p w14:paraId="6998D2A3" w14:textId="77777777" w:rsidR="00306C86" w:rsidRDefault="00306C86" w:rsidP="00306C86">
      <w:pPr>
        <w:keepNext/>
        <w:ind w:firstLine="0"/>
        <w:jc w:val="center"/>
      </w:pPr>
      <w:r>
        <w:rPr>
          <w:noProof/>
        </w:rPr>
        <w:drawing>
          <wp:inline distT="0" distB="0" distL="0" distR="0" wp14:anchorId="1165C289" wp14:editId="0AACB633">
            <wp:extent cx="5400040" cy="1737995"/>
            <wp:effectExtent l="0" t="0" r="0" b="0"/>
            <wp:docPr id="1521927819" name="Kép 3" descr="Repository Design Pattern for Data Access in Software Development | by  Siddharth Phatarpho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ository Design Pattern for Data Access in Software Development | by  Siddharth Phatarphod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737995"/>
                    </a:xfrm>
                    <a:prstGeom prst="rect">
                      <a:avLst/>
                    </a:prstGeom>
                    <a:noFill/>
                    <a:ln>
                      <a:noFill/>
                    </a:ln>
                  </pic:spPr>
                </pic:pic>
              </a:graphicData>
            </a:graphic>
          </wp:inline>
        </w:drawing>
      </w:r>
    </w:p>
    <w:p w14:paraId="489F6D92" w14:textId="6724B1FD" w:rsidR="00306C86" w:rsidRDefault="00306C86" w:rsidP="00306C86">
      <w:pPr>
        <w:pStyle w:val="Kpalrs"/>
      </w:pPr>
      <w:r>
        <w:t xml:space="preserve">Ábra </w:t>
      </w:r>
      <w:fldSimple w:instr=" SEQ Ábra \* ARABIC ">
        <w:r>
          <w:rPr>
            <w:noProof/>
          </w:rPr>
          <w:t>8</w:t>
        </w:r>
      </w:fldSimple>
      <w:r>
        <w:t>: A Repository tervezési minta általános sémája</w:t>
      </w:r>
    </w:p>
    <w:p w14:paraId="77F279B5" w14:textId="752E44E4" w:rsidR="0083550A" w:rsidRDefault="0083550A" w:rsidP="00781CC4">
      <w:r>
        <w:t xml:space="preserve">A minta egységes interfészeket nyújt, amelyen keresztül az üzleti réteg manipulálni tudja az adatokat. Ezeket az interfészeket a különböző típusú adatforrásoknak implementálniuk kell, ezek az adatforrások lehetnek különböző gyártók </w:t>
      </w:r>
      <w:r w:rsidR="00CC0E23">
        <w:t>adatbázis</w:t>
      </w:r>
      <w:r w:rsidR="00AC0F07">
        <w:t xml:space="preserve">motorjait használó </w:t>
      </w:r>
      <w:r>
        <w:t>relációs adatbázi</w:t>
      </w:r>
      <w:r w:rsidR="00AC0F07">
        <w:t>sok</w:t>
      </w:r>
      <w:r>
        <w:t>, NoSQL adatbázis, fájlrendszer, vagy külső szolgáltatás is, és az egységes interfész miatt könnyedén tudunk váltani a megoldások között</w:t>
      </w:r>
      <w:r w:rsidR="00FB5B81">
        <w:t xml:space="preserve"> anélkül, hogy megváltoztatnánk az üzleti logikát</w:t>
      </w:r>
      <w:r>
        <w:t>.</w:t>
      </w:r>
      <w:r w:rsidR="00FB5B81">
        <w:t xml:space="preserve"> </w:t>
      </w:r>
    </w:p>
    <w:p w14:paraId="611A07A7" w14:textId="5DF11E23" w:rsidR="00D4358F" w:rsidRPr="00FB5B81" w:rsidRDefault="00D4358F" w:rsidP="00781CC4">
      <w:pPr>
        <w:rPr>
          <w:smallCaps/>
        </w:rPr>
      </w:pPr>
      <w:r>
        <w:lastRenderedPageBreak/>
        <w:t>A</w:t>
      </w:r>
      <w:r w:rsidR="00F547BD">
        <w:t xml:space="preserve">z interfészek </w:t>
      </w:r>
      <w:r>
        <w:t>használata megkönnyíti az alkalmazás részeinek tesztelését</w:t>
      </w:r>
      <w:r w:rsidR="00F547BD">
        <w:t xml:space="preserve"> is</w:t>
      </w:r>
      <w:r>
        <w:t>. Mock repository osztályok</w:t>
      </w:r>
      <w:r w:rsidR="00F547BD">
        <w:t xml:space="preserve">at használhatunk tényleges adathozzáférés nélkül, amely segítségével </w:t>
      </w:r>
      <w:r>
        <w:t>függetleníteni tudjuk a tesztelendő részeket, és lehetővé</w:t>
      </w:r>
      <w:r w:rsidR="00F547BD">
        <w:t xml:space="preserve"> teszik</w:t>
      </w:r>
      <w:r>
        <w:t xml:space="preserve"> a tesztelést adatbázis nélkül</w:t>
      </w:r>
      <w:r w:rsidR="00F547BD">
        <w:t xml:space="preserve"> is</w:t>
      </w:r>
      <w:r>
        <w:t xml:space="preserve">. </w:t>
      </w:r>
    </w:p>
    <w:p w14:paraId="0B2F03F4" w14:textId="6704D16B" w:rsidR="00DC438E" w:rsidRDefault="00DC438E" w:rsidP="005625DE">
      <w:pPr>
        <w:pStyle w:val="Cmsor1"/>
      </w:pPr>
      <w:bookmarkStart w:id="20" w:name="_Toc149406544"/>
      <w:r>
        <w:lastRenderedPageBreak/>
        <w:t>Funcionális követelmények</w:t>
      </w:r>
      <w:bookmarkEnd w:id="20"/>
    </w:p>
    <w:p w14:paraId="70160657" w14:textId="39B90CDB" w:rsidR="00A67D2A" w:rsidRPr="00FC63CB" w:rsidRDefault="00A67D2A" w:rsidP="00A67D2A">
      <w:r w:rsidRPr="00FC63CB">
        <w:t>Ebben a fejezetben a funkcionális követelményeket fogom felsorolni</w:t>
      </w:r>
      <w:r w:rsidR="002E7B54" w:rsidRPr="00FC63CB">
        <w:t>, amelyek a megvalósítandó alkalmazáshoz nélkülözhetetlenek. A funkciókról készült felépítéséről készült ábra lentebb látható.</w:t>
      </w:r>
    </w:p>
    <w:p w14:paraId="6416C728" w14:textId="77777777" w:rsidR="00BF5BC0" w:rsidRPr="00FC63CB" w:rsidRDefault="00BA21F8" w:rsidP="00BF5BC0">
      <w:pPr>
        <w:keepNext/>
        <w:ind w:firstLine="0"/>
      </w:pPr>
      <w:r w:rsidRPr="00FC63CB">
        <w:rPr>
          <w:noProof/>
        </w:rPr>
        <w:drawing>
          <wp:inline distT="0" distB="0" distL="0" distR="0" wp14:anchorId="3CD34352" wp14:editId="73B0C1A0">
            <wp:extent cx="5400040" cy="4462780"/>
            <wp:effectExtent l="0" t="0" r="0" b="0"/>
            <wp:docPr id="6" name="Kép 6" descr="A képen diagram, rajz, vázlat,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diagram, rajz, vázlat, szöveg látható&#10;&#10;Automatikusan generált leírá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4462780"/>
                    </a:xfrm>
                    <a:prstGeom prst="rect">
                      <a:avLst/>
                    </a:prstGeom>
                    <a:noFill/>
                    <a:ln>
                      <a:noFill/>
                    </a:ln>
                  </pic:spPr>
                </pic:pic>
              </a:graphicData>
            </a:graphic>
          </wp:inline>
        </w:drawing>
      </w:r>
    </w:p>
    <w:p w14:paraId="29881F60" w14:textId="3437D9F8" w:rsidR="006A4AFB" w:rsidRPr="00FC63CB" w:rsidRDefault="00BF5BC0" w:rsidP="00D645B9">
      <w:pPr>
        <w:pStyle w:val="Kpalrs"/>
      </w:pPr>
      <w:r w:rsidRPr="00FC63CB">
        <w:t xml:space="preserve">Ábra </w:t>
      </w:r>
      <w:fldSimple w:instr=" SEQ Ábra \* ARABIC ">
        <w:r w:rsidR="00306C86">
          <w:rPr>
            <w:noProof/>
          </w:rPr>
          <w:t>9</w:t>
        </w:r>
      </w:fldSimple>
      <w:r w:rsidRPr="00FC63CB">
        <w:t>: A végrehajtható funkciók felhasználók szempontjából</w:t>
      </w:r>
    </w:p>
    <w:p w14:paraId="0D6A1F40" w14:textId="77777777" w:rsidR="00F9402C" w:rsidRPr="00F9402C" w:rsidRDefault="00F9402C" w:rsidP="00F9402C">
      <w:pPr>
        <w:pStyle w:val="Listaszerbekezds"/>
        <w:keepNext/>
        <w:numPr>
          <w:ilvl w:val="0"/>
          <w:numId w:val="2"/>
        </w:numPr>
        <w:spacing w:before="240" w:after="60"/>
        <w:outlineLvl w:val="1"/>
        <w:rPr>
          <w:rFonts w:cs="Arial"/>
          <w:b/>
          <w:bCs/>
          <w:iCs/>
          <w:vanish/>
          <w:sz w:val="32"/>
          <w:szCs w:val="28"/>
        </w:rPr>
      </w:pPr>
      <w:bookmarkStart w:id="21" w:name="_Toc149406545"/>
      <w:bookmarkEnd w:id="21"/>
    </w:p>
    <w:p w14:paraId="2ED26859" w14:textId="2109BB7B" w:rsidR="003F7421" w:rsidRPr="00FC63CB" w:rsidRDefault="009E18C1" w:rsidP="00F9402C">
      <w:pPr>
        <w:pStyle w:val="Cmsor2"/>
      </w:pPr>
      <w:bookmarkStart w:id="22" w:name="_Toc149406546"/>
      <w:r w:rsidRPr="00FC63CB">
        <w:t>Böngészés</w:t>
      </w:r>
      <w:bookmarkEnd w:id="22"/>
    </w:p>
    <w:p w14:paraId="0654A8AC" w14:textId="3B7A5433" w:rsidR="009E18C1" w:rsidRPr="00FC63CB" w:rsidRDefault="009E18C1" w:rsidP="009E18C1">
      <w:r w:rsidRPr="00FC63CB">
        <w:t xml:space="preserve">Az egyik nélkülözhetetlen funkció az alkalmazásban a létrehozott hirdetésének böngészése. </w:t>
      </w:r>
      <w:r w:rsidR="00435058" w:rsidRPr="00FC63CB">
        <w:t xml:space="preserve">A felhasználó bejelentkezés nélkül csak ezt a funkciót éri el. </w:t>
      </w:r>
      <w:r w:rsidR="00B40007" w:rsidRPr="00FC63CB">
        <w:t xml:space="preserve">A hirdetések egy listán keresztül tekinthetőek meg, melynek szűrési lehetőségeket kell biztosítania.  </w:t>
      </w:r>
      <w:r w:rsidR="008D39EB" w:rsidRPr="00FC63CB">
        <w:t>S</w:t>
      </w:r>
      <w:r w:rsidR="00B40007" w:rsidRPr="00FC63CB">
        <w:t>zűrési feltételnek megadható az ingatlan címe, ára, mérete és a szobák száma. A listanézetben a hirdetések száma korlátozott a könnyebb átláthatóság és navigálás érdekében</w:t>
      </w:r>
      <w:r w:rsidR="00BB3E99" w:rsidRPr="00FC63CB">
        <w:t>, lapozással lehet a többi hirdetést megjeleníteni.</w:t>
      </w:r>
    </w:p>
    <w:p w14:paraId="3430E1D5" w14:textId="4FA79663" w:rsidR="00435058" w:rsidRPr="00FC63CB" w:rsidRDefault="00435058" w:rsidP="009E18C1">
      <w:r w:rsidRPr="00FC63CB">
        <w:lastRenderedPageBreak/>
        <w:t>Ha egy hirdetés felkeltette a felhasználó érdeklődését, a listában lévő hirdetésre kattintva</w:t>
      </w:r>
      <w:r w:rsidR="00956FDF" w:rsidRPr="00FC63CB">
        <w:t xml:space="preserve"> meg kell jelennie</w:t>
      </w:r>
      <w:r w:rsidRPr="00FC63CB">
        <w:t xml:space="preserve"> az ingatlan részletes</w:t>
      </w:r>
      <w:r w:rsidR="00AB76CA" w:rsidRPr="00FC63CB">
        <w:t xml:space="preserve"> leírásának</w:t>
      </w:r>
      <w:r w:rsidRPr="00FC63CB">
        <w:t>.</w:t>
      </w:r>
      <w:r w:rsidR="008040AC" w:rsidRPr="00FC63CB">
        <w:t xml:space="preserve"> Ennek a nézetnek egy külön oldalon kell megjelennie, a részletek között meg kell jelennie az ingatlan adatainak, egy róla készült fotó</w:t>
      </w:r>
      <w:r w:rsidR="00BA0027" w:rsidRPr="00FC63CB">
        <w:t>nak</w:t>
      </w:r>
      <w:r w:rsidR="008040AC" w:rsidRPr="00FC63CB">
        <w:t xml:space="preserve"> és a hirdető elérhetőségeinek.</w:t>
      </w:r>
      <w:r w:rsidR="00753F37" w:rsidRPr="00FC63CB">
        <w:t xml:space="preserve"> A bejelentkezett felhasználónak van lehetősége felvenni a kapcsolatot az alkalmazáson keresztül is.</w:t>
      </w:r>
    </w:p>
    <w:p w14:paraId="33390D90" w14:textId="1B5AEAC6" w:rsidR="00435058" w:rsidRPr="00FC63CB" w:rsidRDefault="00E86C0F" w:rsidP="00F9402C">
      <w:pPr>
        <w:pStyle w:val="Cmsor2"/>
      </w:pPr>
      <w:bookmarkStart w:id="23" w:name="_Toc149406547"/>
      <w:r w:rsidRPr="00FC63CB">
        <w:t>Regisztrálás és bejelentkezés</w:t>
      </w:r>
      <w:bookmarkEnd w:id="23"/>
    </w:p>
    <w:p w14:paraId="17C8A469" w14:textId="287694A6" w:rsidR="00E86C0F" w:rsidRPr="00FC63CB" w:rsidRDefault="00E86C0F" w:rsidP="00E86C0F">
      <w:r w:rsidRPr="00FC63CB">
        <w:t>Ahhoz, hogy elérje az alkalmazás további funkcióit, a felhasználónak</w:t>
      </w:r>
      <w:r w:rsidR="00FD1CF6" w:rsidRPr="00FC63CB">
        <w:t xml:space="preserve"> rendelkeznie kell egy saját fiókkal, amit a regisztrációs ablakon tud létrehozni</w:t>
      </w:r>
      <w:r w:rsidRPr="00FC63CB">
        <w:t>.</w:t>
      </w:r>
      <w:r w:rsidR="00FD1CF6" w:rsidRPr="00FC63CB">
        <w:t xml:space="preserve"> Regisztráció esetén meg kell adni egy érvényes e-mail címet, felhasználónevet, megfelelő erősségű jelszót és</w:t>
      </w:r>
      <w:r w:rsidR="007076FA" w:rsidRPr="00FC63CB">
        <w:t xml:space="preserve"> opcionálisan egy</w:t>
      </w:r>
      <w:r w:rsidR="00FD1CF6" w:rsidRPr="00FC63CB">
        <w:t xml:space="preserve"> telefonszámot. A regisztráció és bejelentkezés után </w:t>
      </w:r>
      <w:r w:rsidR="00C40335" w:rsidRPr="00FC63CB">
        <w:t>elérhetővé válik a hirdetés készítése és az üzenetek küldése.</w:t>
      </w:r>
    </w:p>
    <w:p w14:paraId="3A88D32D" w14:textId="3013EEFF" w:rsidR="00644DE4" w:rsidRPr="00FC63CB" w:rsidRDefault="00644DE4" w:rsidP="00F9402C">
      <w:pPr>
        <w:pStyle w:val="Cmsor2"/>
      </w:pPr>
      <w:bookmarkStart w:id="24" w:name="_Toc149406548"/>
      <w:r w:rsidRPr="00FC63CB">
        <w:t>Hirdetés létrehozása</w:t>
      </w:r>
      <w:r w:rsidR="00140841" w:rsidRPr="00FC63CB">
        <w:t xml:space="preserve"> és kezelése</w:t>
      </w:r>
      <w:bookmarkEnd w:id="24"/>
    </w:p>
    <w:p w14:paraId="005478FB" w14:textId="69B1A25C" w:rsidR="0069513B" w:rsidRDefault="0069513B" w:rsidP="0069513B">
      <w:r w:rsidRPr="00FC63CB">
        <w:t xml:space="preserve">A másik fontos funkció az alkalmazásban az ingatlan hirdetések létrehozása. A hirdetés létrehozásakor meg kell adni a hirdetés címét, a lakás címét, méretét, szobák számát, egy róla elkészült képet és az árát. </w:t>
      </w:r>
      <w:r w:rsidR="003853D8">
        <w:t>A hirdetőnek van lehetősége kiemelt hirdetést is létrehoznia, ebben az esetben a hirdetés a böngészőlista elején jelenik meg a létrehozási dátumtól függetlenül</w:t>
      </w:r>
      <w:r w:rsidR="007705EB">
        <w:t>. A kiemelt hirdetés létrehozásához előfizetés szükséges.</w:t>
      </w:r>
      <w:r w:rsidR="003853D8">
        <w:t xml:space="preserve"> </w:t>
      </w:r>
      <w:r w:rsidRPr="00FC63CB">
        <w:t>A kliensnek</w:t>
      </w:r>
      <w:r w:rsidR="005036C8" w:rsidRPr="00FC63CB">
        <w:t xml:space="preserve"> és a szervernek</w:t>
      </w:r>
      <w:r w:rsidRPr="00FC63CB">
        <w:t xml:space="preserve"> validációt kell elvégeznie a kérés</w:t>
      </w:r>
      <w:r w:rsidR="005036C8" w:rsidRPr="00FC63CB">
        <w:t xml:space="preserve"> feldolgozása előtt.</w:t>
      </w:r>
      <w:r w:rsidR="00E26CE0" w:rsidRPr="00FC63CB">
        <w:t xml:space="preserve"> A képek eltárolása az adatbázisban történik, amit Base64 formájú szövegként tárolunk el.</w:t>
      </w:r>
      <w:r w:rsidR="00476A09" w:rsidRPr="00FC63CB">
        <w:t xml:space="preserve"> </w:t>
      </w:r>
      <w:r w:rsidR="004357B1" w:rsidRPr="00FC63CB">
        <w:t xml:space="preserve">A hirdetőnek van lehetősége a saját hirdetéseit kilistáznia egy külön nézetben, itt </w:t>
      </w:r>
      <w:r w:rsidR="00476A09" w:rsidRPr="00FC63CB">
        <w:t>eltávolíthatja a már nem aktuális hirdetést vagy módosíthatja a már elavult információkat</w:t>
      </w:r>
      <w:r w:rsidR="00F8682A">
        <w:t>, a hirdetés kiemeltségét</w:t>
      </w:r>
      <w:r w:rsidR="00476A09" w:rsidRPr="00FC63CB">
        <w:t>.</w:t>
      </w:r>
    </w:p>
    <w:p w14:paraId="5E7B8948" w14:textId="1BBDC7E5" w:rsidR="00DC438E" w:rsidRDefault="00DC438E" w:rsidP="00F9402C">
      <w:pPr>
        <w:pStyle w:val="Cmsor2"/>
      </w:pPr>
      <w:bookmarkStart w:id="25" w:name="_Toc149406549"/>
      <w:r>
        <w:t>Előfizetés</w:t>
      </w:r>
      <w:bookmarkEnd w:id="25"/>
    </w:p>
    <w:p w14:paraId="524C29F7" w14:textId="58E979AD" w:rsidR="00DC438E" w:rsidRPr="00C91929" w:rsidRDefault="00DC438E" w:rsidP="00DC438E">
      <w:r>
        <w:t>A felhasználónak van lehetősége előfizetnie különböző csomagokra az alkalmazásban. Az előfizetés előnye az, hogy az előfizető kiemelt hirdetéseket hozhat létre, amelyek a böngészési lista elején fognak megjelenni a létrehozási dátumtól függetlenül.</w:t>
      </w:r>
      <w:r w:rsidR="00C91929">
        <w:t xml:space="preserve"> Az előfizetés menete több lépésből áll. Az első lépésben a felhasználónak előfizetéskor ki kell választania a csomagot, amire elő szeretne fizetni. A csomagok a maximum kiemelt hirdetések számában és az előfizetés árában különböznek. A következő lépésben meg kell adni a használandó bankkártyaszámot, biztonsági kódot és </w:t>
      </w:r>
      <w:r w:rsidR="00C91929">
        <w:lastRenderedPageBreak/>
        <w:t>a bankkártya lejárati dátumát. Az alkalmazás nem használ tényleges fizetési rendszert. A harmadik lépésben lehet átnézni a megadott információkat, és a „Subscribe” (Előfizetés) gombra kattintva tudja véglegesíteni a folyamatot. Ha a felhasználónak van előfizetése, akkor meg tudja tekinteni annak adatait.</w:t>
      </w:r>
    </w:p>
    <w:p w14:paraId="7CEA576B" w14:textId="68B2A60E" w:rsidR="00644DE4" w:rsidRPr="00FC63CB" w:rsidRDefault="00644DE4" w:rsidP="00F9402C">
      <w:pPr>
        <w:pStyle w:val="Cmsor2"/>
      </w:pPr>
      <w:bookmarkStart w:id="26" w:name="_Toc149406550"/>
      <w:r w:rsidRPr="00FC63CB">
        <w:t>Üzenetek küldése</w:t>
      </w:r>
      <w:bookmarkEnd w:id="26"/>
    </w:p>
    <w:p w14:paraId="60BCD1BF" w14:textId="3095CD5B" w:rsidR="00654BB4" w:rsidRPr="00FC63CB" w:rsidRDefault="002A7625" w:rsidP="00654BB4">
      <w:r w:rsidRPr="00FC63CB">
        <w:t xml:space="preserve">Az üzenetváltás elkezdését az érdeklődőnek kell </w:t>
      </w:r>
      <w:r w:rsidR="00445C66" w:rsidRPr="00FC63CB">
        <w:t>kezdeményeznie</w:t>
      </w:r>
      <w:r w:rsidRPr="00FC63CB">
        <w:t xml:space="preserve"> egy ingatlan hirdetés részletes nézetén keresztül. Az üzenet elküldése után egy másik nézet fog elénk tárulni, amin a</w:t>
      </w:r>
      <w:r w:rsidR="007454AA" w:rsidRPr="00FC63CB">
        <w:t>z</w:t>
      </w:r>
      <w:r w:rsidRPr="00FC63CB">
        <w:t xml:space="preserve"> összes üzenetet el tudjuk olvasni és további üzeneteket is tudunk küldeni. Ha egy felhasználónak vannak olvasatlan üzenetei, akkor a kliens menübárban kijelzi egy számláló segítségével. Ha az üzenetekhez navigál a felhasználó, akkor az összes vele kapcsolatos párbeszédeket látni fogja</w:t>
      </w:r>
      <w:r w:rsidR="004C09FB" w:rsidRPr="00FC63CB">
        <w:t>. A</w:t>
      </w:r>
      <w:r w:rsidR="009D585D" w:rsidRPr="00FC63CB">
        <w:t xml:space="preserve"> párbeszéd</w:t>
      </w:r>
      <w:r w:rsidR="004C09FB" w:rsidRPr="00FC63CB">
        <w:t>re kattintva frissülnie kell a menübárban lévő számlálónak</w:t>
      </w:r>
      <w:r w:rsidR="00772713" w:rsidRPr="00FC63CB">
        <w:t>, meg kell jelennie az egymásnak elküldött üzeneteknek</w:t>
      </w:r>
      <w:r w:rsidR="00D5012C" w:rsidRPr="00FC63CB">
        <w:t xml:space="preserve"> és</w:t>
      </w:r>
      <w:r w:rsidR="00772713" w:rsidRPr="00FC63CB">
        <w:t xml:space="preserve"> azoknak az elküldési idejüknek.</w:t>
      </w:r>
    </w:p>
    <w:p w14:paraId="69D4D289" w14:textId="69F5B8C5" w:rsidR="00961D8F" w:rsidRPr="00FC63CB" w:rsidRDefault="00961D8F" w:rsidP="00F9402C">
      <w:pPr>
        <w:pStyle w:val="Cmsor2"/>
      </w:pPr>
      <w:bookmarkStart w:id="27" w:name="_Toc149406551"/>
      <w:r w:rsidRPr="00FC63CB">
        <w:t>További követelmények</w:t>
      </w:r>
      <w:bookmarkEnd w:id="27"/>
    </w:p>
    <w:p w14:paraId="1AA54860" w14:textId="21C6F2FE" w:rsidR="00B54A91" w:rsidRPr="00FC63CB" w:rsidRDefault="00B54A91" w:rsidP="00B54A91">
      <w:r w:rsidRPr="00FC63CB">
        <w:t>A felhasználó felületnek letisztultnak</w:t>
      </w:r>
      <w:r w:rsidR="00D36573" w:rsidRPr="00FC63CB">
        <w:t>, reszponzívnak</w:t>
      </w:r>
      <w:r w:rsidRPr="00FC63CB">
        <w:t xml:space="preserve"> és </w:t>
      </w:r>
      <w:r w:rsidR="00D36573" w:rsidRPr="00FC63CB">
        <w:t>intuitívnak</w:t>
      </w:r>
      <w:r w:rsidRPr="00FC63CB">
        <w:t xml:space="preserve"> kell lennie.</w:t>
      </w:r>
      <w:r w:rsidR="00D36573" w:rsidRPr="00FC63CB">
        <w:t xml:space="preserve"> A kliensnek a felhasználó legtöbb műveletére reagálnia kell, a hosszabb műveletek esetén aszinkron működést kell biztosítani, hogy ne fagyjon le a felhasználói felület. Az esetleges hibákat a kliensnek jeleznie kell.</w:t>
      </w:r>
    </w:p>
    <w:p w14:paraId="00A7B8D7" w14:textId="7082DE5A" w:rsidR="00C76A80" w:rsidRPr="00FC63CB" w:rsidRDefault="00C76A80" w:rsidP="005625DE">
      <w:pPr>
        <w:pStyle w:val="Cmsor1"/>
      </w:pPr>
      <w:bookmarkStart w:id="28" w:name="_Toc149406552"/>
      <w:r w:rsidRPr="00FC63CB">
        <w:lastRenderedPageBreak/>
        <w:t>Architektúrák</w:t>
      </w:r>
      <w:bookmarkEnd w:id="28"/>
    </w:p>
    <w:p w14:paraId="553B0417" w14:textId="77777777" w:rsidR="00F9402C" w:rsidRPr="00F9402C" w:rsidRDefault="00F9402C" w:rsidP="00F9402C">
      <w:pPr>
        <w:pStyle w:val="Listaszerbekezds"/>
        <w:keepNext/>
        <w:numPr>
          <w:ilvl w:val="0"/>
          <w:numId w:val="2"/>
        </w:numPr>
        <w:spacing w:before="240" w:after="60"/>
        <w:outlineLvl w:val="1"/>
        <w:rPr>
          <w:rFonts w:cs="Arial"/>
          <w:b/>
          <w:bCs/>
          <w:iCs/>
          <w:vanish/>
          <w:sz w:val="32"/>
          <w:szCs w:val="28"/>
        </w:rPr>
      </w:pPr>
      <w:bookmarkStart w:id="29" w:name="_Toc149406553"/>
      <w:bookmarkEnd w:id="29"/>
    </w:p>
    <w:p w14:paraId="5A97D00A" w14:textId="259160CB" w:rsidR="00C76A80" w:rsidRPr="00FC63CB" w:rsidRDefault="003612A1" w:rsidP="00F9402C">
      <w:pPr>
        <w:pStyle w:val="Cmsor2"/>
      </w:pPr>
      <w:bookmarkStart w:id="30" w:name="_Toc149406554"/>
      <w:r w:rsidRPr="00FC63CB">
        <w:t>Rendszer architektúra</w:t>
      </w:r>
      <w:bookmarkEnd w:id="30"/>
    </w:p>
    <w:p w14:paraId="07F5927F" w14:textId="54B57A3F" w:rsidR="000A35B3" w:rsidRPr="00FC63CB" w:rsidRDefault="008967F4" w:rsidP="000A35B3">
      <w:r w:rsidRPr="00FC63CB">
        <w:t>Az ingatlan hirdető alkalmazás</w:t>
      </w:r>
      <w:r w:rsidR="00AA6D60" w:rsidRPr="00FC63CB">
        <w:t xml:space="preserve"> három</w:t>
      </w:r>
      <w:r w:rsidRPr="00FC63CB">
        <w:t xml:space="preserve"> fő komponensből áll: az alkalmazást megjelenítő kliensből</w:t>
      </w:r>
      <w:r w:rsidR="00F4772C" w:rsidRPr="00FC63CB">
        <w:t>, amin keresztül a felhasználó tudja használni a szolgáltatást</w:t>
      </w:r>
      <w:r w:rsidRPr="00FC63CB">
        <w:t>, a kiszolgáló szerverből, amely a</w:t>
      </w:r>
      <w:r w:rsidR="00F4772C" w:rsidRPr="00FC63CB">
        <w:t>z alkalmazás</w:t>
      </w:r>
      <w:r w:rsidRPr="00FC63CB">
        <w:t xml:space="preserve"> logiká</w:t>
      </w:r>
      <w:r w:rsidR="00F4772C" w:rsidRPr="00FC63CB">
        <w:t>já</w:t>
      </w:r>
      <w:r w:rsidRPr="00FC63CB">
        <w:t>t valósítja meg</w:t>
      </w:r>
      <w:r w:rsidR="0080107D" w:rsidRPr="00FC63CB">
        <w:t>, és az adatbázisból, ahol az adatokat tároljuk el</w:t>
      </w:r>
      <w:r w:rsidRPr="00FC63CB">
        <w:t xml:space="preserve">. </w:t>
      </w:r>
      <w:r w:rsidR="00BB6F72" w:rsidRPr="00FC63CB">
        <w:t>A felhasználó egy React alkalmazást futtató böngészőn keresztül tartja a kapcsolatot a kiszolgáló szerverrel</w:t>
      </w:r>
      <w:r w:rsidR="00697E8D" w:rsidRPr="00FC63CB">
        <w:t xml:space="preserve"> HTTP kérések segítségével</w:t>
      </w:r>
      <w:r w:rsidR="00BB6F72" w:rsidRPr="00FC63CB">
        <w:t>.</w:t>
      </w:r>
      <w:r w:rsidR="00045656" w:rsidRPr="00FC63CB">
        <w:t xml:space="preserve"> A szerver egy REST interfészen keresztül szolgálja ki a klienseket, amit az ASP.NET Core technológiával valósít meg</w:t>
      </w:r>
      <w:r w:rsidR="004B54E6" w:rsidRPr="00FC63CB">
        <w:t>, és az Entity Framework Core könyvtár segítségével kommunikál a M</w:t>
      </w:r>
      <w:r w:rsidR="000A35B3">
        <w:t xml:space="preserve">icrosoft </w:t>
      </w:r>
      <w:r w:rsidR="004B54E6" w:rsidRPr="00FC63CB">
        <w:t>SQL adatbázissal</w:t>
      </w:r>
      <w:r w:rsidR="00045656" w:rsidRPr="00FC63CB">
        <w:t>.</w:t>
      </w:r>
      <w:r w:rsidR="000A35B3">
        <w:t xml:space="preserve"> Azokhoz a funkcióhoz, amelyek valós idejű kiszolgálás igényelnek, SignalR hub-okon keresztül valósulnak meg.</w:t>
      </w:r>
    </w:p>
    <w:p w14:paraId="3B4DD9F4" w14:textId="03D18C67" w:rsidR="00D645B9" w:rsidRPr="00FC63CB" w:rsidRDefault="0082782A" w:rsidP="00D645B9">
      <w:pPr>
        <w:keepNext/>
        <w:ind w:firstLine="0"/>
      </w:pPr>
      <w:r w:rsidRPr="00FC63CB">
        <w:rPr>
          <w:noProof/>
        </w:rPr>
        <mc:AlternateContent>
          <mc:Choice Requires="wpc">
            <w:drawing>
              <wp:inline distT="0" distB="0" distL="0" distR="0" wp14:anchorId="47F9196C" wp14:editId="3BFFBCBE">
                <wp:extent cx="5400040" cy="4110825"/>
                <wp:effectExtent l="0" t="0" r="0" b="444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 name="Téglalap: lekerekített 42"/>
                        <wps:cNvSpPr/>
                        <wps:spPr>
                          <a:xfrm>
                            <a:off x="187951" y="1483447"/>
                            <a:ext cx="5067861" cy="247630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églalap: lekerekített 17"/>
                        <wps:cNvSpPr/>
                        <wps:spPr>
                          <a:xfrm>
                            <a:off x="155275" y="146649"/>
                            <a:ext cx="5089585" cy="871268"/>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31B4A" w14:textId="2E36DF91" w:rsidR="000A00D1" w:rsidRPr="000A00D1" w:rsidRDefault="000A00D1" w:rsidP="000A00D1">
                              <w:pPr>
                                <w:jc w:val="center"/>
                                <w:rPr>
                                  <w:rFonts w:ascii="Segoe UI" w:hAnsi="Segoe UI" w:cs="Segoe U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églalap: lekerekített 18"/>
                        <wps:cNvSpPr/>
                        <wps:spPr>
                          <a:xfrm>
                            <a:off x="1049573" y="1568525"/>
                            <a:ext cx="4007457" cy="871220"/>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églalap: lekerekített 19"/>
                        <wps:cNvSpPr/>
                        <wps:spPr>
                          <a:xfrm>
                            <a:off x="1049573" y="3018808"/>
                            <a:ext cx="4007457" cy="870585"/>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Egyenes összekötő nyíllal 22"/>
                        <wps:cNvCnPr>
                          <a:stCxn id="18" idx="2"/>
                          <a:endCxn id="19" idx="0"/>
                        </wps:cNvCnPr>
                        <wps:spPr>
                          <a:xfrm>
                            <a:off x="3053302" y="2439745"/>
                            <a:ext cx="0" cy="5790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7" name="Kép 27"/>
                          <pic:cNvPicPr>
                            <a:picLocks noChangeAspect="1"/>
                          </pic:cNvPicPr>
                        </pic:nvPicPr>
                        <pic:blipFill>
                          <a:blip r:embed="rId19"/>
                          <a:stretch>
                            <a:fillRect/>
                          </a:stretch>
                        </pic:blipFill>
                        <pic:spPr>
                          <a:xfrm>
                            <a:off x="1195431" y="3094892"/>
                            <a:ext cx="745473" cy="745443"/>
                          </a:xfrm>
                          <a:prstGeom prst="rect">
                            <a:avLst/>
                          </a:prstGeom>
                        </pic:spPr>
                      </pic:pic>
                      <pic:pic xmlns:pic="http://schemas.openxmlformats.org/drawingml/2006/picture">
                        <pic:nvPicPr>
                          <pic:cNvPr id="29" name="Kép 29"/>
                          <pic:cNvPicPr>
                            <a:picLocks noChangeAspect="1"/>
                          </pic:cNvPicPr>
                        </pic:nvPicPr>
                        <pic:blipFill>
                          <a:blip r:embed="rId20"/>
                          <a:stretch>
                            <a:fillRect/>
                          </a:stretch>
                        </pic:blipFill>
                        <pic:spPr>
                          <a:xfrm>
                            <a:off x="1144989" y="1614115"/>
                            <a:ext cx="764986" cy="764894"/>
                          </a:xfrm>
                          <a:prstGeom prst="rect">
                            <a:avLst/>
                          </a:prstGeom>
                        </pic:spPr>
                      </pic:pic>
                      <pic:pic xmlns:pic="http://schemas.openxmlformats.org/drawingml/2006/picture">
                        <pic:nvPicPr>
                          <pic:cNvPr id="30" name="Kép 30"/>
                          <pic:cNvPicPr>
                            <a:picLocks noChangeAspect="1"/>
                          </pic:cNvPicPr>
                        </pic:nvPicPr>
                        <pic:blipFill>
                          <a:blip r:embed="rId21"/>
                          <a:stretch>
                            <a:fillRect/>
                          </a:stretch>
                        </pic:blipFill>
                        <pic:spPr>
                          <a:xfrm>
                            <a:off x="238540" y="217381"/>
                            <a:ext cx="720834" cy="720719"/>
                          </a:xfrm>
                          <a:prstGeom prst="rect">
                            <a:avLst/>
                          </a:prstGeom>
                        </pic:spPr>
                      </pic:pic>
                      <wps:wsp>
                        <wps:cNvPr id="32" name="Szövegdoboz 32"/>
                        <wps:cNvSpPr txBox="1"/>
                        <wps:spPr>
                          <a:xfrm>
                            <a:off x="1614116" y="328662"/>
                            <a:ext cx="1304013" cy="450540"/>
                          </a:xfrm>
                          <a:prstGeom prst="rect">
                            <a:avLst/>
                          </a:prstGeom>
                          <a:solidFill>
                            <a:schemeClr val="lt1"/>
                          </a:solidFill>
                          <a:ln w="6350">
                            <a:noFill/>
                          </a:ln>
                        </wps:spPr>
                        <wps:txbx>
                          <w:txbxContent>
                            <w:p w14:paraId="75D8F669" w14:textId="3E4B9B66" w:rsidR="000A00D1" w:rsidRPr="000A00D1" w:rsidRDefault="000A00D1" w:rsidP="000A00D1">
                              <w:pPr>
                                <w:ind w:firstLine="0"/>
                                <w:rPr>
                                  <w:rFonts w:ascii="Segoe UI" w:hAnsi="Segoe UI" w:cs="Segoe UI"/>
                                  <w:sz w:val="40"/>
                                  <w:szCs w:val="40"/>
                                </w:rPr>
                              </w:pPr>
                              <w:r w:rsidRPr="000A00D1">
                                <w:rPr>
                                  <w:rFonts w:ascii="Segoe UI" w:hAnsi="Segoe UI" w:cs="Segoe UI"/>
                                  <w:sz w:val="40"/>
                                  <w:szCs w:val="40"/>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zövegdoboz 32"/>
                        <wps:cNvSpPr txBox="1"/>
                        <wps:spPr>
                          <a:xfrm>
                            <a:off x="2056509" y="1770262"/>
                            <a:ext cx="1303655" cy="450215"/>
                          </a:xfrm>
                          <a:prstGeom prst="rect">
                            <a:avLst/>
                          </a:prstGeom>
                          <a:solidFill>
                            <a:schemeClr val="lt1"/>
                          </a:solidFill>
                          <a:ln w="6350">
                            <a:noFill/>
                          </a:ln>
                        </wps:spPr>
                        <wps:txbx>
                          <w:txbxContent>
                            <w:p w14:paraId="163C5899" w14:textId="15E026AA" w:rsidR="000A00D1" w:rsidRDefault="000A00D1" w:rsidP="000A00D1">
                              <w:pPr>
                                <w:ind w:firstLine="0"/>
                                <w:rPr>
                                  <w:rFonts w:ascii="Segoe UI" w:hAnsi="Segoe UI" w:cs="Segoe UI"/>
                                  <w:sz w:val="40"/>
                                  <w:szCs w:val="40"/>
                                </w:rPr>
                              </w:pPr>
                              <w:r>
                                <w:rPr>
                                  <w:rFonts w:ascii="Segoe UI" w:hAnsi="Segoe UI" w:cs="Segoe UI"/>
                                  <w:sz w:val="40"/>
                                  <w:szCs w:val="40"/>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zövegdoboz 32"/>
                        <wps:cNvSpPr txBox="1"/>
                        <wps:spPr>
                          <a:xfrm>
                            <a:off x="2072411" y="3217399"/>
                            <a:ext cx="1303655" cy="449580"/>
                          </a:xfrm>
                          <a:prstGeom prst="rect">
                            <a:avLst/>
                          </a:prstGeom>
                          <a:solidFill>
                            <a:schemeClr val="lt1"/>
                          </a:solidFill>
                          <a:ln w="6350">
                            <a:noFill/>
                          </a:ln>
                        </wps:spPr>
                        <wps:txbx>
                          <w:txbxContent>
                            <w:p w14:paraId="1C31D5E5" w14:textId="271EF9D9" w:rsidR="000A00D1" w:rsidRDefault="000A00D1" w:rsidP="000A00D1">
                              <w:pPr>
                                <w:ind w:firstLine="0"/>
                                <w:rPr>
                                  <w:rFonts w:ascii="Segoe UI" w:hAnsi="Segoe UI" w:cs="Segoe UI"/>
                                  <w:sz w:val="40"/>
                                  <w:szCs w:val="40"/>
                                </w:rPr>
                              </w:pPr>
                              <w:r>
                                <w:rPr>
                                  <w:rFonts w:ascii="Segoe UI" w:hAnsi="Segoe UI" w:cs="Segoe UI"/>
                                  <w:sz w:val="40"/>
                                  <w:szCs w:val="40"/>
                                </w:rPr>
                                <w:t>Adatbázis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zövegdoboz 32"/>
                        <wps:cNvSpPr txBox="1"/>
                        <wps:spPr>
                          <a:xfrm>
                            <a:off x="3455578" y="1698494"/>
                            <a:ext cx="1474231" cy="647002"/>
                          </a:xfrm>
                          <a:prstGeom prst="rect">
                            <a:avLst/>
                          </a:prstGeom>
                          <a:solidFill>
                            <a:schemeClr val="lt1"/>
                          </a:solidFill>
                          <a:ln w="6350">
                            <a:noFill/>
                          </a:ln>
                        </wps:spPr>
                        <wps:txbx>
                          <w:txbxContent>
                            <w:p w14:paraId="436D0B9C" w14:textId="301CAD8C" w:rsidR="000A00D1" w:rsidRPr="000A00D1" w:rsidRDefault="000A00D1" w:rsidP="000A00D1">
                              <w:pPr>
                                <w:spacing w:after="0" w:line="240" w:lineRule="auto"/>
                                <w:ind w:firstLine="0"/>
                                <w:jc w:val="left"/>
                                <w:rPr>
                                  <w:rFonts w:ascii="Segoe UI" w:hAnsi="Segoe UI" w:cs="Segoe UI"/>
                                  <w:sz w:val="28"/>
                                  <w:szCs w:val="28"/>
                                </w:rPr>
                              </w:pPr>
                              <w:r>
                                <w:rPr>
                                  <w:rFonts w:ascii="Segoe UI" w:hAnsi="Segoe UI" w:cs="Segoe UI"/>
                                  <w:sz w:val="28"/>
                                  <w:szCs w:val="28"/>
                                </w:rPr>
                                <w:t xml:space="preserve">ASP.NET </w:t>
                              </w:r>
                              <w:r w:rsidRPr="007E7167">
                                <w:rPr>
                                  <w:rFonts w:ascii="Segoe UI" w:hAnsi="Segoe UI" w:cs="Segoe UI"/>
                                  <w:sz w:val="28"/>
                                  <w:szCs w:val="28"/>
                                  <w:lang w:val="en-US"/>
                                </w:rPr>
                                <w:t>Core</w:t>
                              </w:r>
                              <w:r>
                                <w:rPr>
                                  <w:rFonts w:ascii="Segoe UI" w:hAnsi="Segoe UI" w:cs="Segoe UI"/>
                                  <w:sz w:val="28"/>
                                  <w:szCs w:val="28"/>
                                </w:rPr>
                                <w:t xml:space="preserve">, </w:t>
                              </w:r>
                              <w:r>
                                <w:rPr>
                                  <w:rFonts w:ascii="Segoe UI" w:hAnsi="Segoe UI" w:cs="Segoe UI"/>
                                  <w:sz w:val="28"/>
                                  <w:szCs w:val="28"/>
                                </w:rPr>
                                <w:br/>
                                <w:t xml:space="preserve">EF </w:t>
                              </w:r>
                              <w:r w:rsidRPr="007E7167">
                                <w:rPr>
                                  <w:rFonts w:ascii="Segoe UI" w:hAnsi="Segoe UI" w:cs="Segoe UI"/>
                                  <w:sz w:val="28"/>
                                  <w:szCs w:val="28"/>
                                  <w:u w:val="single"/>
                                </w:rPr>
                                <w:t>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zövegdoboz 32"/>
                        <wps:cNvSpPr txBox="1"/>
                        <wps:spPr>
                          <a:xfrm>
                            <a:off x="2938744" y="376383"/>
                            <a:ext cx="1839990" cy="466444"/>
                          </a:xfrm>
                          <a:prstGeom prst="rect">
                            <a:avLst/>
                          </a:prstGeom>
                          <a:solidFill>
                            <a:schemeClr val="lt1"/>
                          </a:solidFill>
                          <a:ln w="6350">
                            <a:noFill/>
                          </a:ln>
                        </wps:spPr>
                        <wps:txbx>
                          <w:txbxContent>
                            <w:p w14:paraId="507129BF" w14:textId="5B443F8A" w:rsidR="000A00D1" w:rsidRDefault="000A00D1" w:rsidP="000A00D1">
                              <w:pPr>
                                <w:spacing w:after="0" w:line="240" w:lineRule="auto"/>
                                <w:ind w:firstLine="0"/>
                                <w:jc w:val="left"/>
                                <w:rPr>
                                  <w:rFonts w:ascii="Segoe UI" w:hAnsi="Segoe UI" w:cs="Segoe UI"/>
                                  <w:sz w:val="28"/>
                                  <w:szCs w:val="28"/>
                                </w:rPr>
                              </w:pPr>
                              <w:r w:rsidRPr="007E7167">
                                <w:rPr>
                                  <w:rFonts w:ascii="Segoe UI" w:hAnsi="Segoe UI" w:cs="Segoe UI"/>
                                  <w:sz w:val="28"/>
                                  <w:szCs w:val="28"/>
                                  <w:lang w:val="en-US"/>
                                </w:rPr>
                                <w:t>React</w:t>
                              </w:r>
                              <w:r>
                                <w:rPr>
                                  <w:rFonts w:ascii="Segoe UI" w:hAnsi="Segoe UI" w:cs="Segoe UI"/>
                                  <w:sz w:val="28"/>
                                  <w:szCs w:val="28"/>
                                </w:rPr>
                                <w:t>, TypeScript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zövegdoboz 32"/>
                        <wps:cNvSpPr txBox="1"/>
                        <wps:spPr>
                          <a:xfrm>
                            <a:off x="3498574" y="3289927"/>
                            <a:ext cx="1399309" cy="501492"/>
                          </a:xfrm>
                          <a:prstGeom prst="rect">
                            <a:avLst/>
                          </a:prstGeom>
                          <a:solidFill>
                            <a:schemeClr val="lt1"/>
                          </a:solidFill>
                          <a:ln w="6350">
                            <a:noFill/>
                          </a:ln>
                        </wps:spPr>
                        <wps:txbx>
                          <w:txbxContent>
                            <w:p w14:paraId="7B4DBA90" w14:textId="463D3048" w:rsidR="000A00D1" w:rsidRDefault="000A00D1" w:rsidP="000A00D1">
                              <w:pPr>
                                <w:ind w:firstLine="0"/>
                                <w:rPr>
                                  <w:rFonts w:ascii="Segoe UI" w:hAnsi="Segoe UI" w:cs="Segoe UI"/>
                                  <w:sz w:val="28"/>
                                  <w:szCs w:val="28"/>
                                </w:rPr>
                              </w:pPr>
                              <w:r>
                                <w:rPr>
                                  <w:rFonts w:ascii="Segoe UI" w:hAnsi="Segoe UI" w:cs="Segoe UI"/>
                                  <w:sz w:val="28"/>
                                  <w:szCs w:val="28"/>
                                </w:rPr>
                                <w:t>Microsoft 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zövegdoboz 32"/>
                        <wps:cNvSpPr txBox="1"/>
                        <wps:spPr>
                          <a:xfrm>
                            <a:off x="3098128" y="2596836"/>
                            <a:ext cx="1139917" cy="344816"/>
                          </a:xfrm>
                          <a:prstGeom prst="rect">
                            <a:avLst/>
                          </a:prstGeom>
                          <a:solidFill>
                            <a:schemeClr val="lt1"/>
                          </a:solidFill>
                          <a:ln w="6350">
                            <a:noFill/>
                          </a:ln>
                        </wps:spPr>
                        <wps:txbx>
                          <w:txbxContent>
                            <w:p w14:paraId="26C0A870" w14:textId="6C568DDA" w:rsidR="00AA6D60" w:rsidRPr="00AA6D60" w:rsidRDefault="00AA6D60" w:rsidP="00AA6D60">
                              <w:pPr>
                                <w:ind w:firstLine="0"/>
                                <w:rPr>
                                  <w:rFonts w:ascii="Segoe UI" w:hAnsi="Segoe UI" w:cs="Segoe UI"/>
                                  <w:sz w:val="20"/>
                                  <w:szCs w:val="20"/>
                                </w:rPr>
                              </w:pPr>
                              <w:r w:rsidRPr="00AA6D60">
                                <w:rPr>
                                  <w:rFonts w:ascii="Segoe UI" w:hAnsi="Segoe UI" w:cs="Segoe UI"/>
                                  <w:sz w:val="20"/>
                                  <w:szCs w:val="20"/>
                                </w:rPr>
                                <w:t>SQL utasítások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Szövegdoboz 32"/>
                        <wps:cNvSpPr txBox="1"/>
                        <wps:spPr>
                          <a:xfrm>
                            <a:off x="3102841" y="1154457"/>
                            <a:ext cx="1028599" cy="292681"/>
                          </a:xfrm>
                          <a:prstGeom prst="rect">
                            <a:avLst/>
                          </a:prstGeom>
                          <a:solidFill>
                            <a:schemeClr val="lt1"/>
                          </a:solidFill>
                          <a:ln w="6350">
                            <a:noFill/>
                          </a:ln>
                        </wps:spPr>
                        <wps:txbx>
                          <w:txbxContent>
                            <w:p w14:paraId="3830E37D" w14:textId="4D7AF85B" w:rsidR="00AA6D60" w:rsidRDefault="00AA6D60" w:rsidP="00AA6D60">
                              <w:pPr>
                                <w:ind w:firstLine="0"/>
                                <w:rPr>
                                  <w:rFonts w:ascii="Segoe UI" w:hAnsi="Segoe UI" w:cs="Segoe UI"/>
                                  <w:sz w:val="20"/>
                                  <w:szCs w:val="20"/>
                                </w:rPr>
                              </w:pPr>
                              <w:r>
                                <w:rPr>
                                  <w:rFonts w:ascii="Segoe UI" w:hAnsi="Segoe UI" w:cs="Segoe UI"/>
                                  <w:sz w:val="20"/>
                                  <w:szCs w:val="20"/>
                                </w:rPr>
                                <w:t>HTTP kérések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Egyenes összekötő nyíllal 21"/>
                        <wps:cNvCnPr>
                          <a:endCxn id="18" idx="0"/>
                        </wps:cNvCnPr>
                        <wps:spPr>
                          <a:xfrm>
                            <a:off x="3053302" y="1017788"/>
                            <a:ext cx="0" cy="5505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4" name="Szövegdoboz 32"/>
                        <wps:cNvSpPr txBox="1"/>
                        <wps:spPr>
                          <a:xfrm>
                            <a:off x="286247" y="2492708"/>
                            <a:ext cx="1499557" cy="448945"/>
                          </a:xfrm>
                          <a:prstGeom prst="rect">
                            <a:avLst/>
                          </a:prstGeom>
                          <a:solidFill>
                            <a:schemeClr val="lt1"/>
                          </a:solidFill>
                          <a:ln w="6350">
                            <a:noFill/>
                          </a:ln>
                        </wps:spPr>
                        <wps:txbx>
                          <w:txbxContent>
                            <w:p w14:paraId="4860247A" w14:textId="67070FA6" w:rsidR="00A16DD3" w:rsidRDefault="00A16DD3" w:rsidP="00A16DD3">
                              <w:pPr>
                                <w:ind w:firstLine="0"/>
                                <w:rPr>
                                  <w:rFonts w:ascii="Segoe UI" w:hAnsi="Segoe UI" w:cs="Segoe UI"/>
                                  <w:sz w:val="40"/>
                                  <w:szCs w:val="40"/>
                                </w:rPr>
                              </w:pPr>
                              <w:r>
                                <w:rPr>
                                  <w:rFonts w:ascii="Segoe UI" w:hAnsi="Segoe UI" w:cs="Segoe UI"/>
                                  <w:sz w:val="40"/>
                                  <w:szCs w:val="40"/>
                                </w:rPr>
                                <w:t>Szerver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F9196C" id="Vászon 15" o:spid="_x0000_s1026" editas="canvas" style="width:425.2pt;height:323.7pt;mso-position-horizontal-relative:char;mso-position-vertical-relative:line" coordsize="54000,41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41103;visibility:visible;mso-wrap-style:square" filled="t">
                  <v:fill o:detectmouseclick="t"/>
                  <v:path o:connecttype="none"/>
                </v:shape>
                <v:roundrect id="Téglalap: lekerekített 42" o:spid="_x0000_s1028" style="position:absolute;left:1879;top:14834;width:50679;height:2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" filled="f" strokecolor="#00b0f0" strokeweight="2.25pt">
                  <v:stroke joinstyle="miter"/>
                </v:roundrect>
                <v:roundrect id="Téglalap: lekerekített 17" o:spid="_x0000_s1029" style="position:absolute;left:1552;top:1466;width:50896;height:8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" filled="f" strokecolor="#00b0f0" strokeweight="2.25pt">
                  <v:stroke joinstyle="miter"/>
                  <v:textbox>
                    <w:txbxContent>
                      <w:p w14:paraId="41531B4A" w14:textId="2E36DF91" w:rsidR="000A00D1" w:rsidRPr="000A00D1" w:rsidRDefault="000A00D1" w:rsidP="000A00D1">
                        <w:pPr>
                          <w:jc w:val="center"/>
                          <w:rPr>
                            <w:rFonts w:ascii="Segoe UI" w:hAnsi="Segoe UI" w:cs="Segoe UI"/>
                            <w:color w:val="000000" w:themeColor="text1"/>
                          </w:rPr>
                        </w:pPr>
                      </w:p>
                    </w:txbxContent>
                  </v:textbox>
                </v:roundrect>
                <v:roundrect id="Téglalap: lekerekített 18" o:spid="_x0000_s1030" style="position:absolute;left:10495;top:15685;width:40075;height:87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" filled="f" strokecolor="#00b0f0" strokeweight="2.25pt">
                  <v:stroke joinstyle="miter"/>
                </v:roundrect>
                <v:roundrect id="Téglalap: lekerekített 19" o:spid="_x0000_s1031" style="position:absolute;left:10495;top:30188;width:40075;height:8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" filled="f" strokecolor="#00b0f0" strokeweight="2.25pt">
                  <v:stroke joinstyle="miter"/>
                </v:roundrect>
                <v:shapetype id="_x0000_t32" coordsize="21600,21600" o:spt="32" o:oned="t" path="m,l21600,21600e" filled="f">
                  <v:path arrowok="t" fillok="f" o:connecttype="none"/>
                  <o:lock v:ext="edit" shapetype="t"/>
                </v:shapetype>
                <v:shape id="Egyenes összekötő nyíllal 22" o:spid="_x0000_s1032" type="#_x0000_t32" style="position:absolute;left:30533;top:24397;width:0;height:5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Kép 27" o:spid="_x0000_s1033" type="#_x0000_t75" style="position:absolute;left:11954;top:30948;width:7455;height:7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">
                  <v:imagedata r:id="rId22" o:title=""/>
                </v:shape>
                <v:shape id="Kép 29" o:spid="_x0000_s1034" type="#_x0000_t75" style="position:absolute;left:11449;top:16141;width:7650;height:7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">
                  <v:imagedata r:id="rId23" o:title=""/>
                </v:shape>
                <v:shape id="Kép 30" o:spid="_x0000_s1035" type="#_x0000_t75" style="position:absolute;left:2385;top:2173;width:7208;height:7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">
                  <v:imagedata r:id="rId24" o:title=""/>
                </v:shape>
                <v:shapetype id="_x0000_t202" coordsize="21600,21600" o:spt="202" path="m,l,21600r21600,l21600,xe">
                  <v:stroke joinstyle="miter"/>
                  <v:path gradientshapeok="t" o:connecttype="rect"/>
                </v:shapetype>
                <v:shape id="Szövegdoboz 32" o:spid="_x0000_s1036" type="#_x0000_t202" style="position:absolute;left:16141;top:3286;width:13040;height:4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5D8F669" w14:textId="3E4B9B66" w:rsidR="000A00D1" w:rsidRPr="000A00D1" w:rsidRDefault="000A00D1" w:rsidP="000A00D1">
                        <w:pPr>
                          <w:ind w:firstLine="0"/>
                          <w:rPr>
                            <w:rFonts w:ascii="Segoe UI" w:hAnsi="Segoe UI" w:cs="Segoe UI"/>
                            <w:sz w:val="40"/>
                            <w:szCs w:val="40"/>
                          </w:rPr>
                        </w:pPr>
                        <w:r w:rsidRPr="000A00D1">
                          <w:rPr>
                            <w:rFonts w:ascii="Segoe UI" w:hAnsi="Segoe UI" w:cs="Segoe UI"/>
                            <w:sz w:val="40"/>
                            <w:szCs w:val="40"/>
                          </w:rPr>
                          <w:t>Frontend</w:t>
                        </w:r>
                      </w:p>
                    </w:txbxContent>
                  </v:textbox>
                </v:shape>
                <v:shape id="Szövegdoboz 32" o:spid="_x0000_s1037" type="#_x0000_t202" style="position:absolute;left:20565;top:17702;width:13036;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163C5899" w14:textId="15E026AA" w:rsidR="000A00D1" w:rsidRDefault="000A00D1" w:rsidP="000A00D1">
                        <w:pPr>
                          <w:ind w:firstLine="0"/>
                          <w:rPr>
                            <w:rFonts w:ascii="Segoe UI" w:hAnsi="Segoe UI" w:cs="Segoe UI"/>
                            <w:sz w:val="40"/>
                            <w:szCs w:val="40"/>
                          </w:rPr>
                        </w:pPr>
                        <w:r>
                          <w:rPr>
                            <w:rFonts w:ascii="Segoe UI" w:hAnsi="Segoe UI" w:cs="Segoe UI"/>
                            <w:sz w:val="40"/>
                            <w:szCs w:val="40"/>
                          </w:rPr>
                          <w:t>Backend</w:t>
                        </w:r>
                      </w:p>
                    </w:txbxContent>
                  </v:textbox>
                </v:shape>
                <v:shape id="Szövegdoboz 32" o:spid="_x0000_s1038" type="#_x0000_t202" style="position:absolute;left:20724;top:32173;width:1303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C31D5E5" w14:textId="271EF9D9" w:rsidR="000A00D1" w:rsidRDefault="000A00D1" w:rsidP="000A00D1">
                        <w:pPr>
                          <w:ind w:firstLine="0"/>
                          <w:rPr>
                            <w:rFonts w:ascii="Segoe UI" w:hAnsi="Segoe UI" w:cs="Segoe UI"/>
                            <w:sz w:val="40"/>
                            <w:szCs w:val="40"/>
                          </w:rPr>
                        </w:pPr>
                        <w:r>
                          <w:rPr>
                            <w:rFonts w:ascii="Segoe UI" w:hAnsi="Segoe UI" w:cs="Segoe UI"/>
                            <w:sz w:val="40"/>
                            <w:szCs w:val="40"/>
                          </w:rPr>
                          <w:t>Adatbázis</w:t>
                        </w:r>
                      </w:p>
                    </w:txbxContent>
                  </v:textbox>
                </v:shape>
                <v:shape id="Szövegdoboz 32" o:spid="_x0000_s1039" type="#_x0000_t202" style="position:absolute;left:34555;top:16984;width:14743;height:6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436D0B9C" w14:textId="301CAD8C" w:rsidR="000A00D1" w:rsidRPr="000A00D1" w:rsidRDefault="000A00D1" w:rsidP="000A00D1">
                        <w:pPr>
                          <w:spacing w:after="0" w:line="240" w:lineRule="auto"/>
                          <w:ind w:firstLine="0"/>
                          <w:jc w:val="left"/>
                          <w:rPr>
                            <w:rFonts w:ascii="Segoe UI" w:hAnsi="Segoe UI" w:cs="Segoe UI"/>
                            <w:sz w:val="28"/>
                            <w:szCs w:val="28"/>
                          </w:rPr>
                        </w:pPr>
                        <w:r>
                          <w:rPr>
                            <w:rFonts w:ascii="Segoe UI" w:hAnsi="Segoe UI" w:cs="Segoe UI"/>
                            <w:sz w:val="28"/>
                            <w:szCs w:val="28"/>
                          </w:rPr>
                          <w:t xml:space="preserve">ASP.NET </w:t>
                        </w:r>
                        <w:r w:rsidRPr="007E7167">
                          <w:rPr>
                            <w:rFonts w:ascii="Segoe UI" w:hAnsi="Segoe UI" w:cs="Segoe UI"/>
                            <w:sz w:val="28"/>
                            <w:szCs w:val="28"/>
                            <w:lang w:val="en-US"/>
                          </w:rPr>
                          <w:t>Core</w:t>
                        </w:r>
                        <w:r>
                          <w:rPr>
                            <w:rFonts w:ascii="Segoe UI" w:hAnsi="Segoe UI" w:cs="Segoe UI"/>
                            <w:sz w:val="28"/>
                            <w:szCs w:val="28"/>
                          </w:rPr>
                          <w:t xml:space="preserve">, </w:t>
                        </w:r>
                        <w:r>
                          <w:rPr>
                            <w:rFonts w:ascii="Segoe UI" w:hAnsi="Segoe UI" w:cs="Segoe UI"/>
                            <w:sz w:val="28"/>
                            <w:szCs w:val="28"/>
                          </w:rPr>
                          <w:br/>
                          <w:t xml:space="preserve">EF </w:t>
                        </w:r>
                        <w:r w:rsidRPr="007E7167">
                          <w:rPr>
                            <w:rFonts w:ascii="Segoe UI" w:hAnsi="Segoe UI" w:cs="Segoe UI"/>
                            <w:sz w:val="28"/>
                            <w:szCs w:val="28"/>
                            <w:u w:val="single"/>
                          </w:rPr>
                          <w:t>Core</w:t>
                        </w:r>
                      </w:p>
                    </w:txbxContent>
                  </v:textbox>
                </v:shape>
                <v:shape id="Szövegdoboz 32" o:spid="_x0000_s1040" type="#_x0000_t202" style="position:absolute;left:29387;top:3763;width:18400;height:4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507129BF" w14:textId="5B443F8A" w:rsidR="000A00D1" w:rsidRDefault="000A00D1" w:rsidP="000A00D1">
                        <w:pPr>
                          <w:spacing w:after="0" w:line="240" w:lineRule="auto"/>
                          <w:ind w:firstLine="0"/>
                          <w:jc w:val="left"/>
                          <w:rPr>
                            <w:rFonts w:ascii="Segoe UI" w:hAnsi="Segoe UI" w:cs="Segoe UI"/>
                            <w:sz w:val="28"/>
                            <w:szCs w:val="28"/>
                          </w:rPr>
                        </w:pPr>
                        <w:r w:rsidRPr="007E7167">
                          <w:rPr>
                            <w:rFonts w:ascii="Segoe UI" w:hAnsi="Segoe UI" w:cs="Segoe UI"/>
                            <w:sz w:val="28"/>
                            <w:szCs w:val="28"/>
                            <w:lang w:val="en-US"/>
                          </w:rPr>
                          <w:t>React</w:t>
                        </w:r>
                        <w:r>
                          <w:rPr>
                            <w:rFonts w:ascii="Segoe UI" w:hAnsi="Segoe UI" w:cs="Segoe UI"/>
                            <w:sz w:val="28"/>
                            <w:szCs w:val="28"/>
                          </w:rPr>
                          <w:t>, TypeScript</w:t>
                        </w:r>
                      </w:p>
                    </w:txbxContent>
                  </v:textbox>
                </v:shape>
                <v:shape id="Szövegdoboz 32" o:spid="_x0000_s1041" type="#_x0000_t202" style="position:absolute;left:34985;top:32899;width:13993;height:5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7B4DBA90" w14:textId="463D3048" w:rsidR="000A00D1" w:rsidRDefault="000A00D1" w:rsidP="000A00D1">
                        <w:pPr>
                          <w:ind w:firstLine="0"/>
                          <w:rPr>
                            <w:rFonts w:ascii="Segoe UI" w:hAnsi="Segoe UI" w:cs="Segoe UI"/>
                            <w:sz w:val="28"/>
                            <w:szCs w:val="28"/>
                          </w:rPr>
                        </w:pPr>
                        <w:r>
                          <w:rPr>
                            <w:rFonts w:ascii="Segoe UI" w:hAnsi="Segoe UI" w:cs="Segoe UI"/>
                            <w:sz w:val="28"/>
                            <w:szCs w:val="28"/>
                          </w:rPr>
                          <w:t>Microsoft SQL</w:t>
                        </w:r>
                      </w:p>
                    </w:txbxContent>
                  </v:textbox>
                </v:shape>
                <v:shape id="Szövegdoboz 32" o:spid="_x0000_s1042" type="#_x0000_t202" style="position:absolute;left:30981;top:25968;width:1139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26C0A870" w14:textId="6C568DDA" w:rsidR="00AA6D60" w:rsidRPr="00AA6D60" w:rsidRDefault="00AA6D60" w:rsidP="00AA6D60">
                        <w:pPr>
                          <w:ind w:firstLine="0"/>
                          <w:rPr>
                            <w:rFonts w:ascii="Segoe UI" w:hAnsi="Segoe UI" w:cs="Segoe UI"/>
                            <w:sz w:val="20"/>
                            <w:szCs w:val="20"/>
                          </w:rPr>
                        </w:pPr>
                        <w:r w:rsidRPr="00AA6D60">
                          <w:rPr>
                            <w:rFonts w:ascii="Segoe UI" w:hAnsi="Segoe UI" w:cs="Segoe UI"/>
                            <w:sz w:val="20"/>
                            <w:szCs w:val="20"/>
                          </w:rPr>
                          <w:t>SQL utasítások</w:t>
                        </w:r>
                      </w:p>
                    </w:txbxContent>
                  </v:textbox>
                </v:shape>
                <v:shape id="Szövegdoboz 32" o:spid="_x0000_s1043" type="#_x0000_t202" style="position:absolute;left:31028;top:11544;width:10286;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3830E37D" w14:textId="4D7AF85B" w:rsidR="00AA6D60" w:rsidRDefault="00AA6D60" w:rsidP="00AA6D60">
                        <w:pPr>
                          <w:ind w:firstLine="0"/>
                          <w:rPr>
                            <w:rFonts w:ascii="Segoe UI" w:hAnsi="Segoe UI" w:cs="Segoe UI"/>
                            <w:sz w:val="20"/>
                            <w:szCs w:val="20"/>
                          </w:rPr>
                        </w:pPr>
                        <w:r>
                          <w:rPr>
                            <w:rFonts w:ascii="Segoe UI" w:hAnsi="Segoe UI" w:cs="Segoe UI"/>
                            <w:sz w:val="20"/>
                            <w:szCs w:val="20"/>
                          </w:rPr>
                          <w:t>HTTP kérések</w:t>
                        </w:r>
                      </w:p>
                    </w:txbxContent>
                  </v:textbox>
                </v:shape>
                <v:shape id="Egyenes összekötő nyíllal 21" o:spid="_x0000_s1044" type="#_x0000_t32" style="position:absolute;left:30533;top:10177;width:0;height:5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" strokecolor="black [3200]" strokeweight=".5pt">
                  <v:stroke startarrow="block" endarrow="block" joinstyle="miter"/>
                </v:shape>
                <v:shape id="Szövegdoboz 32" o:spid="_x0000_s1045" type="#_x0000_t202" style="position:absolute;left:2862;top:24927;width:14996;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4860247A" w14:textId="67070FA6" w:rsidR="00A16DD3" w:rsidRDefault="00A16DD3" w:rsidP="00A16DD3">
                        <w:pPr>
                          <w:ind w:firstLine="0"/>
                          <w:rPr>
                            <w:rFonts w:ascii="Segoe UI" w:hAnsi="Segoe UI" w:cs="Segoe UI"/>
                            <w:sz w:val="40"/>
                            <w:szCs w:val="40"/>
                          </w:rPr>
                        </w:pPr>
                        <w:r>
                          <w:rPr>
                            <w:rFonts w:ascii="Segoe UI" w:hAnsi="Segoe UI" w:cs="Segoe UI"/>
                            <w:sz w:val="40"/>
                            <w:szCs w:val="40"/>
                          </w:rPr>
                          <w:t>Szerver</w:t>
                        </w:r>
                      </w:p>
                    </w:txbxContent>
                  </v:textbox>
                </v:shape>
                <w10:anchorlock/>
              </v:group>
            </w:pict>
          </mc:Fallback>
        </mc:AlternateContent>
      </w:r>
    </w:p>
    <w:p w14:paraId="3C255CEF" w14:textId="227660DC" w:rsidR="00D645B9" w:rsidRDefault="00D645B9" w:rsidP="00D645B9">
      <w:pPr>
        <w:pStyle w:val="Kpalrs"/>
      </w:pPr>
      <w:r w:rsidRPr="00FC63CB">
        <w:t xml:space="preserve">Ábra </w:t>
      </w:r>
      <w:fldSimple w:instr=" SEQ Ábra \* ARABIC ">
        <w:r w:rsidR="00306C86">
          <w:rPr>
            <w:noProof/>
          </w:rPr>
          <w:t>10</w:t>
        </w:r>
      </w:fldSimple>
      <w:r w:rsidRPr="00FC63CB">
        <w:t>: Az alkalmazás komponensei</w:t>
      </w:r>
    </w:p>
    <w:p w14:paraId="6E84DE48" w14:textId="2F0ECA97" w:rsidR="000A35B3" w:rsidRPr="000A35B3" w:rsidRDefault="000A35B3" w:rsidP="000A35B3">
      <w:r>
        <w:t xml:space="preserve">Az ábrán a szerver komponensben lévő adatbázis és REST API réteget egybetartozónak jelöltem, de ezeket a részeket lehet külön fizikai gépeken vagy </w:t>
      </w:r>
      <w:r>
        <w:lastRenderedPageBreak/>
        <w:t>szolgáltatásokon futtatni megfelelő konfigurációval, ugyanez igaz a frontend architektúrára is.</w:t>
      </w:r>
    </w:p>
    <w:p w14:paraId="69EFD58E" w14:textId="72BC6C04" w:rsidR="003E60D5" w:rsidRPr="00FC63CB" w:rsidRDefault="003E60D5" w:rsidP="00F9402C">
      <w:pPr>
        <w:pStyle w:val="Cmsor2"/>
      </w:pPr>
      <w:bookmarkStart w:id="31" w:name="_Toc149406555"/>
      <w:r w:rsidRPr="00FC63CB">
        <w:t xml:space="preserve">Szerveroldali </w:t>
      </w:r>
      <w:r w:rsidR="008967F4" w:rsidRPr="00FC63CB">
        <w:t>architektúra</w:t>
      </w:r>
      <w:bookmarkEnd w:id="31"/>
    </w:p>
    <w:p w14:paraId="3A7D1AAD" w14:textId="384456C7" w:rsidR="000F71D1" w:rsidRPr="00FC63CB" w:rsidRDefault="000F71D1" w:rsidP="000F71D1">
      <w:r w:rsidRPr="00FC63CB">
        <w:t>A szerveroldali komponens több részre osztottam, amelyeket a Domain Driven Design elv szerint definiáltam.</w:t>
      </w:r>
      <w:r w:rsidR="00774AAC" w:rsidRPr="00FC63CB">
        <w:t xml:space="preserve"> A szerver magjában a Domain réteg áll, ez tartalmazza az üzleti logikát implementáló szolgáltatásokat és a felhasznált entitásosztályokat</w:t>
      </w:r>
      <w:r w:rsidR="000704A4" w:rsidRPr="00FC63CB">
        <w:t>, a</w:t>
      </w:r>
      <w:r w:rsidR="00774AAC" w:rsidRPr="00FC63CB">
        <w:t xml:space="preserve"> külső erőforrások eléréséért a Data Access Layer (DAL) felelős, ami az adatbázissal kommunikál Enti</w:t>
      </w:r>
      <w:r w:rsidR="000704A4" w:rsidRPr="00FC63CB">
        <w:t xml:space="preserve">ty Framework </w:t>
      </w:r>
      <w:r w:rsidR="00AD0A46">
        <w:t xml:space="preserve">Core </w:t>
      </w:r>
      <w:r w:rsidR="000704A4" w:rsidRPr="00FC63CB">
        <w:t xml:space="preserve">segítségével, és a WebApi </w:t>
      </w:r>
      <w:r w:rsidR="0017077C">
        <w:t xml:space="preserve">projekt </w:t>
      </w:r>
      <w:r w:rsidR="000704A4" w:rsidRPr="00FC63CB">
        <w:t>teszi lehetővé azt, hogy egy REST API-</w:t>
      </w:r>
      <w:r w:rsidR="0017077C">
        <w:t>o</w:t>
      </w:r>
      <w:r w:rsidR="000704A4" w:rsidRPr="00FC63CB">
        <w:t xml:space="preserve">n </w:t>
      </w:r>
      <w:r w:rsidR="0017077C">
        <w:t xml:space="preserve">és SignalR hub-on </w:t>
      </w:r>
      <w:r w:rsidR="000704A4" w:rsidRPr="00FC63CB">
        <w:t>kereszt</w:t>
      </w:r>
      <w:r w:rsidR="00BD52A4">
        <w:t>ü</w:t>
      </w:r>
      <w:r w:rsidR="000704A4" w:rsidRPr="00FC63CB">
        <w:t>l felhasználhassuk a Domain szolgáltatásait.</w:t>
      </w:r>
    </w:p>
    <w:p w14:paraId="63F499FB" w14:textId="3F69B520" w:rsidR="000F71D1" w:rsidRPr="00FC63CB" w:rsidRDefault="00515B93" w:rsidP="000F71D1">
      <w:pPr>
        <w:keepNext/>
        <w:jc w:val="center"/>
      </w:pPr>
      <w:r w:rsidRPr="00515B93">
        <w:rPr>
          <w:noProof/>
        </w:rPr>
        <w:drawing>
          <wp:inline distT="0" distB="0" distL="0" distR="0" wp14:anchorId="138D2286" wp14:editId="28722E5F">
            <wp:extent cx="2591162" cy="4391638"/>
            <wp:effectExtent l="0" t="0" r="0" b="0"/>
            <wp:docPr id="38097850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78506" name=""/>
                    <pic:cNvPicPr/>
                  </pic:nvPicPr>
                  <pic:blipFill>
                    <a:blip r:embed="rId25"/>
                    <a:stretch>
                      <a:fillRect/>
                    </a:stretch>
                  </pic:blipFill>
                  <pic:spPr>
                    <a:xfrm>
                      <a:off x="0" y="0"/>
                      <a:ext cx="2591162" cy="4391638"/>
                    </a:xfrm>
                    <a:prstGeom prst="rect">
                      <a:avLst/>
                    </a:prstGeom>
                  </pic:spPr>
                </pic:pic>
              </a:graphicData>
            </a:graphic>
          </wp:inline>
        </w:drawing>
      </w:r>
    </w:p>
    <w:p w14:paraId="7A508D31" w14:textId="615163DB" w:rsidR="00A65A1F" w:rsidRPr="00FC63CB" w:rsidRDefault="000F71D1" w:rsidP="000F71D1">
      <w:pPr>
        <w:pStyle w:val="Kpalrs"/>
      </w:pPr>
      <w:r w:rsidRPr="00FC63CB">
        <w:t xml:space="preserve">Ábra </w:t>
      </w:r>
      <w:fldSimple w:instr=" SEQ Ábra \* ARABIC ">
        <w:r w:rsidR="00306C86">
          <w:rPr>
            <w:noProof/>
          </w:rPr>
          <w:t>11</w:t>
        </w:r>
      </w:fldSimple>
      <w:r w:rsidRPr="00FC63CB">
        <w:t>: A szerveroldali komponens mappaszerkezete</w:t>
      </w:r>
    </w:p>
    <w:p w14:paraId="2E22B7B0" w14:textId="77E4D9B8" w:rsidR="009956B3" w:rsidRPr="00FC63CB" w:rsidRDefault="009956B3" w:rsidP="009956B3">
      <w:pPr>
        <w:pStyle w:val="Cmsor3"/>
      </w:pPr>
      <w:bookmarkStart w:id="32" w:name="_Toc149406556"/>
      <w:r w:rsidRPr="00FC63CB">
        <w:t>Domain réteg</w:t>
      </w:r>
      <w:bookmarkEnd w:id="32"/>
    </w:p>
    <w:p w14:paraId="79230CE7" w14:textId="21BF97D7" w:rsidR="009956B3" w:rsidRPr="00FC63CB" w:rsidRDefault="009956B3" w:rsidP="009956B3">
      <w:r w:rsidRPr="00FC63CB">
        <w:t>A Domain réteg</w:t>
      </w:r>
      <w:r w:rsidR="00C9172F" w:rsidRPr="00FC63CB">
        <w:t xml:space="preserve">et több bounded context-ekre bontottam, amelyek különböző </w:t>
      </w:r>
      <w:r w:rsidR="003616A8" w:rsidRPr="00FC63CB">
        <w:t>szolgáltatásokra</w:t>
      </w:r>
      <w:r w:rsidR="00C9172F" w:rsidRPr="00FC63CB">
        <w:t xml:space="preserve"> fókuszálnak</w:t>
      </w:r>
      <w:r w:rsidR="003616A8" w:rsidRPr="00FC63CB">
        <w:t xml:space="preserve"> (</w:t>
      </w:r>
      <w:r w:rsidR="006870D9" w:rsidRPr="00FC63CB">
        <w:t xml:space="preserve">ilyenek a </w:t>
      </w:r>
      <w:r w:rsidR="003616A8" w:rsidRPr="00FC63CB">
        <w:t xml:space="preserve">hirdetések kezelése, üzenetek kezelése és </w:t>
      </w:r>
      <w:r w:rsidR="003616A8" w:rsidRPr="00FC63CB">
        <w:lastRenderedPageBreak/>
        <w:t xml:space="preserve">felhasználók kezelése), </w:t>
      </w:r>
      <w:r w:rsidR="001A4E73" w:rsidRPr="00FC63CB">
        <w:t xml:space="preserve">és </w:t>
      </w:r>
      <w:r w:rsidR="003616A8" w:rsidRPr="00FC63CB">
        <w:t>egységbe zárják a funkciók megvalósítását</w:t>
      </w:r>
      <w:r w:rsidR="006870D9" w:rsidRPr="00FC63CB">
        <w:t>.</w:t>
      </w:r>
      <w:r w:rsidR="0062544D" w:rsidRPr="00FC63CB">
        <w:t xml:space="preserve"> A szolgáltatásoknak el kell érniük az adatot ahhoz, hogy megfelelően tudjanak működni, de fontos az adatbázistól való függetlenség megtartása. A Repository</w:t>
      </w:r>
      <w:r w:rsidR="00AC36A1" w:rsidRPr="00FC63CB">
        <w:t xml:space="preserve"> tervezési minta használatával</w:t>
      </w:r>
      <w:r w:rsidR="0062544D" w:rsidRPr="00FC63CB">
        <w:t xml:space="preserve"> elérhetjük azt, hogy a szolgáltatások absztrakcióktól függjenek és ne az implementációtól, könnyedén le tudjuk cserélni az adatelérés implementációját és a tesztelést </w:t>
      </w:r>
      <w:r w:rsidR="0068684C" w:rsidRPr="00FC63CB">
        <w:t xml:space="preserve">is </w:t>
      </w:r>
      <w:r w:rsidR="0062544D" w:rsidRPr="00FC63CB">
        <w:t>megkönnyítheti.</w:t>
      </w:r>
      <w:r w:rsidR="00DB0509" w:rsidRPr="00FC63CB">
        <w:t xml:space="preserve"> A szolgáltatások általában nem az entitás összes attribútumait adja vissza, mivel lehetnek benne olyan érzékeny adatok, amiket nem lenne érdemes elérhetővé tenni a felhasználó számára, ezért Data Transfer Object-eket (DTO) használtam az adatok</w:t>
      </w:r>
      <w:r w:rsidR="004409B8">
        <w:t xml:space="preserve"> továbbításához</w:t>
      </w:r>
      <w:r w:rsidR="00DB0509" w:rsidRPr="00FC63CB">
        <w:t>, amikben csak a szükséges mezők láthatóak.</w:t>
      </w:r>
    </w:p>
    <w:p w14:paraId="27764853" w14:textId="626A90A8" w:rsidR="00754135" w:rsidRPr="00FC63CB" w:rsidRDefault="004409B8" w:rsidP="00754135">
      <w:pPr>
        <w:pStyle w:val="Cmsor3"/>
      </w:pPr>
      <w:bookmarkStart w:id="33" w:name="_Toc149406557"/>
      <w:r>
        <w:t>Web</w:t>
      </w:r>
      <w:r w:rsidR="00754135" w:rsidRPr="00FC63CB">
        <w:t xml:space="preserve"> API</w:t>
      </w:r>
      <w:bookmarkEnd w:id="33"/>
    </w:p>
    <w:p w14:paraId="2CE17BFE" w14:textId="77777777" w:rsidR="004409B8" w:rsidRDefault="00754135" w:rsidP="00754135">
      <w:r w:rsidRPr="00FC63CB">
        <w:t>A WebApi nevű projektben valósítottam meg</w:t>
      </w:r>
      <w:r w:rsidR="004409B8">
        <w:t xml:space="preserve"> a kiszolgáló szervert</w:t>
      </w:r>
      <w:r w:rsidRPr="00FC63CB">
        <w:t xml:space="preserve">, ami az ASP.NET Core könyvtárt használja. </w:t>
      </w:r>
      <w:r w:rsidR="004409B8">
        <w:t xml:space="preserve">Ebben a rétegben találhatóak a REST API-hoz tartozó Controller osztályok és a SignalR-hez szükséges Hub osztályok. </w:t>
      </w:r>
    </w:p>
    <w:p w14:paraId="11F3B9A1" w14:textId="2080AE1A" w:rsidR="004409B8" w:rsidRDefault="00754135" w:rsidP="00754135">
      <w:r w:rsidRPr="00FC63CB">
        <w:t>Minden egyes szolgáltatás</w:t>
      </w:r>
      <w:r w:rsidR="007820FD" w:rsidRPr="00FC63CB">
        <w:t>hoz tartozik egy</w:t>
      </w:r>
      <w:r w:rsidRPr="00FC63CB">
        <w:t xml:space="preserve"> Controller osztály, </w:t>
      </w:r>
      <w:r w:rsidR="007820FD" w:rsidRPr="00FC63CB">
        <w:t xml:space="preserve">amik </w:t>
      </w:r>
      <w:r w:rsidRPr="00FC63CB">
        <w:t>a Domain-ben létrehozott szolgáltatásokat használják</w:t>
      </w:r>
      <w:r w:rsidR="007820FD" w:rsidRPr="00FC63CB">
        <w:t>, itt találhatóak a definiált REST interfészek és ezek kezelik a http kéréseket.</w:t>
      </w:r>
      <w:r w:rsidR="00FC5832" w:rsidRPr="00FC63CB">
        <w:t xml:space="preserve"> </w:t>
      </w:r>
      <w:r w:rsidR="004409B8">
        <w:t xml:space="preserve">A Controller-ekben </w:t>
      </w:r>
      <w:r w:rsidR="007D1EB5">
        <w:t>meg lehet adni, hogy mely végponthíváshoz kell authentikálnia magát a felhasználónak a hívása előtt, az elérési utat, és a paramétereket, amiket vár.</w:t>
      </w:r>
    </w:p>
    <w:p w14:paraId="1AB24C46" w14:textId="4765E290" w:rsidR="00061E73" w:rsidRDefault="00061E73" w:rsidP="00754135">
      <w:r>
        <w:t>A Hubs mappában találhatjuk azoknak a funkcióknak a kiszolgálóit, amelyeknél valós idejű kommunikálást szeretnénk elérni. Ezeket a végpontokat a Controllerek-hez hasonlóan tudjuk felkonfigurálni, és eseménykezelőket is</w:t>
      </w:r>
      <w:r w:rsidR="00D01A37">
        <w:t xml:space="preserve"> tudunk definiálni a Hub különböző eseményeihez, például a csatlakozáshoz és a lecsatlakozáshoz</w:t>
      </w:r>
      <w:r>
        <w:t>.</w:t>
      </w:r>
    </w:p>
    <w:p w14:paraId="437493CD" w14:textId="34956C9C" w:rsidR="00D816B0" w:rsidRDefault="00D816B0" w:rsidP="00754135">
      <w:r>
        <w:t>Az alkalmazás periodikusan elvégzendő feladatait a Jobs nevű mappában találhatóak meg. Ezeknek a feladatoknak az implementálásához a Quart</w:t>
      </w:r>
      <w:r w:rsidR="00922CB0">
        <w:t>z</w:t>
      </w:r>
      <w:r>
        <w:t xml:space="preserve"> nevű könyvtár segítségét használtam, amivel könnyedén tudunk függvényhívásokat ütemtervezni.</w:t>
      </w:r>
    </w:p>
    <w:p w14:paraId="16C49FB9" w14:textId="070F917B" w:rsidR="00754135" w:rsidRPr="00FC63CB" w:rsidRDefault="00FC5832" w:rsidP="00754135">
      <w:r w:rsidRPr="00FC63CB">
        <w:t>A Program.cs fájlban a szerver konfigurációját írhatjuk le, a függőség injektáláshoz szükséges osztályobjektumokat itt tudjuk leírni.</w:t>
      </w:r>
      <w:r w:rsidR="001A4E73" w:rsidRPr="00FC63CB">
        <w:t xml:space="preserve"> Ez a réteg felelős az authentikációért is, ellenőrzi, hogy az adott kéréshez tartozó access token érvényességét, </w:t>
      </w:r>
      <w:r w:rsidR="00B34AA2" w:rsidRPr="00FC63CB">
        <w:t>és feloldja</w:t>
      </w:r>
      <w:r w:rsidR="001A4E73" w:rsidRPr="00FC63CB">
        <w:t xml:space="preserve"> a hozzátartozó felhasználót. </w:t>
      </w:r>
      <w:r w:rsidR="00D816B0">
        <w:t>A feladatok ütemtervét is itt kell felkonfigurálni, meg tudjuk adni, hogy mikor és milyen időközönként történjen a végrehajtása.</w:t>
      </w:r>
    </w:p>
    <w:p w14:paraId="7C1EC5A2" w14:textId="27FE3DBA" w:rsidR="00FC30BC" w:rsidRPr="00FC63CB" w:rsidRDefault="00FC30BC" w:rsidP="00FC30BC">
      <w:pPr>
        <w:pStyle w:val="Cmsor3"/>
      </w:pPr>
      <w:bookmarkStart w:id="34" w:name="_Toc149406558"/>
      <w:r w:rsidRPr="00FC63CB">
        <w:lastRenderedPageBreak/>
        <w:t>Adatelérési réteg</w:t>
      </w:r>
      <w:bookmarkEnd w:id="34"/>
    </w:p>
    <w:p w14:paraId="1AC4B279" w14:textId="0E5D81D8" w:rsidR="00935B8A" w:rsidRPr="00FC63CB" w:rsidRDefault="00D117B1" w:rsidP="00935B8A">
      <w:r w:rsidRPr="00FC63CB">
        <w:t>Az adatelérési rétegben az adatbázissal való kommunikációt valósítom meg Entity Framework Core segítségével.</w:t>
      </w:r>
      <w:r w:rsidR="00996313" w:rsidRPr="00FC63CB">
        <w:t xml:space="preserve"> A réteg</w:t>
      </w:r>
      <w:r w:rsidR="009E18BF" w:rsidRPr="00FC63CB">
        <w:t xml:space="preserve"> több </w:t>
      </w:r>
      <w:r w:rsidR="00B73A66">
        <w:t>R</w:t>
      </w:r>
      <w:r w:rsidR="009E18BF" w:rsidRPr="00FC63CB">
        <w:t>epository</w:t>
      </w:r>
      <w:r w:rsidR="00B73A66">
        <w:t xml:space="preserve"> osztályo</w:t>
      </w:r>
      <w:r w:rsidR="009E18BF" w:rsidRPr="00FC63CB">
        <w:t>kból áll, amelyek a Domain-ben definiált interfészeket implementálja</w:t>
      </w:r>
      <w:r w:rsidR="007C220A" w:rsidRPr="00FC63CB">
        <w:t>, ezek kezelik a CRUD műveleteket (Create, Read, Update, Delete) az adatbázis</w:t>
      </w:r>
      <w:r w:rsidR="00010E33" w:rsidRPr="00FC63CB">
        <w:t>ban lévő</w:t>
      </w:r>
      <w:r w:rsidR="007C220A" w:rsidRPr="00FC63CB">
        <w:t xml:space="preserve"> entitásokon.</w:t>
      </w:r>
      <w:r w:rsidR="00010E33" w:rsidRPr="00FC63CB">
        <w:t xml:space="preserve"> </w:t>
      </w:r>
      <w:r w:rsidR="00A35EE9" w:rsidRPr="00FC63CB">
        <w:t>Az adatbáziskapcsolat a RealEstateDbContext osztályban jön létre, amely a DbContext ősosztályt örökli, DbSet-eken keresztül lehet lekérdezni a</w:t>
      </w:r>
      <w:r w:rsidR="001B755A" w:rsidRPr="00FC63CB">
        <w:t>z entitásokat, amely támogatja a LINQ kifejezéseket is.</w:t>
      </w:r>
      <w:r w:rsidR="008339EC">
        <w:t xml:space="preserve"> Az alkalmazás jelenleg Microsoft SQL adatbázismotort használ, de az Entity Framework Core több, más cégek által létrehozott </w:t>
      </w:r>
      <w:r w:rsidR="00901A91">
        <w:t>adatbázis-kezelő rendszert</w:t>
      </w:r>
      <w:r w:rsidR="008339EC">
        <w:t xml:space="preserve"> támogat, így könnyedén le tudjuk cserélni.</w:t>
      </w:r>
    </w:p>
    <w:p w14:paraId="00FE21C2" w14:textId="1D362694" w:rsidR="003612A1" w:rsidRPr="00FC63CB" w:rsidRDefault="003612A1" w:rsidP="00F9402C">
      <w:pPr>
        <w:pStyle w:val="Cmsor2"/>
      </w:pPr>
      <w:bookmarkStart w:id="35" w:name="_Toc149406559"/>
      <w:r w:rsidRPr="00FC63CB">
        <w:t>Adatbázis felépítése</w:t>
      </w:r>
      <w:bookmarkEnd w:id="35"/>
    </w:p>
    <w:p w14:paraId="261B7BF6" w14:textId="4690E4A7" w:rsidR="005741F2" w:rsidRPr="00FC63CB" w:rsidRDefault="005741F2" w:rsidP="005741F2">
      <w:r w:rsidRPr="00FC63CB">
        <w:t>Az adatbázis kezeléséhez Microsoft SQL adatbázisszervert alkalmaztam. A tervezéskor Code first megközelítést alkalmaztam az Entity Framework Core segítségével, a táblázat szerkezete követi a Domain</w:t>
      </w:r>
      <w:r w:rsidR="008B25AD" w:rsidRPr="00FC63CB">
        <w:t xml:space="preserve"> réteg</w:t>
      </w:r>
      <w:r w:rsidRPr="00FC63CB">
        <w:t xml:space="preserve">ben </w:t>
      </w:r>
      <w:r w:rsidR="00A42D0B" w:rsidRPr="00FC63CB">
        <w:t xml:space="preserve">definiált </w:t>
      </w:r>
      <w:r w:rsidRPr="00FC63CB">
        <w:t xml:space="preserve">modellek szerkezetét. Az adatbázis szerkezet </w:t>
      </w:r>
      <w:r w:rsidR="00C86213" w:rsidRPr="00FC63CB">
        <w:t>az 8. ábrán látható.</w:t>
      </w:r>
    </w:p>
    <w:p w14:paraId="166BD3EF" w14:textId="50224116" w:rsidR="00E7375C" w:rsidRDefault="00E7375C" w:rsidP="00E7375C">
      <w:r w:rsidRPr="00FC63CB">
        <w:t>Az ASP.NET Core Identity több felhasználóval kapcsolatos táblázatot is generált, de azoknak a szerepe elhanyagolható, ezért nem szerepelnek. A</w:t>
      </w:r>
      <w:r w:rsidR="00243D0C" w:rsidRPr="00FC63CB">
        <w:t>z</w:t>
      </w:r>
      <w:r w:rsidRPr="00FC63CB">
        <w:t xml:space="preserve"> </w:t>
      </w:r>
      <w:r w:rsidR="00243D0C" w:rsidRPr="00FC63CB">
        <w:t>ábrán lévő</w:t>
      </w:r>
      <w:r w:rsidRPr="00FC63CB">
        <w:t xml:space="preserve"> táblázatokat tekintsük át.</w:t>
      </w:r>
    </w:p>
    <w:p w14:paraId="6259E8A9" w14:textId="77777777" w:rsidR="005E6ABD" w:rsidRPr="00FC63CB" w:rsidRDefault="005E6ABD" w:rsidP="005E6ABD">
      <w:pPr>
        <w:keepNext/>
        <w:ind w:firstLine="0"/>
      </w:pPr>
      <w:r w:rsidRPr="0028639F">
        <w:rPr>
          <w:noProof/>
        </w:rPr>
        <w:lastRenderedPageBreak/>
        <w:drawing>
          <wp:inline distT="0" distB="0" distL="0" distR="0" wp14:anchorId="5877D74E" wp14:editId="088BB8A9">
            <wp:extent cx="5400040" cy="4670425"/>
            <wp:effectExtent l="0" t="0" r="0" b="0"/>
            <wp:docPr id="157695441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670425"/>
                    </a:xfrm>
                    <a:prstGeom prst="rect">
                      <a:avLst/>
                    </a:prstGeom>
                    <a:noFill/>
                    <a:ln>
                      <a:noFill/>
                    </a:ln>
                  </pic:spPr>
                </pic:pic>
              </a:graphicData>
            </a:graphic>
          </wp:inline>
        </w:drawing>
      </w:r>
    </w:p>
    <w:p w14:paraId="2E3F965A" w14:textId="1E20D6C9" w:rsidR="005E6ABD" w:rsidRPr="00FC63CB" w:rsidRDefault="005E6ABD" w:rsidP="005E6ABD">
      <w:pPr>
        <w:pStyle w:val="Kpalrs"/>
      </w:pPr>
      <w:r w:rsidRPr="00FC63CB">
        <w:t xml:space="preserve">Ábra </w:t>
      </w:r>
      <w:fldSimple w:instr=" SEQ Ábra \* ARABIC ">
        <w:r w:rsidR="00306C86">
          <w:rPr>
            <w:noProof/>
          </w:rPr>
          <w:t>12</w:t>
        </w:r>
      </w:fldSimple>
      <w:r w:rsidRPr="00FC63CB">
        <w:t>: Az adatbázis sémája</w:t>
      </w:r>
    </w:p>
    <w:p w14:paraId="0E620B58" w14:textId="77777777" w:rsidR="005E6ABD" w:rsidRPr="00FC63CB" w:rsidRDefault="005E6ABD" w:rsidP="00E7375C"/>
    <w:p w14:paraId="7901B3BF" w14:textId="17D7322A" w:rsidR="003D4291" w:rsidRPr="00FC63CB" w:rsidRDefault="00E7375C" w:rsidP="003D4291">
      <w:pPr>
        <w:pStyle w:val="Cmsor3"/>
      </w:pPr>
      <w:bookmarkStart w:id="36" w:name="_Toc149406560"/>
      <w:r w:rsidRPr="00FC63CB">
        <w:t>AspNetUsers</w:t>
      </w:r>
      <w:bookmarkEnd w:id="36"/>
    </w:p>
    <w:p w14:paraId="2233F41F" w14:textId="73EA27B1" w:rsidR="00E7375C" w:rsidRPr="00FC63CB" w:rsidRDefault="00E7375C" w:rsidP="003D4291">
      <w:r w:rsidRPr="00FC63CB">
        <w:t>A felhasználó fontos adatait tartalmazó táblázat. Az adatok között szerepel a felhasználó e-mail címe, teljes neve, felhasználóneve</w:t>
      </w:r>
      <w:r w:rsidR="00060119" w:rsidRPr="00FC63CB">
        <w:t>, jelszava</w:t>
      </w:r>
      <w:r w:rsidR="0063632B" w:rsidRPr="00FC63CB">
        <w:t xml:space="preserve"> és opcionálisan a telefonszáma. A további, fel nem sorol</w:t>
      </w:r>
      <w:r w:rsidR="00087CCF" w:rsidRPr="00FC63CB">
        <w:t>t</w:t>
      </w:r>
      <w:r w:rsidR="0063632B" w:rsidRPr="00FC63CB">
        <w:t xml:space="preserve"> </w:t>
      </w:r>
      <w:r w:rsidR="00087CCF" w:rsidRPr="00FC63CB">
        <w:t>attribútumok</w:t>
      </w:r>
      <w:r w:rsidR="0063632B" w:rsidRPr="00FC63CB">
        <w:t xml:space="preserve"> az ASP.NET Core Identity működéséhez szükséges.</w:t>
      </w:r>
      <w:r w:rsidR="00060119" w:rsidRPr="00FC63CB">
        <w:t xml:space="preserve"> A jelszó hashelt formában érhető el.</w:t>
      </w:r>
    </w:p>
    <w:p w14:paraId="2C18DE23" w14:textId="41B953D9" w:rsidR="003D4291" w:rsidRPr="00FC63CB" w:rsidRDefault="0063632B" w:rsidP="003D4291">
      <w:pPr>
        <w:pStyle w:val="Cmsor3"/>
      </w:pPr>
      <w:bookmarkStart w:id="37" w:name="_Toc149406561"/>
      <w:r w:rsidRPr="00FC63CB">
        <w:t>Ads</w:t>
      </w:r>
      <w:bookmarkEnd w:id="37"/>
    </w:p>
    <w:p w14:paraId="30E20C53" w14:textId="5A16AE48" w:rsidR="0063632B" w:rsidRPr="00FC63CB" w:rsidRDefault="0063632B" w:rsidP="003D4291">
      <w:pPr>
        <w:rPr>
          <w:b/>
          <w:bCs/>
        </w:rPr>
      </w:pPr>
      <w:r w:rsidRPr="00FC63CB">
        <w:t>Ebben a táblá</w:t>
      </w:r>
      <w:r w:rsidR="003F7421" w:rsidRPr="00FC63CB">
        <w:t>zat</w:t>
      </w:r>
      <w:r w:rsidRPr="00FC63CB">
        <w:t xml:space="preserve">ban az ingatlanok </w:t>
      </w:r>
      <w:r w:rsidR="00F368AC" w:rsidRPr="00FC63CB">
        <w:t>hirdetésének</w:t>
      </w:r>
      <w:r w:rsidRPr="00FC63CB">
        <w:t xml:space="preserve"> adatait tárolom el. Szerepel benne a </w:t>
      </w:r>
      <w:r w:rsidR="00F86F81" w:rsidRPr="00FC63CB">
        <w:t>hirdetés</w:t>
      </w:r>
      <w:r w:rsidRPr="00FC63CB">
        <w:t xml:space="preserve"> címe, leírása, létrehozási ideje, tulajdonos idegen kulcsa, az ingatlan, címe, ára, mérete</w:t>
      </w:r>
      <w:r w:rsidR="005E0912">
        <w:t>, kiemelt-e,</w:t>
      </w:r>
      <w:r w:rsidRPr="00FC63CB">
        <w:t xml:space="preserve"> és a róla készült kép</w:t>
      </w:r>
      <w:r w:rsidR="00E362A3" w:rsidRPr="00FC63CB">
        <w:t xml:space="preserve"> Base64 formátumban</w:t>
      </w:r>
      <w:r w:rsidRPr="00FC63CB">
        <w:t>.</w:t>
      </w:r>
    </w:p>
    <w:p w14:paraId="6CC6276E" w14:textId="33115A19" w:rsidR="003D4291" w:rsidRPr="00FC63CB" w:rsidRDefault="003F7421" w:rsidP="003D4291">
      <w:pPr>
        <w:pStyle w:val="Cmsor3"/>
      </w:pPr>
      <w:bookmarkStart w:id="38" w:name="_Toc149406562"/>
      <w:r w:rsidRPr="00FC63CB">
        <w:lastRenderedPageBreak/>
        <w:t>Messages</w:t>
      </w:r>
      <w:bookmarkEnd w:id="38"/>
    </w:p>
    <w:p w14:paraId="6B4ABA12" w14:textId="04954008" w:rsidR="003F7421" w:rsidRDefault="003F7421" w:rsidP="003D4291">
      <w:r w:rsidRPr="00FC63CB">
        <w:t>A felhasználók közötti üzenetváltásokat tárolom ebben a táblázatban. A küldött üzenet tartalmát, idejét, olvasottságát, feladó</w:t>
      </w:r>
      <w:r w:rsidR="00205368" w:rsidRPr="00FC63CB">
        <w:t>ját</w:t>
      </w:r>
      <w:r w:rsidRPr="00FC63CB">
        <w:t xml:space="preserve"> és címzettét tárolja el</w:t>
      </w:r>
      <w:r w:rsidR="00205368" w:rsidRPr="00FC63CB">
        <w:t>.</w:t>
      </w:r>
    </w:p>
    <w:p w14:paraId="445E6286" w14:textId="122072DC" w:rsidR="005E0912" w:rsidRDefault="005E0912" w:rsidP="005E0912">
      <w:pPr>
        <w:pStyle w:val="Cmsor3"/>
      </w:pPr>
      <w:bookmarkStart w:id="39" w:name="_Toc149406563"/>
      <w:r>
        <w:t>SubscriptionTiers</w:t>
      </w:r>
      <w:bookmarkEnd w:id="39"/>
    </w:p>
    <w:p w14:paraId="0150E95E" w14:textId="70892AFD" w:rsidR="005E0912" w:rsidRDefault="005E0912" w:rsidP="005E0912">
      <w:r>
        <w:t>Ez a táblázat tartalmazza az összes olyan előfizetési csomagot, amire elő tud fizetni egy felhasználó. Egy sor megmondja az előfizetésről, hogy mi a neve, az ára, és azt, hogy hány hirdetést tud kiemelni.</w:t>
      </w:r>
    </w:p>
    <w:p w14:paraId="4128DE58" w14:textId="4712BFAC" w:rsidR="005E0912" w:rsidRDefault="005E0912" w:rsidP="005E0912">
      <w:pPr>
        <w:pStyle w:val="Cmsor3"/>
      </w:pPr>
      <w:bookmarkStart w:id="40" w:name="_Toc149406564"/>
      <w:r>
        <w:t>Subscriptions</w:t>
      </w:r>
      <w:bookmarkEnd w:id="40"/>
    </w:p>
    <w:p w14:paraId="5C0793BE" w14:textId="6AC61C4C" w:rsidR="00C86213" w:rsidRPr="00FC63CB" w:rsidRDefault="005E0912" w:rsidP="003D4291">
      <w:pPr>
        <w:rPr>
          <w:b/>
          <w:bCs/>
        </w:rPr>
      </w:pPr>
      <w:r>
        <w:t>Az összes felhasználóhoz kötött előfizetést tartalmazza</w:t>
      </w:r>
      <w:r w:rsidR="00B640ED">
        <w:t xml:space="preserve"> ez a táblázat</w:t>
      </w:r>
      <w:r>
        <w:t>.</w:t>
      </w:r>
      <w:r w:rsidR="00B640ED">
        <w:t xml:space="preserve"> Tartalmazza az előfizetéshez tartozó felhasználót, az előfizetési csomagot, amire előfizetett, és azt, hogy mikor fog lejárni. A felhasználók és az előfizetések között egy-egy kapcsolat van, ha a felhasználó megpróbál többször előfizetni, akkor hiba keletkezik.</w:t>
      </w:r>
    </w:p>
    <w:p w14:paraId="3245AE1B" w14:textId="5E8CA69F" w:rsidR="003612A1" w:rsidRPr="00FC63CB" w:rsidRDefault="003612A1" w:rsidP="00F9402C">
      <w:pPr>
        <w:pStyle w:val="Cmsor2"/>
      </w:pPr>
      <w:bookmarkStart w:id="41" w:name="_Toc149406565"/>
      <w:r w:rsidRPr="00FC63CB">
        <w:t>Kliensalkalmazás</w:t>
      </w:r>
      <w:bookmarkEnd w:id="41"/>
    </w:p>
    <w:p w14:paraId="505A2950" w14:textId="77777777" w:rsidR="00F84425" w:rsidRDefault="00FB5B34" w:rsidP="00925A47">
      <w:r w:rsidRPr="00FC63CB">
        <w:t>A kliensalkalmazás megvalósításához React keretrendszert használtam</w:t>
      </w:r>
      <w:r w:rsidR="006840B0" w:rsidRPr="00FC63CB">
        <w:t>.</w:t>
      </w:r>
      <w:r w:rsidR="007E07F0" w:rsidRPr="00FC63CB">
        <w:t xml:space="preserve"> </w:t>
      </w:r>
      <w:r w:rsidR="006840B0" w:rsidRPr="00FC63CB">
        <w:t>A kliens</w:t>
      </w:r>
      <w:r w:rsidR="00602102" w:rsidRPr="00FC63CB">
        <w:t xml:space="preserve"> megírása</w:t>
      </w:r>
      <w:r w:rsidR="006840B0" w:rsidRPr="00FC63CB">
        <w:t xml:space="preserve"> közben </w:t>
      </w:r>
      <w:r w:rsidR="007E07F0" w:rsidRPr="00FC63CB">
        <w:t>arra</w:t>
      </w:r>
      <w:r w:rsidR="006840B0" w:rsidRPr="00FC63CB">
        <w:t xml:space="preserve"> törekedtem</w:t>
      </w:r>
      <w:r w:rsidR="007E07F0" w:rsidRPr="00FC63CB">
        <w:t>, hogy a projekt mappaszerkezete átlátható és jól struktúrált legyen</w:t>
      </w:r>
      <w:r w:rsidR="00F15BD3" w:rsidRPr="00FC63CB">
        <w:t>, k</w:t>
      </w:r>
      <w:r w:rsidR="00BE5826" w:rsidRPr="00FC63CB">
        <w:t xml:space="preserve">ülön mappát hoztam létre a REST API-t hívó függvényeknek; </w:t>
      </w:r>
      <w:r w:rsidR="00213F0C" w:rsidRPr="00FC63CB">
        <w:t>a komponenseknek</w:t>
      </w:r>
      <w:r w:rsidR="00BE5826" w:rsidRPr="00FC63CB">
        <w:t>; a modelleknek, amelyek a http kérése</w:t>
      </w:r>
      <w:r w:rsidR="00BE19AC" w:rsidRPr="00FC63CB">
        <w:t>k</w:t>
      </w:r>
      <w:r w:rsidR="00DD0B33" w:rsidRPr="00FC63CB">
        <w:t>nél</w:t>
      </w:r>
      <w:r w:rsidR="00BE5826" w:rsidRPr="00FC63CB">
        <w:t xml:space="preserve"> kerülnek elő; </w:t>
      </w:r>
      <w:r w:rsidR="00925A47">
        <w:t>a context-eknek és a hook-</w:t>
      </w:r>
      <w:r w:rsidR="00925A47" w:rsidRPr="00645DBE">
        <w:t>oknak</w:t>
      </w:r>
      <w:r w:rsidR="00645DBE">
        <w:rPr>
          <w:lang w:val="en-US"/>
        </w:rPr>
        <w:t xml:space="preserve">; </w:t>
      </w:r>
      <w:r w:rsidR="00BE5826" w:rsidRPr="00645DBE">
        <w:t>és</w:t>
      </w:r>
      <w:r w:rsidR="00602102" w:rsidRPr="00FC63CB">
        <w:t xml:space="preserve"> az</w:t>
      </w:r>
      <w:r w:rsidR="00CD6FC3" w:rsidRPr="00FC63CB">
        <w:t xml:space="preserve"> adott oldal struktúráját leíró fájloknak.</w:t>
      </w:r>
    </w:p>
    <w:p w14:paraId="64ADD505" w14:textId="59F567D6" w:rsidR="00925A47" w:rsidRDefault="00F84425" w:rsidP="00925A47">
      <w:r>
        <w:t xml:space="preserve">A valós idejű kommunikáláshoz SignalR könyvtárt használtam. Mivel a Hub-hoz tartozó kapcsolatot több komponensben is kell használni, a hosszú, több komponenseken keresztül áthidaló paraméterláncolás </w:t>
      </w:r>
      <w:r w:rsidR="00BF13A0">
        <w:t xml:space="preserve">(prop drilling) </w:t>
      </w:r>
      <w:r>
        <w:t xml:space="preserve">helyett </w:t>
      </w:r>
      <w:r w:rsidR="00BF13A0">
        <w:t xml:space="preserve">Context-et használok. Context definiálásával a szülő komponens könnyedén meg tudja osztani </w:t>
      </w:r>
      <w:r w:rsidR="00312FCB">
        <w:t>objektumokat a fában alatta lévő komponenseknek.</w:t>
      </w:r>
    </w:p>
    <w:p w14:paraId="729983C0" w14:textId="393B4587" w:rsidR="00925A47" w:rsidRPr="00FC63CB" w:rsidRDefault="00925A47" w:rsidP="00925A47">
      <w:r w:rsidRPr="00FC63CB">
        <w:t>A komponenseket is több részre osztottam: a features mappában funkcióhalmazonként vannak rendezve az elemek, mivel ezek egy adott oldal részét képezik és nehéz őket általánosan újra</w:t>
      </w:r>
      <w:r>
        <w:t xml:space="preserve"> fel</w:t>
      </w:r>
      <w:r w:rsidRPr="00FC63CB">
        <w:t>használni őket, a components mappában pedig könnyen újrahasználható komponensek helyezkednek el.</w:t>
      </w:r>
    </w:p>
    <w:p w14:paraId="49441CB0" w14:textId="1BB5418A" w:rsidR="00A16BA8" w:rsidRPr="00FC63CB" w:rsidRDefault="006A061C" w:rsidP="00A16BA8">
      <w:pPr>
        <w:keepNext/>
        <w:ind w:firstLine="0"/>
        <w:jc w:val="center"/>
      </w:pPr>
      <w:r w:rsidRPr="006A061C">
        <w:rPr>
          <w:noProof/>
        </w:rPr>
        <w:lastRenderedPageBreak/>
        <w:drawing>
          <wp:inline distT="0" distB="0" distL="0" distR="0" wp14:anchorId="5DCD3746" wp14:editId="24CE5C3C">
            <wp:extent cx="2191056" cy="5249008"/>
            <wp:effectExtent l="0" t="0" r="0" b="8890"/>
            <wp:docPr id="632753365" name="Kép 1" descr="A képen szöveg, képernyőkép, menü,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53365" name="Kép 1" descr="A képen szöveg, képernyőkép, menü, Betűtípus látható&#10;&#10;Automatikusan generált leírás"/>
                    <pic:cNvPicPr/>
                  </pic:nvPicPr>
                  <pic:blipFill>
                    <a:blip r:embed="rId27"/>
                    <a:stretch>
                      <a:fillRect/>
                    </a:stretch>
                  </pic:blipFill>
                  <pic:spPr>
                    <a:xfrm>
                      <a:off x="0" y="0"/>
                      <a:ext cx="2191056" cy="5249008"/>
                    </a:xfrm>
                    <a:prstGeom prst="rect">
                      <a:avLst/>
                    </a:prstGeom>
                  </pic:spPr>
                </pic:pic>
              </a:graphicData>
            </a:graphic>
          </wp:inline>
        </w:drawing>
      </w:r>
    </w:p>
    <w:p w14:paraId="60A54BD1" w14:textId="541205D2" w:rsidR="00213F0C" w:rsidRPr="00FC63CB" w:rsidRDefault="00A16BA8" w:rsidP="00910278">
      <w:pPr>
        <w:pStyle w:val="Kpalrs"/>
      </w:pPr>
      <w:r w:rsidRPr="00FC63CB">
        <w:t xml:space="preserve">Ábra </w:t>
      </w:r>
      <w:fldSimple w:instr=" SEQ Ábra \* ARABIC ">
        <w:r w:rsidR="00306C86">
          <w:rPr>
            <w:noProof/>
          </w:rPr>
          <w:t>13</w:t>
        </w:r>
      </w:fldSimple>
      <w:r w:rsidRPr="00FC63CB">
        <w:t>: A kliens mappaszerkezete</w:t>
      </w:r>
    </w:p>
    <w:p w14:paraId="3F286E0B" w14:textId="6A0BC584" w:rsidR="004C22AD" w:rsidRDefault="004C22AD" w:rsidP="004C22AD">
      <w:r w:rsidRPr="00FC63CB">
        <w:t xml:space="preserve">Egy UI komponenshez </w:t>
      </w:r>
      <w:r w:rsidR="00756C31" w:rsidRPr="00FC63CB">
        <w:t xml:space="preserve">tartozó mappán belül több fájl is található: az egyik fájl tartalmazza a felület deklaratív leírását és működését, a style.css-ben a komponens megformázása található, </w:t>
      </w:r>
      <w:r w:rsidR="000B65BD" w:rsidRPr="00FC63CB">
        <w:t xml:space="preserve">és </w:t>
      </w:r>
      <w:r w:rsidR="00756C31" w:rsidRPr="00FC63CB">
        <w:t>a types.ts fájlban az erősen hozzáköthető típusdefiníciókat tartalmazza.</w:t>
      </w:r>
    </w:p>
    <w:p w14:paraId="3395A0C1" w14:textId="52FC2382" w:rsidR="00922CB0" w:rsidRDefault="00922CB0" w:rsidP="005625DE">
      <w:pPr>
        <w:pStyle w:val="Cmsor1"/>
      </w:pPr>
      <w:bookmarkStart w:id="42" w:name="_Toc149406566"/>
      <w:r>
        <w:lastRenderedPageBreak/>
        <w:t>Megvalósítás</w:t>
      </w:r>
      <w:bookmarkEnd w:id="42"/>
    </w:p>
    <w:p w14:paraId="4ECEAD5D" w14:textId="77777777" w:rsidR="00922CB0" w:rsidRPr="00922CB0" w:rsidRDefault="00922CB0" w:rsidP="00922CB0"/>
    <w:bookmarkStart w:id="43" w:name="_Toc149406567" w:displacedByCustomXml="next"/>
    <w:bookmarkStart w:id="44"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FC63CB" w:rsidRDefault="009B2EED" w:rsidP="005625DE">
          <w:pPr>
            <w:pStyle w:val="Cmsor1"/>
          </w:pPr>
          <w:r w:rsidRPr="00FC63CB">
            <w:t>Irodalomjegyzék</w:t>
          </w:r>
          <w:bookmarkEnd w:id="44"/>
          <w:bookmarkEnd w:id="43"/>
        </w:p>
        <w:sdt>
          <w:sdtPr>
            <w:id w:val="111145805"/>
            <w:bibliography/>
          </w:sdtPr>
          <w:sdtContent>
            <w:p w14:paraId="6FCF0C9A" w14:textId="77777777" w:rsidR="00306C86" w:rsidRDefault="009B2EED">
              <w:pPr>
                <w:rPr>
                  <w:noProof/>
                  <w:sz w:val="20"/>
                  <w:szCs w:val="20"/>
                  <w:lang w:eastAsia="hu-HU"/>
                </w:rPr>
              </w:pPr>
              <w:r w:rsidRPr="00FC63CB">
                <w:fldChar w:fldCharType="begin"/>
              </w:r>
              <w:r w:rsidRPr="00FC63CB">
                <w:instrText>BIBLIOGRAPHY</w:instrText>
              </w:r>
              <w:r w:rsidRPr="00FC63C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306C86" w14:paraId="42EB48AA" w14:textId="77777777">
                <w:trPr>
                  <w:divId w:val="192227560"/>
                  <w:tblCellSpacing w:w="15" w:type="dxa"/>
                </w:trPr>
                <w:tc>
                  <w:tcPr>
                    <w:tcW w:w="50" w:type="pct"/>
                    <w:hideMark/>
                  </w:tcPr>
                  <w:p w14:paraId="70F0165C" w14:textId="32EAABD6" w:rsidR="00306C86" w:rsidRDefault="00306C86">
                    <w:pPr>
                      <w:pStyle w:val="Irodalomjegyzk"/>
                    </w:pPr>
                    <w:r>
                      <w:t xml:space="preserve">[1] </w:t>
                    </w:r>
                  </w:p>
                </w:tc>
                <w:tc>
                  <w:tcPr>
                    <w:tcW w:w="0" w:type="auto"/>
                    <w:hideMark/>
                  </w:tcPr>
                  <w:p w14:paraId="4596BD5C" w14:textId="77777777" w:rsidR="00306C86" w:rsidRDefault="00306C86">
                    <w:pPr>
                      <w:pStyle w:val="Irodalomjegyzk"/>
                    </w:pPr>
                    <w:r>
                      <w:t>Existek, „Top Front-End Frameworks in 2023,” [Online]. Available: https://existek.com/blog/top-front-end-frameworks-2021/. [Hozzáférés dátuma: 27 10 2023].</w:t>
                    </w:r>
                  </w:p>
                </w:tc>
              </w:tr>
              <w:tr w:rsidR="00306C86" w14:paraId="5944072D" w14:textId="77777777">
                <w:trPr>
                  <w:divId w:val="192227560"/>
                  <w:tblCellSpacing w:w="15" w:type="dxa"/>
                </w:trPr>
                <w:tc>
                  <w:tcPr>
                    <w:tcW w:w="50" w:type="pct"/>
                    <w:hideMark/>
                  </w:tcPr>
                  <w:p w14:paraId="574F7E38" w14:textId="77777777" w:rsidR="00306C86" w:rsidRDefault="00306C86">
                    <w:pPr>
                      <w:pStyle w:val="Irodalomjegyzk"/>
                    </w:pPr>
                    <w:r>
                      <w:t xml:space="preserve">[2] </w:t>
                    </w:r>
                  </w:p>
                </w:tc>
                <w:tc>
                  <w:tcPr>
                    <w:tcW w:w="0" w:type="auto"/>
                    <w:hideMark/>
                  </w:tcPr>
                  <w:p w14:paraId="1FAA09BB" w14:textId="77777777" w:rsidR="00306C86" w:rsidRDefault="00306C86">
                    <w:pPr>
                      <w:pStyle w:val="Irodalomjegyzk"/>
                    </w:pPr>
                    <w:r>
                      <w:t>Microsoft, „What is .NET? Introduction and overview,” Microsoft, 15. 03. 2023.. [Online]. Available: https://learn.microsoft.com/en-us/dotnet/core/introduction. [Hozzáférés dátuma: 13. 05. 2023.].</w:t>
                    </w:r>
                  </w:p>
                </w:tc>
              </w:tr>
              <w:tr w:rsidR="00306C86" w14:paraId="51AEE360" w14:textId="77777777">
                <w:trPr>
                  <w:divId w:val="192227560"/>
                  <w:tblCellSpacing w:w="15" w:type="dxa"/>
                </w:trPr>
                <w:tc>
                  <w:tcPr>
                    <w:tcW w:w="50" w:type="pct"/>
                    <w:hideMark/>
                  </w:tcPr>
                  <w:p w14:paraId="21D424B0" w14:textId="77777777" w:rsidR="00306C86" w:rsidRDefault="00306C86">
                    <w:pPr>
                      <w:pStyle w:val="Irodalomjegyzk"/>
                    </w:pPr>
                    <w:r>
                      <w:t xml:space="preserve">[3] </w:t>
                    </w:r>
                  </w:p>
                </w:tc>
                <w:tc>
                  <w:tcPr>
                    <w:tcW w:w="0" w:type="auto"/>
                    <w:hideMark/>
                  </w:tcPr>
                  <w:p w14:paraId="62903785" w14:textId="77777777" w:rsidR="00306C86" w:rsidRDefault="00306C86">
                    <w:pPr>
                      <w:pStyle w:val="Irodalomjegyzk"/>
                    </w:pPr>
                    <w:r>
                      <w:t>Microsoft, „Common Language Runtime (CLR) overview,” Microsoft, 25. 04. 2023.. [Online]. Available: https://learn.microsoft.com/en-us/dotnet/standard/clr. [Hozzáférés dátuma: 13. 05. 2023.].</w:t>
                    </w:r>
                  </w:p>
                </w:tc>
              </w:tr>
              <w:tr w:rsidR="00306C86" w14:paraId="3B350292" w14:textId="77777777">
                <w:trPr>
                  <w:divId w:val="192227560"/>
                  <w:tblCellSpacing w:w="15" w:type="dxa"/>
                </w:trPr>
                <w:tc>
                  <w:tcPr>
                    <w:tcW w:w="50" w:type="pct"/>
                    <w:hideMark/>
                  </w:tcPr>
                  <w:p w14:paraId="3D55AF98" w14:textId="77777777" w:rsidR="00306C86" w:rsidRDefault="00306C86">
                    <w:pPr>
                      <w:pStyle w:val="Irodalomjegyzk"/>
                    </w:pPr>
                    <w:r>
                      <w:t xml:space="preserve">[4] </w:t>
                    </w:r>
                  </w:p>
                </w:tc>
                <w:tc>
                  <w:tcPr>
                    <w:tcW w:w="0" w:type="auto"/>
                    <w:hideMark/>
                  </w:tcPr>
                  <w:p w14:paraId="1B3E2C45" w14:textId="77777777" w:rsidR="00306C86" w:rsidRDefault="00306C86">
                    <w:pPr>
                      <w:pStyle w:val="Irodalomjegyzk"/>
                    </w:pPr>
                    <w:r>
                      <w:t>Microsoft, „Overview of ASP.NET Core,” Microsoft, 15. 11. 2022.. [Online]. Available: https://learn.microsoft.com/en-us/aspnet/core/introduction-to-aspnet-core?view=aspnetcore-7.0. [Hozzáférés dátuma: 13. 05. 2023.].</w:t>
                    </w:r>
                  </w:p>
                </w:tc>
              </w:tr>
              <w:tr w:rsidR="00306C86" w14:paraId="25175992" w14:textId="77777777">
                <w:trPr>
                  <w:divId w:val="192227560"/>
                  <w:tblCellSpacing w:w="15" w:type="dxa"/>
                </w:trPr>
                <w:tc>
                  <w:tcPr>
                    <w:tcW w:w="50" w:type="pct"/>
                    <w:hideMark/>
                  </w:tcPr>
                  <w:p w14:paraId="7BB07B05" w14:textId="77777777" w:rsidR="00306C86" w:rsidRDefault="00306C86">
                    <w:pPr>
                      <w:pStyle w:val="Irodalomjegyzk"/>
                    </w:pPr>
                    <w:r>
                      <w:t xml:space="preserve">[5] </w:t>
                    </w:r>
                  </w:p>
                </w:tc>
                <w:tc>
                  <w:tcPr>
                    <w:tcW w:w="0" w:type="auto"/>
                    <w:hideMark/>
                  </w:tcPr>
                  <w:p w14:paraId="3C6C62CE" w14:textId="77777777" w:rsidR="00306C86" w:rsidRDefault="00306C86">
                    <w:pPr>
                      <w:pStyle w:val="Irodalomjegyzk"/>
                    </w:pPr>
                    <w:r>
                      <w:t>Wade, „.NET Core Dependency Injection Lifetimes Explained,” .NET Core Tutorials, [Online]. Available: https://dotnetcoretutorials.com/net-core-dependency-injection-lifetimes-explained/. [Hozzáférés dátuma: 13. 05. 2023.].</w:t>
                    </w:r>
                  </w:p>
                </w:tc>
              </w:tr>
              <w:tr w:rsidR="00306C86" w14:paraId="383CD3A2" w14:textId="77777777">
                <w:trPr>
                  <w:divId w:val="192227560"/>
                  <w:tblCellSpacing w:w="15" w:type="dxa"/>
                </w:trPr>
                <w:tc>
                  <w:tcPr>
                    <w:tcW w:w="50" w:type="pct"/>
                    <w:hideMark/>
                  </w:tcPr>
                  <w:p w14:paraId="0BD3FCA0" w14:textId="77777777" w:rsidR="00306C86" w:rsidRDefault="00306C86">
                    <w:pPr>
                      <w:pStyle w:val="Irodalomjegyzk"/>
                    </w:pPr>
                    <w:r>
                      <w:t xml:space="preserve">[6] </w:t>
                    </w:r>
                  </w:p>
                </w:tc>
                <w:tc>
                  <w:tcPr>
                    <w:tcW w:w="0" w:type="auto"/>
                    <w:hideMark/>
                  </w:tcPr>
                  <w:p w14:paraId="5E8F3DA5" w14:textId="77777777" w:rsidR="00306C86" w:rsidRDefault="00306C86">
                    <w:pPr>
                      <w:pStyle w:val="Irodalomjegyzk"/>
                    </w:pPr>
                    <w:r>
                      <w:t>R. Anderson, „Introduction to Identity on ASP.NET Core,” Microsoft, 01. 12. 2022. [Online]. Available: https://learn.microsoft.com/en-us/aspnet/core/security/authentication/identity?view=aspnetcore-7.0&amp;tabs=visual-studio. [Hozzáférés dátuma: 14. 05. 2023.].</w:t>
                    </w:r>
                  </w:p>
                </w:tc>
              </w:tr>
              <w:tr w:rsidR="00306C86" w14:paraId="499CB95A" w14:textId="77777777">
                <w:trPr>
                  <w:divId w:val="192227560"/>
                  <w:tblCellSpacing w:w="15" w:type="dxa"/>
                </w:trPr>
                <w:tc>
                  <w:tcPr>
                    <w:tcW w:w="50" w:type="pct"/>
                    <w:hideMark/>
                  </w:tcPr>
                  <w:p w14:paraId="108FCEE3" w14:textId="77777777" w:rsidR="00306C86" w:rsidRDefault="00306C86">
                    <w:pPr>
                      <w:pStyle w:val="Irodalomjegyzk"/>
                    </w:pPr>
                    <w:r>
                      <w:t xml:space="preserve">[7] </w:t>
                    </w:r>
                  </w:p>
                </w:tc>
                <w:tc>
                  <w:tcPr>
                    <w:tcW w:w="0" w:type="auto"/>
                    <w:hideMark/>
                  </w:tcPr>
                  <w:p w14:paraId="7800968E" w14:textId="77777777" w:rsidR="00306C86" w:rsidRDefault="00306C86">
                    <w:pPr>
                      <w:pStyle w:val="Irodalomjegyzk"/>
                    </w:pPr>
                    <w:r>
                      <w:t>Microsoft, „Entity Framework Core,” Microsoft, 25. 05. 2021.. [Online]. Available: https://learn.microsoft.com/en-us/ef/core/. [Hozzáférés dátuma: 14. 05. 2023.].</w:t>
                    </w:r>
                  </w:p>
                </w:tc>
              </w:tr>
              <w:tr w:rsidR="00306C86" w14:paraId="090B50C8" w14:textId="77777777">
                <w:trPr>
                  <w:divId w:val="192227560"/>
                  <w:tblCellSpacing w:w="15" w:type="dxa"/>
                </w:trPr>
                <w:tc>
                  <w:tcPr>
                    <w:tcW w:w="50" w:type="pct"/>
                    <w:hideMark/>
                  </w:tcPr>
                  <w:p w14:paraId="1C7F7D9A" w14:textId="77777777" w:rsidR="00306C86" w:rsidRDefault="00306C86">
                    <w:pPr>
                      <w:pStyle w:val="Irodalomjegyzk"/>
                    </w:pPr>
                    <w:r>
                      <w:t xml:space="preserve">[8] </w:t>
                    </w:r>
                  </w:p>
                </w:tc>
                <w:tc>
                  <w:tcPr>
                    <w:tcW w:w="0" w:type="auto"/>
                    <w:hideMark/>
                  </w:tcPr>
                  <w:p w14:paraId="6202307F" w14:textId="77777777" w:rsidR="00306C86" w:rsidRDefault="00306C86">
                    <w:pPr>
                      <w:pStyle w:val="Irodalomjegyzk"/>
                    </w:pPr>
                    <w:r>
                      <w:t>P. Fletcher, „https://learn.microsoft.com/en-us/aspnet/signalr/overview/getting-started/introduction-to-signalr,” Microsoft, 10 09 2020. [Online]. Available: https://learn.microsoft.com/en-us/aspnet/signalr/overview/getting-started/introduction-to-signalr. [Hozzáférés dátuma: 23 10 2023].</w:t>
                    </w:r>
                  </w:p>
                </w:tc>
              </w:tr>
              <w:tr w:rsidR="00306C86" w14:paraId="6FBA223C" w14:textId="77777777">
                <w:trPr>
                  <w:divId w:val="192227560"/>
                  <w:tblCellSpacing w:w="15" w:type="dxa"/>
                </w:trPr>
                <w:tc>
                  <w:tcPr>
                    <w:tcW w:w="50" w:type="pct"/>
                    <w:hideMark/>
                  </w:tcPr>
                  <w:p w14:paraId="1226B791" w14:textId="77777777" w:rsidR="00306C86" w:rsidRDefault="00306C86">
                    <w:pPr>
                      <w:pStyle w:val="Irodalomjegyzk"/>
                    </w:pPr>
                    <w:r>
                      <w:t xml:space="preserve">[9] </w:t>
                    </w:r>
                  </w:p>
                </w:tc>
                <w:tc>
                  <w:tcPr>
                    <w:tcW w:w="0" w:type="auto"/>
                    <w:hideMark/>
                  </w:tcPr>
                  <w:p w14:paraId="725CDDE9" w14:textId="77777777" w:rsidR="00306C86" w:rsidRDefault="00306C86">
                    <w:pPr>
                      <w:pStyle w:val="Irodalomjegyzk"/>
                    </w:pPr>
                    <w:r>
                      <w:t>M. Lahma, „Quartz.NET,” [Online]. Available: https://www.quartz-scheduler.net/.</w:t>
                    </w:r>
                  </w:p>
                </w:tc>
              </w:tr>
              <w:tr w:rsidR="00306C86" w14:paraId="5E22070F" w14:textId="77777777">
                <w:trPr>
                  <w:divId w:val="192227560"/>
                  <w:tblCellSpacing w:w="15" w:type="dxa"/>
                </w:trPr>
                <w:tc>
                  <w:tcPr>
                    <w:tcW w:w="50" w:type="pct"/>
                    <w:hideMark/>
                  </w:tcPr>
                  <w:p w14:paraId="52C05BE5" w14:textId="77777777" w:rsidR="00306C86" w:rsidRDefault="00306C86">
                    <w:pPr>
                      <w:pStyle w:val="Irodalomjegyzk"/>
                    </w:pPr>
                    <w:r>
                      <w:lastRenderedPageBreak/>
                      <w:t xml:space="preserve">[10] </w:t>
                    </w:r>
                  </w:p>
                </w:tc>
                <w:tc>
                  <w:tcPr>
                    <w:tcW w:w="0" w:type="auto"/>
                    <w:hideMark/>
                  </w:tcPr>
                  <w:p w14:paraId="38924306" w14:textId="77777777" w:rsidR="00306C86" w:rsidRDefault="00306C86">
                    <w:pPr>
                      <w:pStyle w:val="Irodalomjegyzk"/>
                    </w:pPr>
                    <w:r>
                      <w:t>Microsoft, „TypeScript,” Microsoft, [Online]. Available: https://www.typescriptlang.org/. [Hozzáférés dátuma: 15. 05. 2023.].</w:t>
                    </w:r>
                  </w:p>
                </w:tc>
              </w:tr>
              <w:tr w:rsidR="00306C86" w14:paraId="4573DB82" w14:textId="77777777">
                <w:trPr>
                  <w:divId w:val="192227560"/>
                  <w:tblCellSpacing w:w="15" w:type="dxa"/>
                </w:trPr>
                <w:tc>
                  <w:tcPr>
                    <w:tcW w:w="50" w:type="pct"/>
                    <w:hideMark/>
                  </w:tcPr>
                  <w:p w14:paraId="5A75A809" w14:textId="77777777" w:rsidR="00306C86" w:rsidRDefault="00306C86">
                    <w:pPr>
                      <w:pStyle w:val="Irodalomjegyzk"/>
                    </w:pPr>
                    <w:r>
                      <w:t xml:space="preserve">[11] </w:t>
                    </w:r>
                  </w:p>
                </w:tc>
                <w:tc>
                  <w:tcPr>
                    <w:tcW w:w="0" w:type="auto"/>
                    <w:hideMark/>
                  </w:tcPr>
                  <w:p w14:paraId="6EBC3616" w14:textId="77777777" w:rsidR="00306C86" w:rsidRDefault="00306C86">
                    <w:pPr>
                      <w:pStyle w:val="Irodalomjegyzk"/>
                    </w:pPr>
                    <w:r>
                      <w:t>Meta, „React,” Meta, [Online]. Available: https://react.dev/. [Hozzáférés dátuma: 15. 05. 2023.].</w:t>
                    </w:r>
                  </w:p>
                </w:tc>
              </w:tr>
              <w:tr w:rsidR="00306C86" w14:paraId="0776E0BB" w14:textId="77777777">
                <w:trPr>
                  <w:divId w:val="192227560"/>
                  <w:tblCellSpacing w:w="15" w:type="dxa"/>
                </w:trPr>
                <w:tc>
                  <w:tcPr>
                    <w:tcW w:w="50" w:type="pct"/>
                    <w:hideMark/>
                  </w:tcPr>
                  <w:p w14:paraId="08B8EB43" w14:textId="77777777" w:rsidR="00306C86" w:rsidRDefault="00306C86">
                    <w:pPr>
                      <w:pStyle w:val="Irodalomjegyzk"/>
                    </w:pPr>
                    <w:r>
                      <w:t xml:space="preserve">[12] </w:t>
                    </w:r>
                  </w:p>
                </w:tc>
                <w:tc>
                  <w:tcPr>
                    <w:tcW w:w="0" w:type="auto"/>
                    <w:hideMark/>
                  </w:tcPr>
                  <w:p w14:paraId="3926256F" w14:textId="77777777" w:rsidR="00306C86" w:rsidRDefault="00306C86">
                    <w:pPr>
                      <w:pStyle w:val="Irodalomjegyzk"/>
                    </w:pPr>
                    <w:r>
                      <w:t>„Domain-driven design,” [Online]. Available: https://en.wikipedia.org/wiki/Domain-driven_design. [Hozzáférés dátuma: 28 10 2023].</w:t>
                    </w:r>
                  </w:p>
                </w:tc>
              </w:tr>
            </w:tbl>
            <w:p w14:paraId="76980B65" w14:textId="77777777" w:rsidR="00306C86" w:rsidRDefault="00306C86">
              <w:pPr>
                <w:divId w:val="192227560"/>
                <w:rPr>
                  <w:noProof/>
                </w:rPr>
              </w:pPr>
            </w:p>
            <w:p w14:paraId="787848B2" w14:textId="0DBB79C4" w:rsidR="009B2EED" w:rsidRPr="00FC63CB" w:rsidRDefault="009B2EED">
              <w:r w:rsidRPr="00FC63CB">
                <w:rPr>
                  <w:b/>
                  <w:bCs/>
                </w:rPr>
                <w:fldChar w:fldCharType="end"/>
              </w:r>
            </w:p>
          </w:sdtContent>
        </w:sdt>
      </w:sdtContent>
    </w:sdt>
    <w:p w14:paraId="7D9FC970" w14:textId="77777777" w:rsidR="00B50CAA" w:rsidRPr="00FC63CB" w:rsidRDefault="00B50CAA" w:rsidP="008D39EB">
      <w:pPr>
        <w:ind w:firstLine="0"/>
      </w:pPr>
    </w:p>
    <w:sectPr w:rsidR="00B50CAA" w:rsidRPr="00FC63CB" w:rsidSect="00D23BFC">
      <w:headerReference w:type="even" r:id="rId28"/>
      <w:footerReference w:type="default" r:id="rId2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3FC0" w14:textId="77777777" w:rsidR="005F3A59" w:rsidRDefault="005F3A59">
      <w:r>
        <w:separator/>
      </w:r>
    </w:p>
  </w:endnote>
  <w:endnote w:type="continuationSeparator" w:id="0">
    <w:p w14:paraId="3D5C93B2" w14:textId="77777777" w:rsidR="005F3A59" w:rsidRDefault="005F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831C6" w14:textId="77777777" w:rsidR="005F3A59" w:rsidRDefault="005F3A59">
      <w:r>
        <w:separator/>
      </w:r>
    </w:p>
  </w:footnote>
  <w:footnote w:type="continuationSeparator" w:id="0">
    <w:p w14:paraId="38A2CB24" w14:textId="77777777" w:rsidR="005F3A59" w:rsidRDefault="005F3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A690BAF"/>
    <w:multiLevelType w:val="hybridMultilevel"/>
    <w:tmpl w:val="4ED0DA3C"/>
    <w:lvl w:ilvl="0" w:tplc="D136B132">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75A0F44"/>
    <w:multiLevelType w:val="hybridMultilevel"/>
    <w:tmpl w:val="D2E41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B7D5C32"/>
    <w:multiLevelType w:val="hybridMultilevel"/>
    <w:tmpl w:val="C2C2FF3C"/>
    <w:lvl w:ilvl="0" w:tplc="54D62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9C3B84"/>
    <w:multiLevelType w:val="multilevel"/>
    <w:tmpl w:val="9236A604"/>
    <w:lvl w:ilvl="0">
      <w:start w:val="1"/>
      <w:numFmt w:val="decimal"/>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E7B11A6"/>
    <w:multiLevelType w:val="hybridMultilevel"/>
    <w:tmpl w:val="2282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667258">
    <w:abstractNumId w:val="10"/>
  </w:num>
  <w:num w:numId="2" w16cid:durableId="43724157">
    <w:abstractNumId w:val="28"/>
  </w:num>
  <w:num w:numId="3" w16cid:durableId="1272399932">
    <w:abstractNumId w:val="15"/>
  </w:num>
  <w:num w:numId="4" w16cid:durableId="1477335760">
    <w:abstractNumId w:val="21"/>
  </w:num>
  <w:num w:numId="5" w16cid:durableId="821311847">
    <w:abstractNumId w:val="22"/>
  </w:num>
  <w:num w:numId="6" w16cid:durableId="81344719">
    <w:abstractNumId w:val="24"/>
  </w:num>
  <w:num w:numId="7" w16cid:durableId="497115461">
    <w:abstractNumId w:val="18"/>
  </w:num>
  <w:num w:numId="8" w16cid:durableId="848104100">
    <w:abstractNumId w:val="14"/>
  </w:num>
  <w:num w:numId="9" w16cid:durableId="1383485799">
    <w:abstractNumId w:val="19"/>
  </w:num>
  <w:num w:numId="10" w16cid:durableId="189034717">
    <w:abstractNumId w:val="29"/>
  </w:num>
  <w:num w:numId="11" w16cid:durableId="1544826214">
    <w:abstractNumId w:val="20"/>
  </w:num>
  <w:num w:numId="12" w16cid:durableId="1523935148">
    <w:abstractNumId w:val="26"/>
  </w:num>
  <w:num w:numId="13" w16cid:durableId="76825682">
    <w:abstractNumId w:val="9"/>
  </w:num>
  <w:num w:numId="14" w16cid:durableId="1011685350">
    <w:abstractNumId w:val="7"/>
  </w:num>
  <w:num w:numId="15" w16cid:durableId="1839691503">
    <w:abstractNumId w:val="6"/>
  </w:num>
  <w:num w:numId="16" w16cid:durableId="513306010">
    <w:abstractNumId w:val="5"/>
  </w:num>
  <w:num w:numId="17" w16cid:durableId="754788730">
    <w:abstractNumId w:val="4"/>
  </w:num>
  <w:num w:numId="18" w16cid:durableId="1808473355">
    <w:abstractNumId w:val="8"/>
  </w:num>
  <w:num w:numId="19" w16cid:durableId="251358747">
    <w:abstractNumId w:val="3"/>
  </w:num>
  <w:num w:numId="20" w16cid:durableId="988094711">
    <w:abstractNumId w:val="2"/>
  </w:num>
  <w:num w:numId="21" w16cid:durableId="952324169">
    <w:abstractNumId w:val="1"/>
  </w:num>
  <w:num w:numId="22" w16cid:durableId="1405955852">
    <w:abstractNumId w:val="0"/>
  </w:num>
  <w:num w:numId="23" w16cid:durableId="4484067">
    <w:abstractNumId w:val="11"/>
  </w:num>
  <w:num w:numId="24" w16cid:durableId="1672565352">
    <w:abstractNumId w:val="17"/>
  </w:num>
  <w:num w:numId="25" w16cid:durableId="955597589">
    <w:abstractNumId w:val="12"/>
  </w:num>
  <w:num w:numId="26" w16cid:durableId="170684061">
    <w:abstractNumId w:val="16"/>
  </w:num>
  <w:num w:numId="27" w16cid:durableId="453715164">
    <w:abstractNumId w:val="25"/>
  </w:num>
  <w:num w:numId="28" w16cid:durableId="640229684">
    <w:abstractNumId w:val="30"/>
  </w:num>
  <w:num w:numId="29" w16cid:durableId="1006520765">
    <w:abstractNumId w:val="27"/>
  </w:num>
  <w:num w:numId="30" w16cid:durableId="1525023458">
    <w:abstractNumId w:val="23"/>
  </w:num>
  <w:num w:numId="31" w16cid:durableId="1194265105">
    <w:abstractNumId w:val="28"/>
  </w:num>
  <w:num w:numId="32" w16cid:durableId="158718348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320D"/>
    <w:rsid w:val="000062F4"/>
    <w:rsid w:val="00010E33"/>
    <w:rsid w:val="0001192F"/>
    <w:rsid w:val="000269B2"/>
    <w:rsid w:val="00034543"/>
    <w:rsid w:val="0003623B"/>
    <w:rsid w:val="000421C4"/>
    <w:rsid w:val="00045656"/>
    <w:rsid w:val="000506EB"/>
    <w:rsid w:val="00060119"/>
    <w:rsid w:val="00061E73"/>
    <w:rsid w:val="000704A4"/>
    <w:rsid w:val="00080E91"/>
    <w:rsid w:val="00081C1F"/>
    <w:rsid w:val="00087CCF"/>
    <w:rsid w:val="0009463E"/>
    <w:rsid w:val="000A00D1"/>
    <w:rsid w:val="000A35B3"/>
    <w:rsid w:val="000A3B32"/>
    <w:rsid w:val="000A7483"/>
    <w:rsid w:val="000A7AB9"/>
    <w:rsid w:val="000B22AF"/>
    <w:rsid w:val="000B53E0"/>
    <w:rsid w:val="000B65BD"/>
    <w:rsid w:val="000C4DD5"/>
    <w:rsid w:val="000D4E0A"/>
    <w:rsid w:val="000F3EA7"/>
    <w:rsid w:val="000F4BAD"/>
    <w:rsid w:val="000F71D1"/>
    <w:rsid w:val="00101C22"/>
    <w:rsid w:val="00104B59"/>
    <w:rsid w:val="00111412"/>
    <w:rsid w:val="00111629"/>
    <w:rsid w:val="001125E9"/>
    <w:rsid w:val="00116295"/>
    <w:rsid w:val="001214F5"/>
    <w:rsid w:val="0013020F"/>
    <w:rsid w:val="00137440"/>
    <w:rsid w:val="00140841"/>
    <w:rsid w:val="00142327"/>
    <w:rsid w:val="001522F2"/>
    <w:rsid w:val="00152DC2"/>
    <w:rsid w:val="00153800"/>
    <w:rsid w:val="00160563"/>
    <w:rsid w:val="001617CC"/>
    <w:rsid w:val="0017077C"/>
    <w:rsid w:val="00171054"/>
    <w:rsid w:val="00172875"/>
    <w:rsid w:val="00176930"/>
    <w:rsid w:val="00191E9E"/>
    <w:rsid w:val="001A28E6"/>
    <w:rsid w:val="001A4E73"/>
    <w:rsid w:val="001A57BC"/>
    <w:rsid w:val="001A60CD"/>
    <w:rsid w:val="001B346A"/>
    <w:rsid w:val="001B724B"/>
    <w:rsid w:val="001B755A"/>
    <w:rsid w:val="001C3C74"/>
    <w:rsid w:val="001C3E63"/>
    <w:rsid w:val="001C678C"/>
    <w:rsid w:val="001D05C4"/>
    <w:rsid w:val="001D4ADB"/>
    <w:rsid w:val="001E3E59"/>
    <w:rsid w:val="001F1713"/>
    <w:rsid w:val="00203E00"/>
    <w:rsid w:val="00205368"/>
    <w:rsid w:val="002102C3"/>
    <w:rsid w:val="00213F0C"/>
    <w:rsid w:val="00215A74"/>
    <w:rsid w:val="0021720D"/>
    <w:rsid w:val="00221C75"/>
    <w:rsid w:val="00225F65"/>
    <w:rsid w:val="00226F2E"/>
    <w:rsid w:val="00227347"/>
    <w:rsid w:val="00227DB7"/>
    <w:rsid w:val="0023484C"/>
    <w:rsid w:val="00237B39"/>
    <w:rsid w:val="00243D0C"/>
    <w:rsid w:val="00267677"/>
    <w:rsid w:val="00270EBF"/>
    <w:rsid w:val="00271320"/>
    <w:rsid w:val="002841F9"/>
    <w:rsid w:val="0028639F"/>
    <w:rsid w:val="002A7625"/>
    <w:rsid w:val="002C3A16"/>
    <w:rsid w:val="002D00A4"/>
    <w:rsid w:val="002D0621"/>
    <w:rsid w:val="002D2C06"/>
    <w:rsid w:val="002D3031"/>
    <w:rsid w:val="002D6BCD"/>
    <w:rsid w:val="002D749B"/>
    <w:rsid w:val="002D7DA9"/>
    <w:rsid w:val="002E1D2A"/>
    <w:rsid w:val="002E7B54"/>
    <w:rsid w:val="00302BB3"/>
    <w:rsid w:val="00305E08"/>
    <w:rsid w:val="00306C86"/>
    <w:rsid w:val="00312FCB"/>
    <w:rsid w:val="00313013"/>
    <w:rsid w:val="00324275"/>
    <w:rsid w:val="00330919"/>
    <w:rsid w:val="00350AEC"/>
    <w:rsid w:val="003558A9"/>
    <w:rsid w:val="003612A1"/>
    <w:rsid w:val="003616A8"/>
    <w:rsid w:val="00367E8D"/>
    <w:rsid w:val="0037381F"/>
    <w:rsid w:val="00381E2B"/>
    <w:rsid w:val="00383313"/>
    <w:rsid w:val="003853D8"/>
    <w:rsid w:val="00395CBD"/>
    <w:rsid w:val="00396669"/>
    <w:rsid w:val="003A055D"/>
    <w:rsid w:val="003A4CDB"/>
    <w:rsid w:val="003B4684"/>
    <w:rsid w:val="003B77D0"/>
    <w:rsid w:val="003D044F"/>
    <w:rsid w:val="003D4291"/>
    <w:rsid w:val="003D5081"/>
    <w:rsid w:val="003D76D8"/>
    <w:rsid w:val="003D7D79"/>
    <w:rsid w:val="003E030C"/>
    <w:rsid w:val="003E2ECB"/>
    <w:rsid w:val="003E60D5"/>
    <w:rsid w:val="003E70B1"/>
    <w:rsid w:val="003F154E"/>
    <w:rsid w:val="003F5425"/>
    <w:rsid w:val="003F7421"/>
    <w:rsid w:val="00400232"/>
    <w:rsid w:val="00410924"/>
    <w:rsid w:val="0041136F"/>
    <w:rsid w:val="00421F81"/>
    <w:rsid w:val="004241A7"/>
    <w:rsid w:val="00435058"/>
    <w:rsid w:val="00435479"/>
    <w:rsid w:val="004357B1"/>
    <w:rsid w:val="004409B8"/>
    <w:rsid w:val="00445C66"/>
    <w:rsid w:val="00463BC0"/>
    <w:rsid w:val="0047489B"/>
    <w:rsid w:val="00476A09"/>
    <w:rsid w:val="0048395A"/>
    <w:rsid w:val="004851C7"/>
    <w:rsid w:val="00485F1C"/>
    <w:rsid w:val="00491D1C"/>
    <w:rsid w:val="004B54E6"/>
    <w:rsid w:val="004C09FB"/>
    <w:rsid w:val="004C22AD"/>
    <w:rsid w:val="004C4B3F"/>
    <w:rsid w:val="004C4E14"/>
    <w:rsid w:val="004D1F20"/>
    <w:rsid w:val="004E5169"/>
    <w:rsid w:val="004F2FC8"/>
    <w:rsid w:val="004F310C"/>
    <w:rsid w:val="004F3375"/>
    <w:rsid w:val="004F669F"/>
    <w:rsid w:val="00502632"/>
    <w:rsid w:val="00502A30"/>
    <w:rsid w:val="005036C8"/>
    <w:rsid w:val="00515B93"/>
    <w:rsid w:val="00526A1B"/>
    <w:rsid w:val="005334AD"/>
    <w:rsid w:val="005419B5"/>
    <w:rsid w:val="00550FD0"/>
    <w:rsid w:val="005524FC"/>
    <w:rsid w:val="00554979"/>
    <w:rsid w:val="00560602"/>
    <w:rsid w:val="005625DE"/>
    <w:rsid w:val="00570D18"/>
    <w:rsid w:val="005741F2"/>
    <w:rsid w:val="00576495"/>
    <w:rsid w:val="00580191"/>
    <w:rsid w:val="00580725"/>
    <w:rsid w:val="005921D7"/>
    <w:rsid w:val="005946FC"/>
    <w:rsid w:val="005A45E5"/>
    <w:rsid w:val="005A682F"/>
    <w:rsid w:val="005B3B28"/>
    <w:rsid w:val="005D2941"/>
    <w:rsid w:val="005D3443"/>
    <w:rsid w:val="005D6912"/>
    <w:rsid w:val="005E01E0"/>
    <w:rsid w:val="005E0912"/>
    <w:rsid w:val="005E3977"/>
    <w:rsid w:val="005E6ABD"/>
    <w:rsid w:val="005F3A59"/>
    <w:rsid w:val="005F4BB5"/>
    <w:rsid w:val="00602102"/>
    <w:rsid w:val="00603034"/>
    <w:rsid w:val="006034C7"/>
    <w:rsid w:val="00604E2B"/>
    <w:rsid w:val="00617421"/>
    <w:rsid w:val="0062185B"/>
    <w:rsid w:val="00621D05"/>
    <w:rsid w:val="0062544D"/>
    <w:rsid w:val="00630A92"/>
    <w:rsid w:val="0063585C"/>
    <w:rsid w:val="0063632B"/>
    <w:rsid w:val="00641018"/>
    <w:rsid w:val="00644DE4"/>
    <w:rsid w:val="006459E6"/>
    <w:rsid w:val="00645DBE"/>
    <w:rsid w:val="00650C7C"/>
    <w:rsid w:val="00652CB6"/>
    <w:rsid w:val="0065321D"/>
    <w:rsid w:val="00654BB4"/>
    <w:rsid w:val="00663834"/>
    <w:rsid w:val="00664926"/>
    <w:rsid w:val="00675281"/>
    <w:rsid w:val="00681E99"/>
    <w:rsid w:val="00683E69"/>
    <w:rsid w:val="006840B0"/>
    <w:rsid w:val="0068684C"/>
    <w:rsid w:val="006870D9"/>
    <w:rsid w:val="00692605"/>
    <w:rsid w:val="0069513B"/>
    <w:rsid w:val="0069515C"/>
    <w:rsid w:val="00697E8D"/>
    <w:rsid w:val="006A061C"/>
    <w:rsid w:val="006A1B7F"/>
    <w:rsid w:val="006A4AFB"/>
    <w:rsid w:val="006B1791"/>
    <w:rsid w:val="006B1F24"/>
    <w:rsid w:val="006B7611"/>
    <w:rsid w:val="006D338C"/>
    <w:rsid w:val="006D3B05"/>
    <w:rsid w:val="006D5ABD"/>
    <w:rsid w:val="006D5DE6"/>
    <w:rsid w:val="006D75D8"/>
    <w:rsid w:val="006E0291"/>
    <w:rsid w:val="006E3115"/>
    <w:rsid w:val="006E42FA"/>
    <w:rsid w:val="006E4E19"/>
    <w:rsid w:val="006F385E"/>
    <w:rsid w:val="006F512E"/>
    <w:rsid w:val="006F6122"/>
    <w:rsid w:val="006F6A4C"/>
    <w:rsid w:val="00700E3A"/>
    <w:rsid w:val="007076FA"/>
    <w:rsid w:val="00712D30"/>
    <w:rsid w:val="00730B3C"/>
    <w:rsid w:val="00730CC3"/>
    <w:rsid w:val="00737E3C"/>
    <w:rsid w:val="007454AA"/>
    <w:rsid w:val="00746322"/>
    <w:rsid w:val="00753F37"/>
    <w:rsid w:val="00754135"/>
    <w:rsid w:val="00756C31"/>
    <w:rsid w:val="00756D62"/>
    <w:rsid w:val="007705EB"/>
    <w:rsid w:val="00772713"/>
    <w:rsid w:val="00774AAC"/>
    <w:rsid w:val="00781CC4"/>
    <w:rsid w:val="007820FD"/>
    <w:rsid w:val="00787338"/>
    <w:rsid w:val="007B5CF7"/>
    <w:rsid w:val="007C0BD4"/>
    <w:rsid w:val="007C220A"/>
    <w:rsid w:val="007C706D"/>
    <w:rsid w:val="007D0BF9"/>
    <w:rsid w:val="007D0F96"/>
    <w:rsid w:val="007D1EB5"/>
    <w:rsid w:val="007D54A2"/>
    <w:rsid w:val="007E07F0"/>
    <w:rsid w:val="007E390B"/>
    <w:rsid w:val="007E4BEF"/>
    <w:rsid w:val="007E7167"/>
    <w:rsid w:val="007F28C4"/>
    <w:rsid w:val="0080107D"/>
    <w:rsid w:val="008040AC"/>
    <w:rsid w:val="008140AA"/>
    <w:rsid w:val="00816BCB"/>
    <w:rsid w:val="0082782A"/>
    <w:rsid w:val="0082799F"/>
    <w:rsid w:val="008339EC"/>
    <w:rsid w:val="00834770"/>
    <w:rsid w:val="0083550A"/>
    <w:rsid w:val="008409B2"/>
    <w:rsid w:val="00843159"/>
    <w:rsid w:val="0085361D"/>
    <w:rsid w:val="00854BDC"/>
    <w:rsid w:val="008577DF"/>
    <w:rsid w:val="008638BA"/>
    <w:rsid w:val="00863E9C"/>
    <w:rsid w:val="00866D99"/>
    <w:rsid w:val="00877820"/>
    <w:rsid w:val="0088117C"/>
    <w:rsid w:val="00894B62"/>
    <w:rsid w:val="008967F4"/>
    <w:rsid w:val="008A3762"/>
    <w:rsid w:val="008A6CEE"/>
    <w:rsid w:val="008B25AD"/>
    <w:rsid w:val="008B4C1D"/>
    <w:rsid w:val="008C149E"/>
    <w:rsid w:val="008C5682"/>
    <w:rsid w:val="008D25B8"/>
    <w:rsid w:val="008D39EB"/>
    <w:rsid w:val="008E14F0"/>
    <w:rsid w:val="008E7228"/>
    <w:rsid w:val="008F10D5"/>
    <w:rsid w:val="00901A91"/>
    <w:rsid w:val="00901E89"/>
    <w:rsid w:val="0090541F"/>
    <w:rsid w:val="00910278"/>
    <w:rsid w:val="0091224E"/>
    <w:rsid w:val="009126F7"/>
    <w:rsid w:val="009161C7"/>
    <w:rsid w:val="00916306"/>
    <w:rsid w:val="00917931"/>
    <w:rsid w:val="00922CB0"/>
    <w:rsid w:val="00924799"/>
    <w:rsid w:val="00925004"/>
    <w:rsid w:val="00925A47"/>
    <w:rsid w:val="00935B8A"/>
    <w:rsid w:val="00937D76"/>
    <w:rsid w:val="00940CB1"/>
    <w:rsid w:val="00956FDF"/>
    <w:rsid w:val="00957691"/>
    <w:rsid w:val="00961D8F"/>
    <w:rsid w:val="0096529A"/>
    <w:rsid w:val="00975AE7"/>
    <w:rsid w:val="0098532E"/>
    <w:rsid w:val="009922C7"/>
    <w:rsid w:val="009956B3"/>
    <w:rsid w:val="00996313"/>
    <w:rsid w:val="009A5A7B"/>
    <w:rsid w:val="009B1AB8"/>
    <w:rsid w:val="009B2EED"/>
    <w:rsid w:val="009C1C93"/>
    <w:rsid w:val="009D2FD8"/>
    <w:rsid w:val="009D54F2"/>
    <w:rsid w:val="009D585D"/>
    <w:rsid w:val="009E18BF"/>
    <w:rsid w:val="009E18C1"/>
    <w:rsid w:val="00A16BA8"/>
    <w:rsid w:val="00A16DD3"/>
    <w:rsid w:val="00A27A8D"/>
    <w:rsid w:val="00A31192"/>
    <w:rsid w:val="00A34DC4"/>
    <w:rsid w:val="00A35EE9"/>
    <w:rsid w:val="00A42D0B"/>
    <w:rsid w:val="00A47D6D"/>
    <w:rsid w:val="00A6151E"/>
    <w:rsid w:val="00A65A1F"/>
    <w:rsid w:val="00A67D2A"/>
    <w:rsid w:val="00A73070"/>
    <w:rsid w:val="00A77DA3"/>
    <w:rsid w:val="00A91624"/>
    <w:rsid w:val="00A9384C"/>
    <w:rsid w:val="00A96F0E"/>
    <w:rsid w:val="00A9757F"/>
    <w:rsid w:val="00AA458E"/>
    <w:rsid w:val="00AA6D60"/>
    <w:rsid w:val="00AB511F"/>
    <w:rsid w:val="00AB76CA"/>
    <w:rsid w:val="00AC0F07"/>
    <w:rsid w:val="00AC36A1"/>
    <w:rsid w:val="00AC6F0F"/>
    <w:rsid w:val="00AD0A46"/>
    <w:rsid w:val="00AE05C4"/>
    <w:rsid w:val="00AE1938"/>
    <w:rsid w:val="00AE7EFE"/>
    <w:rsid w:val="00B101FC"/>
    <w:rsid w:val="00B13FD0"/>
    <w:rsid w:val="00B20D9F"/>
    <w:rsid w:val="00B34AA2"/>
    <w:rsid w:val="00B35BA6"/>
    <w:rsid w:val="00B37B5C"/>
    <w:rsid w:val="00B40007"/>
    <w:rsid w:val="00B4104A"/>
    <w:rsid w:val="00B50CAA"/>
    <w:rsid w:val="00B52652"/>
    <w:rsid w:val="00B54A91"/>
    <w:rsid w:val="00B57637"/>
    <w:rsid w:val="00B60A43"/>
    <w:rsid w:val="00B640ED"/>
    <w:rsid w:val="00B73A66"/>
    <w:rsid w:val="00B80524"/>
    <w:rsid w:val="00B80B1D"/>
    <w:rsid w:val="00B96880"/>
    <w:rsid w:val="00BA0027"/>
    <w:rsid w:val="00BA0335"/>
    <w:rsid w:val="00BA21F8"/>
    <w:rsid w:val="00BB3E99"/>
    <w:rsid w:val="00BB6F72"/>
    <w:rsid w:val="00BD46B1"/>
    <w:rsid w:val="00BD52A4"/>
    <w:rsid w:val="00BD6473"/>
    <w:rsid w:val="00BE19AC"/>
    <w:rsid w:val="00BE27CB"/>
    <w:rsid w:val="00BE3942"/>
    <w:rsid w:val="00BE5826"/>
    <w:rsid w:val="00BF130C"/>
    <w:rsid w:val="00BF13A0"/>
    <w:rsid w:val="00BF425A"/>
    <w:rsid w:val="00BF52CF"/>
    <w:rsid w:val="00BF5BC0"/>
    <w:rsid w:val="00C00B3C"/>
    <w:rsid w:val="00C12BF0"/>
    <w:rsid w:val="00C16073"/>
    <w:rsid w:val="00C238D4"/>
    <w:rsid w:val="00C2686E"/>
    <w:rsid w:val="00C31050"/>
    <w:rsid w:val="00C31260"/>
    <w:rsid w:val="00C40335"/>
    <w:rsid w:val="00C46A34"/>
    <w:rsid w:val="00C53F92"/>
    <w:rsid w:val="00C65E25"/>
    <w:rsid w:val="00C73DEE"/>
    <w:rsid w:val="00C7550B"/>
    <w:rsid w:val="00C759B1"/>
    <w:rsid w:val="00C76A80"/>
    <w:rsid w:val="00C86213"/>
    <w:rsid w:val="00C9172F"/>
    <w:rsid w:val="00C91929"/>
    <w:rsid w:val="00C94815"/>
    <w:rsid w:val="00CA384C"/>
    <w:rsid w:val="00CA59DE"/>
    <w:rsid w:val="00CC0E23"/>
    <w:rsid w:val="00CC2118"/>
    <w:rsid w:val="00CC6FCA"/>
    <w:rsid w:val="00CD6FC3"/>
    <w:rsid w:val="00D01A37"/>
    <w:rsid w:val="00D050E6"/>
    <w:rsid w:val="00D07335"/>
    <w:rsid w:val="00D117B1"/>
    <w:rsid w:val="00D1632F"/>
    <w:rsid w:val="00D22B3E"/>
    <w:rsid w:val="00D23BFC"/>
    <w:rsid w:val="00D255A8"/>
    <w:rsid w:val="00D27E89"/>
    <w:rsid w:val="00D36573"/>
    <w:rsid w:val="00D37EC8"/>
    <w:rsid w:val="00D429F2"/>
    <w:rsid w:val="00D42CD5"/>
    <w:rsid w:val="00D4358F"/>
    <w:rsid w:val="00D4565B"/>
    <w:rsid w:val="00D5012C"/>
    <w:rsid w:val="00D53F5A"/>
    <w:rsid w:val="00D540ED"/>
    <w:rsid w:val="00D5715D"/>
    <w:rsid w:val="00D5798D"/>
    <w:rsid w:val="00D641E5"/>
    <w:rsid w:val="00D645B9"/>
    <w:rsid w:val="00D66295"/>
    <w:rsid w:val="00D744D9"/>
    <w:rsid w:val="00D80123"/>
    <w:rsid w:val="00D816B0"/>
    <w:rsid w:val="00D81927"/>
    <w:rsid w:val="00D82885"/>
    <w:rsid w:val="00D86759"/>
    <w:rsid w:val="00D87DB8"/>
    <w:rsid w:val="00D95E2C"/>
    <w:rsid w:val="00DB0509"/>
    <w:rsid w:val="00DB1748"/>
    <w:rsid w:val="00DB2566"/>
    <w:rsid w:val="00DC0F8D"/>
    <w:rsid w:val="00DC26AD"/>
    <w:rsid w:val="00DC438E"/>
    <w:rsid w:val="00DC5E8A"/>
    <w:rsid w:val="00DD0B33"/>
    <w:rsid w:val="00DD2733"/>
    <w:rsid w:val="00DD6A58"/>
    <w:rsid w:val="00DE3BD3"/>
    <w:rsid w:val="00DE4BE7"/>
    <w:rsid w:val="00DE7F09"/>
    <w:rsid w:val="00DF6D55"/>
    <w:rsid w:val="00E02210"/>
    <w:rsid w:val="00E03AC2"/>
    <w:rsid w:val="00E06043"/>
    <w:rsid w:val="00E07EE4"/>
    <w:rsid w:val="00E20536"/>
    <w:rsid w:val="00E21521"/>
    <w:rsid w:val="00E26CE0"/>
    <w:rsid w:val="00E26D4C"/>
    <w:rsid w:val="00E338E0"/>
    <w:rsid w:val="00E35137"/>
    <w:rsid w:val="00E362A3"/>
    <w:rsid w:val="00E405B8"/>
    <w:rsid w:val="00E42F0D"/>
    <w:rsid w:val="00E43558"/>
    <w:rsid w:val="00E44225"/>
    <w:rsid w:val="00E5206F"/>
    <w:rsid w:val="00E614EE"/>
    <w:rsid w:val="00E63A2D"/>
    <w:rsid w:val="00E65820"/>
    <w:rsid w:val="00E7375C"/>
    <w:rsid w:val="00E8385C"/>
    <w:rsid w:val="00E85917"/>
    <w:rsid w:val="00E86A0C"/>
    <w:rsid w:val="00E86C0F"/>
    <w:rsid w:val="00E91A49"/>
    <w:rsid w:val="00E91C34"/>
    <w:rsid w:val="00E9261E"/>
    <w:rsid w:val="00E96F70"/>
    <w:rsid w:val="00EA25B3"/>
    <w:rsid w:val="00EB086B"/>
    <w:rsid w:val="00ED0D61"/>
    <w:rsid w:val="00EE0194"/>
    <w:rsid w:val="00EE1A1F"/>
    <w:rsid w:val="00EE2264"/>
    <w:rsid w:val="00F01202"/>
    <w:rsid w:val="00F050F9"/>
    <w:rsid w:val="00F15BD3"/>
    <w:rsid w:val="00F30928"/>
    <w:rsid w:val="00F368AC"/>
    <w:rsid w:val="00F41A7C"/>
    <w:rsid w:val="00F43932"/>
    <w:rsid w:val="00F4482F"/>
    <w:rsid w:val="00F461CD"/>
    <w:rsid w:val="00F46A50"/>
    <w:rsid w:val="00F4772C"/>
    <w:rsid w:val="00F547BD"/>
    <w:rsid w:val="00F6254D"/>
    <w:rsid w:val="00F77836"/>
    <w:rsid w:val="00F84425"/>
    <w:rsid w:val="00F8682A"/>
    <w:rsid w:val="00F86F81"/>
    <w:rsid w:val="00F9402C"/>
    <w:rsid w:val="00FA019F"/>
    <w:rsid w:val="00FA2575"/>
    <w:rsid w:val="00FB5B34"/>
    <w:rsid w:val="00FB5B81"/>
    <w:rsid w:val="00FC0E25"/>
    <w:rsid w:val="00FC30BC"/>
    <w:rsid w:val="00FC5832"/>
    <w:rsid w:val="00FC63CB"/>
    <w:rsid w:val="00FD1A65"/>
    <w:rsid w:val="00FD1CF6"/>
    <w:rsid w:val="00FE23C6"/>
    <w:rsid w:val="00FF023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5625DE"/>
    <w:pPr>
      <w:keepNext/>
      <w:pageBreakBefore/>
      <w:numPr>
        <w:numId w:val="32"/>
      </w:numPr>
      <w:spacing w:before="360" w:after="480"/>
      <w:outlineLvl w:val="0"/>
    </w:pPr>
    <w:rPr>
      <w:rFonts w:cs="Arial"/>
      <w:b/>
      <w:bCs/>
      <w:kern w:val="32"/>
      <w:sz w:val="36"/>
      <w:szCs w:val="32"/>
    </w:rPr>
  </w:style>
  <w:style w:type="paragraph" w:styleId="Cmsor2">
    <w:name w:val="heading 2"/>
    <w:basedOn w:val="Norml"/>
    <w:next w:val="Norml"/>
    <w:autoRedefine/>
    <w:qFormat/>
    <w:rsid w:val="00F9402C"/>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D645B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5625DE"/>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603034"/>
    <w:rPr>
      <w:color w:val="954F72" w:themeColor="followedHyperlink"/>
      <w:u w:val="single"/>
    </w:rPr>
  </w:style>
  <w:style w:type="paragraph" w:styleId="brajegyzk">
    <w:name w:val="table of figures"/>
    <w:basedOn w:val="Norml"/>
    <w:next w:val="Norml"/>
    <w:rsid w:val="00C86213"/>
    <w:pPr>
      <w:spacing w:after="0"/>
    </w:pPr>
  </w:style>
  <w:style w:type="paragraph" w:customStyle="1" w:styleId="Stlus1">
    <w:name w:val="Stílus1"/>
    <w:basedOn w:val="Cmsor1"/>
    <w:link w:val="Stlus1Char"/>
    <w:qFormat/>
    <w:rsid w:val="001C3C74"/>
    <w:pPr>
      <w:numPr>
        <w:numId w:val="0"/>
      </w:numPr>
    </w:pPr>
  </w:style>
  <w:style w:type="character" w:customStyle="1" w:styleId="Stlus1Char">
    <w:name w:val="Stílus1 Char"/>
    <w:basedOn w:val="Cmsor1Char"/>
    <w:link w:val="Stlus1"/>
    <w:rsid w:val="001C3C74"/>
    <w:rPr>
      <w:rFonts w:cs="Arial"/>
      <w:b/>
      <w:bCs/>
      <w:kern w:val="32"/>
      <w:sz w:val="3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683">
      <w:bodyDiv w:val="1"/>
      <w:marLeft w:val="0"/>
      <w:marRight w:val="0"/>
      <w:marTop w:val="0"/>
      <w:marBottom w:val="0"/>
      <w:divBdr>
        <w:top w:val="none" w:sz="0" w:space="0" w:color="auto"/>
        <w:left w:val="none" w:sz="0" w:space="0" w:color="auto"/>
        <w:bottom w:val="none" w:sz="0" w:space="0" w:color="auto"/>
        <w:right w:val="none" w:sz="0" w:space="0" w:color="auto"/>
      </w:divBdr>
    </w:div>
    <w:div w:id="26375780">
      <w:bodyDiv w:val="1"/>
      <w:marLeft w:val="0"/>
      <w:marRight w:val="0"/>
      <w:marTop w:val="0"/>
      <w:marBottom w:val="0"/>
      <w:divBdr>
        <w:top w:val="none" w:sz="0" w:space="0" w:color="auto"/>
        <w:left w:val="none" w:sz="0" w:space="0" w:color="auto"/>
        <w:bottom w:val="none" w:sz="0" w:space="0" w:color="auto"/>
        <w:right w:val="none" w:sz="0" w:space="0" w:color="auto"/>
      </w:divBdr>
    </w:div>
    <w:div w:id="104692875">
      <w:bodyDiv w:val="1"/>
      <w:marLeft w:val="0"/>
      <w:marRight w:val="0"/>
      <w:marTop w:val="0"/>
      <w:marBottom w:val="0"/>
      <w:divBdr>
        <w:top w:val="none" w:sz="0" w:space="0" w:color="auto"/>
        <w:left w:val="none" w:sz="0" w:space="0" w:color="auto"/>
        <w:bottom w:val="none" w:sz="0" w:space="0" w:color="auto"/>
        <w:right w:val="none" w:sz="0" w:space="0" w:color="auto"/>
      </w:divBdr>
    </w:div>
    <w:div w:id="146358774">
      <w:bodyDiv w:val="1"/>
      <w:marLeft w:val="0"/>
      <w:marRight w:val="0"/>
      <w:marTop w:val="0"/>
      <w:marBottom w:val="0"/>
      <w:divBdr>
        <w:top w:val="none" w:sz="0" w:space="0" w:color="auto"/>
        <w:left w:val="none" w:sz="0" w:space="0" w:color="auto"/>
        <w:bottom w:val="none" w:sz="0" w:space="0" w:color="auto"/>
        <w:right w:val="none" w:sz="0" w:space="0" w:color="auto"/>
      </w:divBdr>
    </w:div>
    <w:div w:id="174882608">
      <w:bodyDiv w:val="1"/>
      <w:marLeft w:val="0"/>
      <w:marRight w:val="0"/>
      <w:marTop w:val="0"/>
      <w:marBottom w:val="0"/>
      <w:divBdr>
        <w:top w:val="none" w:sz="0" w:space="0" w:color="auto"/>
        <w:left w:val="none" w:sz="0" w:space="0" w:color="auto"/>
        <w:bottom w:val="none" w:sz="0" w:space="0" w:color="auto"/>
        <w:right w:val="none" w:sz="0" w:space="0" w:color="auto"/>
      </w:divBdr>
    </w:div>
    <w:div w:id="178551110">
      <w:bodyDiv w:val="1"/>
      <w:marLeft w:val="0"/>
      <w:marRight w:val="0"/>
      <w:marTop w:val="0"/>
      <w:marBottom w:val="0"/>
      <w:divBdr>
        <w:top w:val="none" w:sz="0" w:space="0" w:color="auto"/>
        <w:left w:val="none" w:sz="0" w:space="0" w:color="auto"/>
        <w:bottom w:val="none" w:sz="0" w:space="0" w:color="auto"/>
        <w:right w:val="none" w:sz="0" w:space="0" w:color="auto"/>
      </w:divBdr>
    </w:div>
    <w:div w:id="182670305">
      <w:bodyDiv w:val="1"/>
      <w:marLeft w:val="0"/>
      <w:marRight w:val="0"/>
      <w:marTop w:val="0"/>
      <w:marBottom w:val="0"/>
      <w:divBdr>
        <w:top w:val="none" w:sz="0" w:space="0" w:color="auto"/>
        <w:left w:val="none" w:sz="0" w:space="0" w:color="auto"/>
        <w:bottom w:val="none" w:sz="0" w:space="0" w:color="auto"/>
        <w:right w:val="none" w:sz="0" w:space="0" w:color="auto"/>
      </w:divBdr>
    </w:div>
    <w:div w:id="183717754">
      <w:bodyDiv w:val="1"/>
      <w:marLeft w:val="0"/>
      <w:marRight w:val="0"/>
      <w:marTop w:val="0"/>
      <w:marBottom w:val="0"/>
      <w:divBdr>
        <w:top w:val="none" w:sz="0" w:space="0" w:color="auto"/>
        <w:left w:val="none" w:sz="0" w:space="0" w:color="auto"/>
        <w:bottom w:val="none" w:sz="0" w:space="0" w:color="auto"/>
        <w:right w:val="none" w:sz="0" w:space="0" w:color="auto"/>
      </w:divBdr>
    </w:div>
    <w:div w:id="185020462">
      <w:bodyDiv w:val="1"/>
      <w:marLeft w:val="0"/>
      <w:marRight w:val="0"/>
      <w:marTop w:val="0"/>
      <w:marBottom w:val="0"/>
      <w:divBdr>
        <w:top w:val="none" w:sz="0" w:space="0" w:color="auto"/>
        <w:left w:val="none" w:sz="0" w:space="0" w:color="auto"/>
        <w:bottom w:val="none" w:sz="0" w:space="0" w:color="auto"/>
        <w:right w:val="none" w:sz="0" w:space="0" w:color="auto"/>
      </w:divBdr>
    </w:div>
    <w:div w:id="189417518">
      <w:bodyDiv w:val="1"/>
      <w:marLeft w:val="0"/>
      <w:marRight w:val="0"/>
      <w:marTop w:val="0"/>
      <w:marBottom w:val="0"/>
      <w:divBdr>
        <w:top w:val="none" w:sz="0" w:space="0" w:color="auto"/>
        <w:left w:val="none" w:sz="0" w:space="0" w:color="auto"/>
        <w:bottom w:val="none" w:sz="0" w:space="0" w:color="auto"/>
        <w:right w:val="none" w:sz="0" w:space="0" w:color="auto"/>
      </w:divBdr>
    </w:div>
    <w:div w:id="192227560">
      <w:bodyDiv w:val="1"/>
      <w:marLeft w:val="0"/>
      <w:marRight w:val="0"/>
      <w:marTop w:val="0"/>
      <w:marBottom w:val="0"/>
      <w:divBdr>
        <w:top w:val="none" w:sz="0" w:space="0" w:color="auto"/>
        <w:left w:val="none" w:sz="0" w:space="0" w:color="auto"/>
        <w:bottom w:val="none" w:sz="0" w:space="0" w:color="auto"/>
        <w:right w:val="none" w:sz="0" w:space="0" w:color="auto"/>
      </w:divBdr>
    </w:div>
    <w:div w:id="202452004">
      <w:bodyDiv w:val="1"/>
      <w:marLeft w:val="0"/>
      <w:marRight w:val="0"/>
      <w:marTop w:val="0"/>
      <w:marBottom w:val="0"/>
      <w:divBdr>
        <w:top w:val="none" w:sz="0" w:space="0" w:color="auto"/>
        <w:left w:val="none" w:sz="0" w:space="0" w:color="auto"/>
        <w:bottom w:val="none" w:sz="0" w:space="0" w:color="auto"/>
        <w:right w:val="none" w:sz="0" w:space="0" w:color="auto"/>
      </w:divBdr>
    </w:div>
    <w:div w:id="221016324">
      <w:bodyDiv w:val="1"/>
      <w:marLeft w:val="0"/>
      <w:marRight w:val="0"/>
      <w:marTop w:val="0"/>
      <w:marBottom w:val="0"/>
      <w:divBdr>
        <w:top w:val="none" w:sz="0" w:space="0" w:color="auto"/>
        <w:left w:val="none" w:sz="0" w:space="0" w:color="auto"/>
        <w:bottom w:val="none" w:sz="0" w:space="0" w:color="auto"/>
        <w:right w:val="none" w:sz="0" w:space="0" w:color="auto"/>
      </w:divBdr>
    </w:div>
    <w:div w:id="233976986">
      <w:bodyDiv w:val="1"/>
      <w:marLeft w:val="0"/>
      <w:marRight w:val="0"/>
      <w:marTop w:val="0"/>
      <w:marBottom w:val="0"/>
      <w:divBdr>
        <w:top w:val="none" w:sz="0" w:space="0" w:color="auto"/>
        <w:left w:val="none" w:sz="0" w:space="0" w:color="auto"/>
        <w:bottom w:val="none" w:sz="0" w:space="0" w:color="auto"/>
        <w:right w:val="none" w:sz="0" w:space="0" w:color="auto"/>
      </w:divBdr>
    </w:div>
    <w:div w:id="251546630">
      <w:bodyDiv w:val="1"/>
      <w:marLeft w:val="0"/>
      <w:marRight w:val="0"/>
      <w:marTop w:val="0"/>
      <w:marBottom w:val="0"/>
      <w:divBdr>
        <w:top w:val="none" w:sz="0" w:space="0" w:color="auto"/>
        <w:left w:val="none" w:sz="0" w:space="0" w:color="auto"/>
        <w:bottom w:val="none" w:sz="0" w:space="0" w:color="auto"/>
        <w:right w:val="none" w:sz="0" w:space="0" w:color="auto"/>
      </w:divBdr>
    </w:div>
    <w:div w:id="289476108">
      <w:bodyDiv w:val="1"/>
      <w:marLeft w:val="0"/>
      <w:marRight w:val="0"/>
      <w:marTop w:val="0"/>
      <w:marBottom w:val="0"/>
      <w:divBdr>
        <w:top w:val="none" w:sz="0" w:space="0" w:color="auto"/>
        <w:left w:val="none" w:sz="0" w:space="0" w:color="auto"/>
        <w:bottom w:val="none" w:sz="0" w:space="0" w:color="auto"/>
        <w:right w:val="none" w:sz="0" w:space="0" w:color="auto"/>
      </w:divBdr>
    </w:div>
    <w:div w:id="300161433">
      <w:bodyDiv w:val="1"/>
      <w:marLeft w:val="0"/>
      <w:marRight w:val="0"/>
      <w:marTop w:val="0"/>
      <w:marBottom w:val="0"/>
      <w:divBdr>
        <w:top w:val="none" w:sz="0" w:space="0" w:color="auto"/>
        <w:left w:val="none" w:sz="0" w:space="0" w:color="auto"/>
        <w:bottom w:val="none" w:sz="0" w:space="0" w:color="auto"/>
        <w:right w:val="none" w:sz="0" w:space="0" w:color="auto"/>
      </w:divBdr>
    </w:div>
    <w:div w:id="341586794">
      <w:bodyDiv w:val="1"/>
      <w:marLeft w:val="0"/>
      <w:marRight w:val="0"/>
      <w:marTop w:val="0"/>
      <w:marBottom w:val="0"/>
      <w:divBdr>
        <w:top w:val="none" w:sz="0" w:space="0" w:color="auto"/>
        <w:left w:val="none" w:sz="0" w:space="0" w:color="auto"/>
        <w:bottom w:val="none" w:sz="0" w:space="0" w:color="auto"/>
        <w:right w:val="none" w:sz="0" w:space="0" w:color="auto"/>
      </w:divBdr>
    </w:div>
    <w:div w:id="383723794">
      <w:bodyDiv w:val="1"/>
      <w:marLeft w:val="0"/>
      <w:marRight w:val="0"/>
      <w:marTop w:val="0"/>
      <w:marBottom w:val="0"/>
      <w:divBdr>
        <w:top w:val="none" w:sz="0" w:space="0" w:color="auto"/>
        <w:left w:val="none" w:sz="0" w:space="0" w:color="auto"/>
        <w:bottom w:val="none" w:sz="0" w:space="0" w:color="auto"/>
        <w:right w:val="none" w:sz="0" w:space="0" w:color="auto"/>
      </w:divBdr>
    </w:div>
    <w:div w:id="385882977">
      <w:bodyDiv w:val="1"/>
      <w:marLeft w:val="0"/>
      <w:marRight w:val="0"/>
      <w:marTop w:val="0"/>
      <w:marBottom w:val="0"/>
      <w:divBdr>
        <w:top w:val="none" w:sz="0" w:space="0" w:color="auto"/>
        <w:left w:val="none" w:sz="0" w:space="0" w:color="auto"/>
        <w:bottom w:val="none" w:sz="0" w:space="0" w:color="auto"/>
        <w:right w:val="none" w:sz="0" w:space="0" w:color="auto"/>
      </w:divBdr>
    </w:div>
    <w:div w:id="404305791">
      <w:bodyDiv w:val="1"/>
      <w:marLeft w:val="0"/>
      <w:marRight w:val="0"/>
      <w:marTop w:val="0"/>
      <w:marBottom w:val="0"/>
      <w:divBdr>
        <w:top w:val="none" w:sz="0" w:space="0" w:color="auto"/>
        <w:left w:val="none" w:sz="0" w:space="0" w:color="auto"/>
        <w:bottom w:val="none" w:sz="0" w:space="0" w:color="auto"/>
        <w:right w:val="none" w:sz="0" w:space="0" w:color="auto"/>
      </w:divBdr>
    </w:div>
    <w:div w:id="418448729">
      <w:bodyDiv w:val="1"/>
      <w:marLeft w:val="0"/>
      <w:marRight w:val="0"/>
      <w:marTop w:val="0"/>
      <w:marBottom w:val="0"/>
      <w:divBdr>
        <w:top w:val="none" w:sz="0" w:space="0" w:color="auto"/>
        <w:left w:val="none" w:sz="0" w:space="0" w:color="auto"/>
        <w:bottom w:val="none" w:sz="0" w:space="0" w:color="auto"/>
        <w:right w:val="none" w:sz="0" w:space="0" w:color="auto"/>
      </w:divBdr>
    </w:div>
    <w:div w:id="431821714">
      <w:bodyDiv w:val="1"/>
      <w:marLeft w:val="0"/>
      <w:marRight w:val="0"/>
      <w:marTop w:val="0"/>
      <w:marBottom w:val="0"/>
      <w:divBdr>
        <w:top w:val="none" w:sz="0" w:space="0" w:color="auto"/>
        <w:left w:val="none" w:sz="0" w:space="0" w:color="auto"/>
        <w:bottom w:val="none" w:sz="0" w:space="0" w:color="auto"/>
        <w:right w:val="none" w:sz="0" w:space="0" w:color="auto"/>
      </w:divBdr>
    </w:div>
    <w:div w:id="440490914">
      <w:bodyDiv w:val="1"/>
      <w:marLeft w:val="0"/>
      <w:marRight w:val="0"/>
      <w:marTop w:val="0"/>
      <w:marBottom w:val="0"/>
      <w:divBdr>
        <w:top w:val="none" w:sz="0" w:space="0" w:color="auto"/>
        <w:left w:val="none" w:sz="0" w:space="0" w:color="auto"/>
        <w:bottom w:val="none" w:sz="0" w:space="0" w:color="auto"/>
        <w:right w:val="none" w:sz="0" w:space="0" w:color="auto"/>
      </w:divBdr>
    </w:div>
    <w:div w:id="474571542">
      <w:bodyDiv w:val="1"/>
      <w:marLeft w:val="0"/>
      <w:marRight w:val="0"/>
      <w:marTop w:val="0"/>
      <w:marBottom w:val="0"/>
      <w:divBdr>
        <w:top w:val="none" w:sz="0" w:space="0" w:color="auto"/>
        <w:left w:val="none" w:sz="0" w:space="0" w:color="auto"/>
        <w:bottom w:val="none" w:sz="0" w:space="0" w:color="auto"/>
        <w:right w:val="none" w:sz="0" w:space="0" w:color="auto"/>
      </w:divBdr>
    </w:div>
    <w:div w:id="493957284">
      <w:bodyDiv w:val="1"/>
      <w:marLeft w:val="0"/>
      <w:marRight w:val="0"/>
      <w:marTop w:val="0"/>
      <w:marBottom w:val="0"/>
      <w:divBdr>
        <w:top w:val="none" w:sz="0" w:space="0" w:color="auto"/>
        <w:left w:val="none" w:sz="0" w:space="0" w:color="auto"/>
        <w:bottom w:val="none" w:sz="0" w:space="0" w:color="auto"/>
        <w:right w:val="none" w:sz="0" w:space="0" w:color="auto"/>
      </w:divBdr>
    </w:div>
    <w:div w:id="495267494">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8103454">
      <w:bodyDiv w:val="1"/>
      <w:marLeft w:val="0"/>
      <w:marRight w:val="0"/>
      <w:marTop w:val="0"/>
      <w:marBottom w:val="0"/>
      <w:divBdr>
        <w:top w:val="none" w:sz="0" w:space="0" w:color="auto"/>
        <w:left w:val="none" w:sz="0" w:space="0" w:color="auto"/>
        <w:bottom w:val="none" w:sz="0" w:space="0" w:color="auto"/>
        <w:right w:val="none" w:sz="0" w:space="0" w:color="auto"/>
      </w:divBdr>
    </w:div>
    <w:div w:id="528225219">
      <w:bodyDiv w:val="1"/>
      <w:marLeft w:val="0"/>
      <w:marRight w:val="0"/>
      <w:marTop w:val="0"/>
      <w:marBottom w:val="0"/>
      <w:divBdr>
        <w:top w:val="none" w:sz="0" w:space="0" w:color="auto"/>
        <w:left w:val="none" w:sz="0" w:space="0" w:color="auto"/>
        <w:bottom w:val="none" w:sz="0" w:space="0" w:color="auto"/>
        <w:right w:val="none" w:sz="0" w:space="0" w:color="auto"/>
      </w:divBdr>
    </w:div>
    <w:div w:id="530993006">
      <w:bodyDiv w:val="1"/>
      <w:marLeft w:val="0"/>
      <w:marRight w:val="0"/>
      <w:marTop w:val="0"/>
      <w:marBottom w:val="0"/>
      <w:divBdr>
        <w:top w:val="none" w:sz="0" w:space="0" w:color="auto"/>
        <w:left w:val="none" w:sz="0" w:space="0" w:color="auto"/>
        <w:bottom w:val="none" w:sz="0" w:space="0" w:color="auto"/>
        <w:right w:val="none" w:sz="0" w:space="0" w:color="auto"/>
      </w:divBdr>
    </w:div>
    <w:div w:id="544874057">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2835586">
      <w:bodyDiv w:val="1"/>
      <w:marLeft w:val="0"/>
      <w:marRight w:val="0"/>
      <w:marTop w:val="0"/>
      <w:marBottom w:val="0"/>
      <w:divBdr>
        <w:top w:val="none" w:sz="0" w:space="0" w:color="auto"/>
        <w:left w:val="none" w:sz="0" w:space="0" w:color="auto"/>
        <w:bottom w:val="none" w:sz="0" w:space="0" w:color="auto"/>
        <w:right w:val="none" w:sz="0" w:space="0" w:color="auto"/>
      </w:divBdr>
    </w:div>
    <w:div w:id="644816304">
      <w:bodyDiv w:val="1"/>
      <w:marLeft w:val="0"/>
      <w:marRight w:val="0"/>
      <w:marTop w:val="0"/>
      <w:marBottom w:val="0"/>
      <w:divBdr>
        <w:top w:val="none" w:sz="0" w:space="0" w:color="auto"/>
        <w:left w:val="none" w:sz="0" w:space="0" w:color="auto"/>
        <w:bottom w:val="none" w:sz="0" w:space="0" w:color="auto"/>
        <w:right w:val="none" w:sz="0" w:space="0" w:color="auto"/>
      </w:divBdr>
    </w:div>
    <w:div w:id="680351193">
      <w:bodyDiv w:val="1"/>
      <w:marLeft w:val="0"/>
      <w:marRight w:val="0"/>
      <w:marTop w:val="0"/>
      <w:marBottom w:val="0"/>
      <w:divBdr>
        <w:top w:val="none" w:sz="0" w:space="0" w:color="auto"/>
        <w:left w:val="none" w:sz="0" w:space="0" w:color="auto"/>
        <w:bottom w:val="none" w:sz="0" w:space="0" w:color="auto"/>
        <w:right w:val="none" w:sz="0" w:space="0" w:color="auto"/>
      </w:divBdr>
    </w:div>
    <w:div w:id="684406888">
      <w:bodyDiv w:val="1"/>
      <w:marLeft w:val="0"/>
      <w:marRight w:val="0"/>
      <w:marTop w:val="0"/>
      <w:marBottom w:val="0"/>
      <w:divBdr>
        <w:top w:val="none" w:sz="0" w:space="0" w:color="auto"/>
        <w:left w:val="none" w:sz="0" w:space="0" w:color="auto"/>
        <w:bottom w:val="none" w:sz="0" w:space="0" w:color="auto"/>
        <w:right w:val="none" w:sz="0" w:space="0" w:color="auto"/>
      </w:divBdr>
    </w:div>
    <w:div w:id="711270148">
      <w:bodyDiv w:val="1"/>
      <w:marLeft w:val="0"/>
      <w:marRight w:val="0"/>
      <w:marTop w:val="0"/>
      <w:marBottom w:val="0"/>
      <w:divBdr>
        <w:top w:val="none" w:sz="0" w:space="0" w:color="auto"/>
        <w:left w:val="none" w:sz="0" w:space="0" w:color="auto"/>
        <w:bottom w:val="none" w:sz="0" w:space="0" w:color="auto"/>
        <w:right w:val="none" w:sz="0" w:space="0" w:color="auto"/>
      </w:divBdr>
    </w:div>
    <w:div w:id="711617764">
      <w:bodyDiv w:val="1"/>
      <w:marLeft w:val="0"/>
      <w:marRight w:val="0"/>
      <w:marTop w:val="0"/>
      <w:marBottom w:val="0"/>
      <w:divBdr>
        <w:top w:val="none" w:sz="0" w:space="0" w:color="auto"/>
        <w:left w:val="none" w:sz="0" w:space="0" w:color="auto"/>
        <w:bottom w:val="none" w:sz="0" w:space="0" w:color="auto"/>
        <w:right w:val="none" w:sz="0" w:space="0" w:color="auto"/>
      </w:divBdr>
    </w:div>
    <w:div w:id="755172171">
      <w:bodyDiv w:val="1"/>
      <w:marLeft w:val="0"/>
      <w:marRight w:val="0"/>
      <w:marTop w:val="0"/>
      <w:marBottom w:val="0"/>
      <w:divBdr>
        <w:top w:val="none" w:sz="0" w:space="0" w:color="auto"/>
        <w:left w:val="none" w:sz="0" w:space="0" w:color="auto"/>
        <w:bottom w:val="none" w:sz="0" w:space="0" w:color="auto"/>
        <w:right w:val="none" w:sz="0" w:space="0" w:color="auto"/>
      </w:divBdr>
    </w:div>
    <w:div w:id="766803252">
      <w:bodyDiv w:val="1"/>
      <w:marLeft w:val="0"/>
      <w:marRight w:val="0"/>
      <w:marTop w:val="0"/>
      <w:marBottom w:val="0"/>
      <w:divBdr>
        <w:top w:val="none" w:sz="0" w:space="0" w:color="auto"/>
        <w:left w:val="none" w:sz="0" w:space="0" w:color="auto"/>
        <w:bottom w:val="none" w:sz="0" w:space="0" w:color="auto"/>
        <w:right w:val="none" w:sz="0" w:space="0" w:color="auto"/>
      </w:divBdr>
    </w:div>
    <w:div w:id="767654169">
      <w:bodyDiv w:val="1"/>
      <w:marLeft w:val="0"/>
      <w:marRight w:val="0"/>
      <w:marTop w:val="0"/>
      <w:marBottom w:val="0"/>
      <w:divBdr>
        <w:top w:val="none" w:sz="0" w:space="0" w:color="auto"/>
        <w:left w:val="none" w:sz="0" w:space="0" w:color="auto"/>
        <w:bottom w:val="none" w:sz="0" w:space="0" w:color="auto"/>
        <w:right w:val="none" w:sz="0" w:space="0" w:color="auto"/>
      </w:divBdr>
    </w:div>
    <w:div w:id="80439698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94050825">
      <w:bodyDiv w:val="1"/>
      <w:marLeft w:val="0"/>
      <w:marRight w:val="0"/>
      <w:marTop w:val="0"/>
      <w:marBottom w:val="0"/>
      <w:divBdr>
        <w:top w:val="none" w:sz="0" w:space="0" w:color="auto"/>
        <w:left w:val="none" w:sz="0" w:space="0" w:color="auto"/>
        <w:bottom w:val="none" w:sz="0" w:space="0" w:color="auto"/>
        <w:right w:val="none" w:sz="0" w:space="0" w:color="auto"/>
      </w:divBdr>
    </w:div>
    <w:div w:id="894120672">
      <w:bodyDiv w:val="1"/>
      <w:marLeft w:val="0"/>
      <w:marRight w:val="0"/>
      <w:marTop w:val="0"/>
      <w:marBottom w:val="0"/>
      <w:divBdr>
        <w:top w:val="none" w:sz="0" w:space="0" w:color="auto"/>
        <w:left w:val="none" w:sz="0" w:space="0" w:color="auto"/>
        <w:bottom w:val="none" w:sz="0" w:space="0" w:color="auto"/>
        <w:right w:val="none" w:sz="0" w:space="0" w:color="auto"/>
      </w:divBdr>
    </w:div>
    <w:div w:id="898052269">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3001921">
      <w:bodyDiv w:val="1"/>
      <w:marLeft w:val="0"/>
      <w:marRight w:val="0"/>
      <w:marTop w:val="0"/>
      <w:marBottom w:val="0"/>
      <w:divBdr>
        <w:top w:val="none" w:sz="0" w:space="0" w:color="auto"/>
        <w:left w:val="none" w:sz="0" w:space="0" w:color="auto"/>
        <w:bottom w:val="none" w:sz="0" w:space="0" w:color="auto"/>
        <w:right w:val="none" w:sz="0" w:space="0" w:color="auto"/>
      </w:divBdr>
    </w:div>
    <w:div w:id="985666949">
      <w:bodyDiv w:val="1"/>
      <w:marLeft w:val="0"/>
      <w:marRight w:val="0"/>
      <w:marTop w:val="0"/>
      <w:marBottom w:val="0"/>
      <w:divBdr>
        <w:top w:val="none" w:sz="0" w:space="0" w:color="auto"/>
        <w:left w:val="none" w:sz="0" w:space="0" w:color="auto"/>
        <w:bottom w:val="none" w:sz="0" w:space="0" w:color="auto"/>
        <w:right w:val="none" w:sz="0" w:space="0" w:color="auto"/>
      </w:divBdr>
    </w:div>
    <w:div w:id="1008753240">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32997052">
      <w:bodyDiv w:val="1"/>
      <w:marLeft w:val="0"/>
      <w:marRight w:val="0"/>
      <w:marTop w:val="0"/>
      <w:marBottom w:val="0"/>
      <w:divBdr>
        <w:top w:val="none" w:sz="0" w:space="0" w:color="auto"/>
        <w:left w:val="none" w:sz="0" w:space="0" w:color="auto"/>
        <w:bottom w:val="none" w:sz="0" w:space="0" w:color="auto"/>
        <w:right w:val="none" w:sz="0" w:space="0" w:color="auto"/>
      </w:divBdr>
    </w:div>
    <w:div w:id="1046829524">
      <w:bodyDiv w:val="1"/>
      <w:marLeft w:val="0"/>
      <w:marRight w:val="0"/>
      <w:marTop w:val="0"/>
      <w:marBottom w:val="0"/>
      <w:divBdr>
        <w:top w:val="none" w:sz="0" w:space="0" w:color="auto"/>
        <w:left w:val="none" w:sz="0" w:space="0" w:color="auto"/>
        <w:bottom w:val="none" w:sz="0" w:space="0" w:color="auto"/>
        <w:right w:val="none" w:sz="0" w:space="0" w:color="auto"/>
      </w:divBdr>
    </w:div>
    <w:div w:id="1047950050">
      <w:bodyDiv w:val="1"/>
      <w:marLeft w:val="0"/>
      <w:marRight w:val="0"/>
      <w:marTop w:val="0"/>
      <w:marBottom w:val="0"/>
      <w:divBdr>
        <w:top w:val="none" w:sz="0" w:space="0" w:color="auto"/>
        <w:left w:val="none" w:sz="0" w:space="0" w:color="auto"/>
        <w:bottom w:val="none" w:sz="0" w:space="0" w:color="auto"/>
        <w:right w:val="none" w:sz="0" w:space="0" w:color="auto"/>
      </w:divBdr>
    </w:div>
    <w:div w:id="1048794692">
      <w:bodyDiv w:val="1"/>
      <w:marLeft w:val="0"/>
      <w:marRight w:val="0"/>
      <w:marTop w:val="0"/>
      <w:marBottom w:val="0"/>
      <w:divBdr>
        <w:top w:val="none" w:sz="0" w:space="0" w:color="auto"/>
        <w:left w:val="none" w:sz="0" w:space="0" w:color="auto"/>
        <w:bottom w:val="none" w:sz="0" w:space="0" w:color="auto"/>
        <w:right w:val="none" w:sz="0" w:space="0" w:color="auto"/>
      </w:divBdr>
    </w:div>
    <w:div w:id="105041728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246359">
      <w:bodyDiv w:val="1"/>
      <w:marLeft w:val="0"/>
      <w:marRight w:val="0"/>
      <w:marTop w:val="0"/>
      <w:marBottom w:val="0"/>
      <w:divBdr>
        <w:top w:val="none" w:sz="0" w:space="0" w:color="auto"/>
        <w:left w:val="none" w:sz="0" w:space="0" w:color="auto"/>
        <w:bottom w:val="none" w:sz="0" w:space="0" w:color="auto"/>
        <w:right w:val="none" w:sz="0" w:space="0" w:color="auto"/>
      </w:divBdr>
    </w:div>
    <w:div w:id="107833062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6273284">
      <w:bodyDiv w:val="1"/>
      <w:marLeft w:val="0"/>
      <w:marRight w:val="0"/>
      <w:marTop w:val="0"/>
      <w:marBottom w:val="0"/>
      <w:divBdr>
        <w:top w:val="none" w:sz="0" w:space="0" w:color="auto"/>
        <w:left w:val="none" w:sz="0" w:space="0" w:color="auto"/>
        <w:bottom w:val="none" w:sz="0" w:space="0" w:color="auto"/>
        <w:right w:val="none" w:sz="0" w:space="0" w:color="auto"/>
      </w:divBdr>
    </w:div>
    <w:div w:id="1113598596">
      <w:bodyDiv w:val="1"/>
      <w:marLeft w:val="0"/>
      <w:marRight w:val="0"/>
      <w:marTop w:val="0"/>
      <w:marBottom w:val="0"/>
      <w:divBdr>
        <w:top w:val="none" w:sz="0" w:space="0" w:color="auto"/>
        <w:left w:val="none" w:sz="0" w:space="0" w:color="auto"/>
        <w:bottom w:val="none" w:sz="0" w:space="0" w:color="auto"/>
        <w:right w:val="none" w:sz="0" w:space="0" w:color="auto"/>
      </w:divBdr>
    </w:div>
    <w:div w:id="1144814380">
      <w:bodyDiv w:val="1"/>
      <w:marLeft w:val="0"/>
      <w:marRight w:val="0"/>
      <w:marTop w:val="0"/>
      <w:marBottom w:val="0"/>
      <w:divBdr>
        <w:top w:val="none" w:sz="0" w:space="0" w:color="auto"/>
        <w:left w:val="none" w:sz="0" w:space="0" w:color="auto"/>
        <w:bottom w:val="none" w:sz="0" w:space="0" w:color="auto"/>
        <w:right w:val="none" w:sz="0" w:space="0" w:color="auto"/>
      </w:divBdr>
    </w:div>
    <w:div w:id="1155224821">
      <w:bodyDiv w:val="1"/>
      <w:marLeft w:val="0"/>
      <w:marRight w:val="0"/>
      <w:marTop w:val="0"/>
      <w:marBottom w:val="0"/>
      <w:divBdr>
        <w:top w:val="none" w:sz="0" w:space="0" w:color="auto"/>
        <w:left w:val="none" w:sz="0" w:space="0" w:color="auto"/>
        <w:bottom w:val="none" w:sz="0" w:space="0" w:color="auto"/>
        <w:right w:val="none" w:sz="0" w:space="0" w:color="auto"/>
      </w:divBdr>
    </w:div>
    <w:div w:id="1167938517">
      <w:bodyDiv w:val="1"/>
      <w:marLeft w:val="0"/>
      <w:marRight w:val="0"/>
      <w:marTop w:val="0"/>
      <w:marBottom w:val="0"/>
      <w:divBdr>
        <w:top w:val="none" w:sz="0" w:space="0" w:color="auto"/>
        <w:left w:val="none" w:sz="0" w:space="0" w:color="auto"/>
        <w:bottom w:val="none" w:sz="0" w:space="0" w:color="auto"/>
        <w:right w:val="none" w:sz="0" w:space="0" w:color="auto"/>
      </w:divBdr>
    </w:div>
    <w:div w:id="1172455385">
      <w:bodyDiv w:val="1"/>
      <w:marLeft w:val="0"/>
      <w:marRight w:val="0"/>
      <w:marTop w:val="0"/>
      <w:marBottom w:val="0"/>
      <w:divBdr>
        <w:top w:val="none" w:sz="0" w:space="0" w:color="auto"/>
        <w:left w:val="none" w:sz="0" w:space="0" w:color="auto"/>
        <w:bottom w:val="none" w:sz="0" w:space="0" w:color="auto"/>
        <w:right w:val="none" w:sz="0" w:space="0" w:color="auto"/>
      </w:divBdr>
    </w:div>
    <w:div w:id="1181164500">
      <w:bodyDiv w:val="1"/>
      <w:marLeft w:val="0"/>
      <w:marRight w:val="0"/>
      <w:marTop w:val="0"/>
      <w:marBottom w:val="0"/>
      <w:divBdr>
        <w:top w:val="none" w:sz="0" w:space="0" w:color="auto"/>
        <w:left w:val="none" w:sz="0" w:space="0" w:color="auto"/>
        <w:bottom w:val="none" w:sz="0" w:space="0" w:color="auto"/>
        <w:right w:val="none" w:sz="0" w:space="0" w:color="auto"/>
      </w:divBdr>
    </w:div>
    <w:div w:id="1199708264">
      <w:bodyDiv w:val="1"/>
      <w:marLeft w:val="0"/>
      <w:marRight w:val="0"/>
      <w:marTop w:val="0"/>
      <w:marBottom w:val="0"/>
      <w:divBdr>
        <w:top w:val="none" w:sz="0" w:space="0" w:color="auto"/>
        <w:left w:val="none" w:sz="0" w:space="0" w:color="auto"/>
        <w:bottom w:val="none" w:sz="0" w:space="0" w:color="auto"/>
        <w:right w:val="none" w:sz="0" w:space="0" w:color="auto"/>
      </w:divBdr>
    </w:div>
    <w:div w:id="1212033347">
      <w:bodyDiv w:val="1"/>
      <w:marLeft w:val="0"/>
      <w:marRight w:val="0"/>
      <w:marTop w:val="0"/>
      <w:marBottom w:val="0"/>
      <w:divBdr>
        <w:top w:val="none" w:sz="0" w:space="0" w:color="auto"/>
        <w:left w:val="none" w:sz="0" w:space="0" w:color="auto"/>
        <w:bottom w:val="none" w:sz="0" w:space="0" w:color="auto"/>
        <w:right w:val="none" w:sz="0" w:space="0" w:color="auto"/>
      </w:divBdr>
    </w:div>
    <w:div w:id="1227691763">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2740887">
      <w:bodyDiv w:val="1"/>
      <w:marLeft w:val="0"/>
      <w:marRight w:val="0"/>
      <w:marTop w:val="0"/>
      <w:marBottom w:val="0"/>
      <w:divBdr>
        <w:top w:val="none" w:sz="0" w:space="0" w:color="auto"/>
        <w:left w:val="none" w:sz="0" w:space="0" w:color="auto"/>
        <w:bottom w:val="none" w:sz="0" w:space="0" w:color="auto"/>
        <w:right w:val="none" w:sz="0" w:space="0" w:color="auto"/>
      </w:divBdr>
    </w:div>
    <w:div w:id="1283346022">
      <w:bodyDiv w:val="1"/>
      <w:marLeft w:val="0"/>
      <w:marRight w:val="0"/>
      <w:marTop w:val="0"/>
      <w:marBottom w:val="0"/>
      <w:divBdr>
        <w:top w:val="none" w:sz="0" w:space="0" w:color="auto"/>
        <w:left w:val="none" w:sz="0" w:space="0" w:color="auto"/>
        <w:bottom w:val="none" w:sz="0" w:space="0" w:color="auto"/>
        <w:right w:val="none" w:sz="0" w:space="0" w:color="auto"/>
      </w:divBdr>
    </w:div>
    <w:div w:id="1294290624">
      <w:bodyDiv w:val="1"/>
      <w:marLeft w:val="0"/>
      <w:marRight w:val="0"/>
      <w:marTop w:val="0"/>
      <w:marBottom w:val="0"/>
      <w:divBdr>
        <w:top w:val="none" w:sz="0" w:space="0" w:color="auto"/>
        <w:left w:val="none" w:sz="0" w:space="0" w:color="auto"/>
        <w:bottom w:val="none" w:sz="0" w:space="0" w:color="auto"/>
        <w:right w:val="none" w:sz="0" w:space="0" w:color="auto"/>
      </w:divBdr>
    </w:div>
    <w:div w:id="1295673961">
      <w:bodyDiv w:val="1"/>
      <w:marLeft w:val="0"/>
      <w:marRight w:val="0"/>
      <w:marTop w:val="0"/>
      <w:marBottom w:val="0"/>
      <w:divBdr>
        <w:top w:val="none" w:sz="0" w:space="0" w:color="auto"/>
        <w:left w:val="none" w:sz="0" w:space="0" w:color="auto"/>
        <w:bottom w:val="none" w:sz="0" w:space="0" w:color="auto"/>
        <w:right w:val="none" w:sz="0" w:space="0" w:color="auto"/>
      </w:divBdr>
    </w:div>
    <w:div w:id="1328050682">
      <w:bodyDiv w:val="1"/>
      <w:marLeft w:val="0"/>
      <w:marRight w:val="0"/>
      <w:marTop w:val="0"/>
      <w:marBottom w:val="0"/>
      <w:divBdr>
        <w:top w:val="none" w:sz="0" w:space="0" w:color="auto"/>
        <w:left w:val="none" w:sz="0" w:space="0" w:color="auto"/>
        <w:bottom w:val="none" w:sz="0" w:space="0" w:color="auto"/>
        <w:right w:val="none" w:sz="0" w:space="0" w:color="auto"/>
      </w:divBdr>
    </w:div>
    <w:div w:id="1349990531">
      <w:bodyDiv w:val="1"/>
      <w:marLeft w:val="0"/>
      <w:marRight w:val="0"/>
      <w:marTop w:val="0"/>
      <w:marBottom w:val="0"/>
      <w:divBdr>
        <w:top w:val="none" w:sz="0" w:space="0" w:color="auto"/>
        <w:left w:val="none" w:sz="0" w:space="0" w:color="auto"/>
        <w:bottom w:val="none" w:sz="0" w:space="0" w:color="auto"/>
        <w:right w:val="none" w:sz="0" w:space="0" w:color="auto"/>
      </w:divBdr>
    </w:div>
    <w:div w:id="1387101592">
      <w:bodyDiv w:val="1"/>
      <w:marLeft w:val="0"/>
      <w:marRight w:val="0"/>
      <w:marTop w:val="0"/>
      <w:marBottom w:val="0"/>
      <w:divBdr>
        <w:top w:val="none" w:sz="0" w:space="0" w:color="auto"/>
        <w:left w:val="none" w:sz="0" w:space="0" w:color="auto"/>
        <w:bottom w:val="none" w:sz="0" w:space="0" w:color="auto"/>
        <w:right w:val="none" w:sz="0" w:space="0" w:color="auto"/>
      </w:divBdr>
    </w:div>
    <w:div w:id="1395817526">
      <w:bodyDiv w:val="1"/>
      <w:marLeft w:val="0"/>
      <w:marRight w:val="0"/>
      <w:marTop w:val="0"/>
      <w:marBottom w:val="0"/>
      <w:divBdr>
        <w:top w:val="none" w:sz="0" w:space="0" w:color="auto"/>
        <w:left w:val="none" w:sz="0" w:space="0" w:color="auto"/>
        <w:bottom w:val="none" w:sz="0" w:space="0" w:color="auto"/>
        <w:right w:val="none" w:sz="0" w:space="0" w:color="auto"/>
      </w:divBdr>
    </w:div>
    <w:div w:id="1403523969">
      <w:bodyDiv w:val="1"/>
      <w:marLeft w:val="0"/>
      <w:marRight w:val="0"/>
      <w:marTop w:val="0"/>
      <w:marBottom w:val="0"/>
      <w:divBdr>
        <w:top w:val="none" w:sz="0" w:space="0" w:color="auto"/>
        <w:left w:val="none" w:sz="0" w:space="0" w:color="auto"/>
        <w:bottom w:val="none" w:sz="0" w:space="0" w:color="auto"/>
        <w:right w:val="none" w:sz="0" w:space="0" w:color="auto"/>
      </w:divBdr>
    </w:div>
    <w:div w:id="1412511331">
      <w:bodyDiv w:val="1"/>
      <w:marLeft w:val="0"/>
      <w:marRight w:val="0"/>
      <w:marTop w:val="0"/>
      <w:marBottom w:val="0"/>
      <w:divBdr>
        <w:top w:val="none" w:sz="0" w:space="0" w:color="auto"/>
        <w:left w:val="none" w:sz="0" w:space="0" w:color="auto"/>
        <w:bottom w:val="none" w:sz="0" w:space="0" w:color="auto"/>
        <w:right w:val="none" w:sz="0" w:space="0" w:color="auto"/>
      </w:divBdr>
    </w:div>
    <w:div w:id="1417895187">
      <w:bodyDiv w:val="1"/>
      <w:marLeft w:val="0"/>
      <w:marRight w:val="0"/>
      <w:marTop w:val="0"/>
      <w:marBottom w:val="0"/>
      <w:divBdr>
        <w:top w:val="none" w:sz="0" w:space="0" w:color="auto"/>
        <w:left w:val="none" w:sz="0" w:space="0" w:color="auto"/>
        <w:bottom w:val="none" w:sz="0" w:space="0" w:color="auto"/>
        <w:right w:val="none" w:sz="0" w:space="0" w:color="auto"/>
      </w:divBdr>
    </w:div>
    <w:div w:id="1419709795">
      <w:bodyDiv w:val="1"/>
      <w:marLeft w:val="0"/>
      <w:marRight w:val="0"/>
      <w:marTop w:val="0"/>
      <w:marBottom w:val="0"/>
      <w:divBdr>
        <w:top w:val="none" w:sz="0" w:space="0" w:color="auto"/>
        <w:left w:val="none" w:sz="0" w:space="0" w:color="auto"/>
        <w:bottom w:val="none" w:sz="0" w:space="0" w:color="auto"/>
        <w:right w:val="none" w:sz="0" w:space="0" w:color="auto"/>
      </w:divBdr>
    </w:div>
    <w:div w:id="1427338326">
      <w:bodyDiv w:val="1"/>
      <w:marLeft w:val="0"/>
      <w:marRight w:val="0"/>
      <w:marTop w:val="0"/>
      <w:marBottom w:val="0"/>
      <w:divBdr>
        <w:top w:val="none" w:sz="0" w:space="0" w:color="auto"/>
        <w:left w:val="none" w:sz="0" w:space="0" w:color="auto"/>
        <w:bottom w:val="none" w:sz="0" w:space="0" w:color="auto"/>
        <w:right w:val="none" w:sz="0" w:space="0" w:color="auto"/>
      </w:divBdr>
    </w:div>
    <w:div w:id="1434518866">
      <w:bodyDiv w:val="1"/>
      <w:marLeft w:val="0"/>
      <w:marRight w:val="0"/>
      <w:marTop w:val="0"/>
      <w:marBottom w:val="0"/>
      <w:divBdr>
        <w:top w:val="none" w:sz="0" w:space="0" w:color="auto"/>
        <w:left w:val="none" w:sz="0" w:space="0" w:color="auto"/>
        <w:bottom w:val="none" w:sz="0" w:space="0" w:color="auto"/>
        <w:right w:val="none" w:sz="0" w:space="0" w:color="auto"/>
      </w:divBdr>
    </w:div>
    <w:div w:id="1435708032">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2625267">
      <w:bodyDiv w:val="1"/>
      <w:marLeft w:val="0"/>
      <w:marRight w:val="0"/>
      <w:marTop w:val="0"/>
      <w:marBottom w:val="0"/>
      <w:divBdr>
        <w:top w:val="none" w:sz="0" w:space="0" w:color="auto"/>
        <w:left w:val="none" w:sz="0" w:space="0" w:color="auto"/>
        <w:bottom w:val="none" w:sz="0" w:space="0" w:color="auto"/>
        <w:right w:val="none" w:sz="0" w:space="0" w:color="auto"/>
      </w:divBdr>
    </w:div>
    <w:div w:id="1464080266">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06094004">
      <w:bodyDiv w:val="1"/>
      <w:marLeft w:val="0"/>
      <w:marRight w:val="0"/>
      <w:marTop w:val="0"/>
      <w:marBottom w:val="0"/>
      <w:divBdr>
        <w:top w:val="none" w:sz="0" w:space="0" w:color="auto"/>
        <w:left w:val="none" w:sz="0" w:space="0" w:color="auto"/>
        <w:bottom w:val="none" w:sz="0" w:space="0" w:color="auto"/>
        <w:right w:val="none" w:sz="0" w:space="0" w:color="auto"/>
      </w:divBdr>
    </w:div>
    <w:div w:id="1519005253">
      <w:bodyDiv w:val="1"/>
      <w:marLeft w:val="0"/>
      <w:marRight w:val="0"/>
      <w:marTop w:val="0"/>
      <w:marBottom w:val="0"/>
      <w:divBdr>
        <w:top w:val="none" w:sz="0" w:space="0" w:color="auto"/>
        <w:left w:val="none" w:sz="0" w:space="0" w:color="auto"/>
        <w:bottom w:val="none" w:sz="0" w:space="0" w:color="auto"/>
        <w:right w:val="none" w:sz="0" w:space="0" w:color="auto"/>
      </w:divBdr>
    </w:div>
    <w:div w:id="1532373476">
      <w:bodyDiv w:val="1"/>
      <w:marLeft w:val="0"/>
      <w:marRight w:val="0"/>
      <w:marTop w:val="0"/>
      <w:marBottom w:val="0"/>
      <w:divBdr>
        <w:top w:val="none" w:sz="0" w:space="0" w:color="auto"/>
        <w:left w:val="none" w:sz="0" w:space="0" w:color="auto"/>
        <w:bottom w:val="none" w:sz="0" w:space="0" w:color="auto"/>
        <w:right w:val="none" w:sz="0" w:space="0" w:color="auto"/>
      </w:divBdr>
    </w:div>
    <w:div w:id="1550385570">
      <w:bodyDiv w:val="1"/>
      <w:marLeft w:val="0"/>
      <w:marRight w:val="0"/>
      <w:marTop w:val="0"/>
      <w:marBottom w:val="0"/>
      <w:divBdr>
        <w:top w:val="none" w:sz="0" w:space="0" w:color="auto"/>
        <w:left w:val="none" w:sz="0" w:space="0" w:color="auto"/>
        <w:bottom w:val="none" w:sz="0" w:space="0" w:color="auto"/>
        <w:right w:val="none" w:sz="0" w:space="0" w:color="auto"/>
      </w:divBdr>
    </w:div>
    <w:div w:id="1553031419">
      <w:bodyDiv w:val="1"/>
      <w:marLeft w:val="0"/>
      <w:marRight w:val="0"/>
      <w:marTop w:val="0"/>
      <w:marBottom w:val="0"/>
      <w:divBdr>
        <w:top w:val="none" w:sz="0" w:space="0" w:color="auto"/>
        <w:left w:val="none" w:sz="0" w:space="0" w:color="auto"/>
        <w:bottom w:val="none" w:sz="0" w:space="0" w:color="auto"/>
        <w:right w:val="none" w:sz="0" w:space="0" w:color="auto"/>
      </w:divBdr>
    </w:div>
    <w:div w:id="1553037982">
      <w:bodyDiv w:val="1"/>
      <w:marLeft w:val="0"/>
      <w:marRight w:val="0"/>
      <w:marTop w:val="0"/>
      <w:marBottom w:val="0"/>
      <w:divBdr>
        <w:top w:val="none" w:sz="0" w:space="0" w:color="auto"/>
        <w:left w:val="none" w:sz="0" w:space="0" w:color="auto"/>
        <w:bottom w:val="none" w:sz="0" w:space="0" w:color="auto"/>
        <w:right w:val="none" w:sz="0" w:space="0" w:color="auto"/>
      </w:divBdr>
      <w:divsChild>
        <w:div w:id="525482200">
          <w:marLeft w:val="0"/>
          <w:marRight w:val="0"/>
          <w:marTop w:val="0"/>
          <w:marBottom w:val="0"/>
          <w:divBdr>
            <w:top w:val="none" w:sz="0" w:space="0" w:color="auto"/>
            <w:left w:val="none" w:sz="0" w:space="0" w:color="auto"/>
            <w:bottom w:val="none" w:sz="0" w:space="0" w:color="auto"/>
            <w:right w:val="none" w:sz="0" w:space="0" w:color="auto"/>
          </w:divBdr>
          <w:divsChild>
            <w:div w:id="1175149059">
              <w:marLeft w:val="0"/>
              <w:marRight w:val="0"/>
              <w:marTop w:val="0"/>
              <w:marBottom w:val="0"/>
              <w:divBdr>
                <w:top w:val="none" w:sz="0" w:space="0" w:color="auto"/>
                <w:left w:val="none" w:sz="0" w:space="0" w:color="auto"/>
                <w:bottom w:val="none" w:sz="0" w:space="0" w:color="auto"/>
                <w:right w:val="none" w:sz="0" w:space="0" w:color="auto"/>
              </w:divBdr>
            </w:div>
            <w:div w:id="13289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687">
      <w:bodyDiv w:val="1"/>
      <w:marLeft w:val="0"/>
      <w:marRight w:val="0"/>
      <w:marTop w:val="0"/>
      <w:marBottom w:val="0"/>
      <w:divBdr>
        <w:top w:val="none" w:sz="0" w:space="0" w:color="auto"/>
        <w:left w:val="none" w:sz="0" w:space="0" w:color="auto"/>
        <w:bottom w:val="none" w:sz="0" w:space="0" w:color="auto"/>
        <w:right w:val="none" w:sz="0" w:space="0" w:color="auto"/>
      </w:divBdr>
    </w:div>
    <w:div w:id="1569223287">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493541">
      <w:bodyDiv w:val="1"/>
      <w:marLeft w:val="0"/>
      <w:marRight w:val="0"/>
      <w:marTop w:val="0"/>
      <w:marBottom w:val="0"/>
      <w:divBdr>
        <w:top w:val="none" w:sz="0" w:space="0" w:color="auto"/>
        <w:left w:val="none" w:sz="0" w:space="0" w:color="auto"/>
        <w:bottom w:val="none" w:sz="0" w:space="0" w:color="auto"/>
        <w:right w:val="none" w:sz="0" w:space="0" w:color="auto"/>
      </w:divBdr>
    </w:div>
    <w:div w:id="1615936648">
      <w:bodyDiv w:val="1"/>
      <w:marLeft w:val="0"/>
      <w:marRight w:val="0"/>
      <w:marTop w:val="0"/>
      <w:marBottom w:val="0"/>
      <w:divBdr>
        <w:top w:val="none" w:sz="0" w:space="0" w:color="auto"/>
        <w:left w:val="none" w:sz="0" w:space="0" w:color="auto"/>
        <w:bottom w:val="none" w:sz="0" w:space="0" w:color="auto"/>
        <w:right w:val="none" w:sz="0" w:space="0" w:color="auto"/>
      </w:divBdr>
    </w:div>
    <w:div w:id="1622303457">
      <w:bodyDiv w:val="1"/>
      <w:marLeft w:val="0"/>
      <w:marRight w:val="0"/>
      <w:marTop w:val="0"/>
      <w:marBottom w:val="0"/>
      <w:divBdr>
        <w:top w:val="none" w:sz="0" w:space="0" w:color="auto"/>
        <w:left w:val="none" w:sz="0" w:space="0" w:color="auto"/>
        <w:bottom w:val="none" w:sz="0" w:space="0" w:color="auto"/>
        <w:right w:val="none" w:sz="0" w:space="0" w:color="auto"/>
      </w:divBdr>
    </w:div>
    <w:div w:id="1628193151">
      <w:bodyDiv w:val="1"/>
      <w:marLeft w:val="0"/>
      <w:marRight w:val="0"/>
      <w:marTop w:val="0"/>
      <w:marBottom w:val="0"/>
      <w:divBdr>
        <w:top w:val="none" w:sz="0" w:space="0" w:color="auto"/>
        <w:left w:val="none" w:sz="0" w:space="0" w:color="auto"/>
        <w:bottom w:val="none" w:sz="0" w:space="0" w:color="auto"/>
        <w:right w:val="none" w:sz="0" w:space="0" w:color="auto"/>
      </w:divBdr>
    </w:div>
    <w:div w:id="1628850244">
      <w:bodyDiv w:val="1"/>
      <w:marLeft w:val="0"/>
      <w:marRight w:val="0"/>
      <w:marTop w:val="0"/>
      <w:marBottom w:val="0"/>
      <w:divBdr>
        <w:top w:val="none" w:sz="0" w:space="0" w:color="auto"/>
        <w:left w:val="none" w:sz="0" w:space="0" w:color="auto"/>
        <w:bottom w:val="none" w:sz="0" w:space="0" w:color="auto"/>
        <w:right w:val="none" w:sz="0" w:space="0" w:color="auto"/>
      </w:divBdr>
    </w:div>
    <w:div w:id="1645744517">
      <w:bodyDiv w:val="1"/>
      <w:marLeft w:val="0"/>
      <w:marRight w:val="0"/>
      <w:marTop w:val="0"/>
      <w:marBottom w:val="0"/>
      <w:divBdr>
        <w:top w:val="none" w:sz="0" w:space="0" w:color="auto"/>
        <w:left w:val="none" w:sz="0" w:space="0" w:color="auto"/>
        <w:bottom w:val="none" w:sz="0" w:space="0" w:color="auto"/>
        <w:right w:val="none" w:sz="0" w:space="0" w:color="auto"/>
      </w:divBdr>
    </w:div>
    <w:div w:id="1684278774">
      <w:bodyDiv w:val="1"/>
      <w:marLeft w:val="0"/>
      <w:marRight w:val="0"/>
      <w:marTop w:val="0"/>
      <w:marBottom w:val="0"/>
      <w:divBdr>
        <w:top w:val="none" w:sz="0" w:space="0" w:color="auto"/>
        <w:left w:val="none" w:sz="0" w:space="0" w:color="auto"/>
        <w:bottom w:val="none" w:sz="0" w:space="0" w:color="auto"/>
        <w:right w:val="none" w:sz="0" w:space="0" w:color="auto"/>
      </w:divBdr>
    </w:div>
    <w:div w:id="1684743806">
      <w:bodyDiv w:val="1"/>
      <w:marLeft w:val="0"/>
      <w:marRight w:val="0"/>
      <w:marTop w:val="0"/>
      <w:marBottom w:val="0"/>
      <w:divBdr>
        <w:top w:val="none" w:sz="0" w:space="0" w:color="auto"/>
        <w:left w:val="none" w:sz="0" w:space="0" w:color="auto"/>
        <w:bottom w:val="none" w:sz="0" w:space="0" w:color="auto"/>
        <w:right w:val="none" w:sz="0" w:space="0" w:color="auto"/>
      </w:divBdr>
      <w:divsChild>
        <w:div w:id="1871917072">
          <w:marLeft w:val="0"/>
          <w:marRight w:val="0"/>
          <w:marTop w:val="0"/>
          <w:marBottom w:val="0"/>
          <w:divBdr>
            <w:top w:val="none" w:sz="0" w:space="0" w:color="auto"/>
            <w:left w:val="none" w:sz="0" w:space="0" w:color="auto"/>
            <w:bottom w:val="none" w:sz="0" w:space="0" w:color="auto"/>
            <w:right w:val="none" w:sz="0" w:space="0" w:color="auto"/>
          </w:divBdr>
          <w:divsChild>
            <w:div w:id="1938439473">
              <w:marLeft w:val="0"/>
              <w:marRight w:val="0"/>
              <w:marTop w:val="0"/>
              <w:marBottom w:val="0"/>
              <w:divBdr>
                <w:top w:val="none" w:sz="0" w:space="0" w:color="auto"/>
                <w:left w:val="none" w:sz="0" w:space="0" w:color="auto"/>
                <w:bottom w:val="none" w:sz="0" w:space="0" w:color="auto"/>
                <w:right w:val="none" w:sz="0" w:space="0" w:color="auto"/>
              </w:divBdr>
            </w:div>
            <w:div w:id="7135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786">
      <w:bodyDiv w:val="1"/>
      <w:marLeft w:val="0"/>
      <w:marRight w:val="0"/>
      <w:marTop w:val="0"/>
      <w:marBottom w:val="0"/>
      <w:divBdr>
        <w:top w:val="none" w:sz="0" w:space="0" w:color="auto"/>
        <w:left w:val="none" w:sz="0" w:space="0" w:color="auto"/>
        <w:bottom w:val="none" w:sz="0" w:space="0" w:color="auto"/>
        <w:right w:val="none" w:sz="0" w:space="0" w:color="auto"/>
      </w:divBdr>
    </w:div>
    <w:div w:id="1719552894">
      <w:bodyDiv w:val="1"/>
      <w:marLeft w:val="0"/>
      <w:marRight w:val="0"/>
      <w:marTop w:val="0"/>
      <w:marBottom w:val="0"/>
      <w:divBdr>
        <w:top w:val="none" w:sz="0" w:space="0" w:color="auto"/>
        <w:left w:val="none" w:sz="0" w:space="0" w:color="auto"/>
        <w:bottom w:val="none" w:sz="0" w:space="0" w:color="auto"/>
        <w:right w:val="none" w:sz="0" w:space="0" w:color="auto"/>
      </w:divBdr>
    </w:div>
    <w:div w:id="1728601845">
      <w:bodyDiv w:val="1"/>
      <w:marLeft w:val="0"/>
      <w:marRight w:val="0"/>
      <w:marTop w:val="0"/>
      <w:marBottom w:val="0"/>
      <w:divBdr>
        <w:top w:val="none" w:sz="0" w:space="0" w:color="auto"/>
        <w:left w:val="none" w:sz="0" w:space="0" w:color="auto"/>
        <w:bottom w:val="none" w:sz="0" w:space="0" w:color="auto"/>
        <w:right w:val="none" w:sz="0" w:space="0" w:color="auto"/>
      </w:divBdr>
    </w:div>
    <w:div w:id="1765616128">
      <w:bodyDiv w:val="1"/>
      <w:marLeft w:val="0"/>
      <w:marRight w:val="0"/>
      <w:marTop w:val="0"/>
      <w:marBottom w:val="0"/>
      <w:divBdr>
        <w:top w:val="none" w:sz="0" w:space="0" w:color="auto"/>
        <w:left w:val="none" w:sz="0" w:space="0" w:color="auto"/>
        <w:bottom w:val="none" w:sz="0" w:space="0" w:color="auto"/>
        <w:right w:val="none" w:sz="0" w:space="0" w:color="auto"/>
      </w:divBdr>
    </w:div>
    <w:div w:id="1768959218">
      <w:bodyDiv w:val="1"/>
      <w:marLeft w:val="0"/>
      <w:marRight w:val="0"/>
      <w:marTop w:val="0"/>
      <w:marBottom w:val="0"/>
      <w:divBdr>
        <w:top w:val="none" w:sz="0" w:space="0" w:color="auto"/>
        <w:left w:val="none" w:sz="0" w:space="0" w:color="auto"/>
        <w:bottom w:val="none" w:sz="0" w:space="0" w:color="auto"/>
        <w:right w:val="none" w:sz="0" w:space="0" w:color="auto"/>
      </w:divBdr>
    </w:div>
    <w:div w:id="178029162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29252117">
      <w:bodyDiv w:val="1"/>
      <w:marLeft w:val="0"/>
      <w:marRight w:val="0"/>
      <w:marTop w:val="0"/>
      <w:marBottom w:val="0"/>
      <w:divBdr>
        <w:top w:val="none" w:sz="0" w:space="0" w:color="auto"/>
        <w:left w:val="none" w:sz="0" w:space="0" w:color="auto"/>
        <w:bottom w:val="none" w:sz="0" w:space="0" w:color="auto"/>
        <w:right w:val="none" w:sz="0" w:space="0" w:color="auto"/>
      </w:divBdr>
    </w:div>
    <w:div w:id="1834250941">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70803132">
      <w:bodyDiv w:val="1"/>
      <w:marLeft w:val="0"/>
      <w:marRight w:val="0"/>
      <w:marTop w:val="0"/>
      <w:marBottom w:val="0"/>
      <w:divBdr>
        <w:top w:val="none" w:sz="0" w:space="0" w:color="auto"/>
        <w:left w:val="none" w:sz="0" w:space="0" w:color="auto"/>
        <w:bottom w:val="none" w:sz="0" w:space="0" w:color="auto"/>
        <w:right w:val="none" w:sz="0" w:space="0" w:color="auto"/>
      </w:divBdr>
    </w:div>
    <w:div w:id="1883441306">
      <w:bodyDiv w:val="1"/>
      <w:marLeft w:val="0"/>
      <w:marRight w:val="0"/>
      <w:marTop w:val="0"/>
      <w:marBottom w:val="0"/>
      <w:divBdr>
        <w:top w:val="none" w:sz="0" w:space="0" w:color="auto"/>
        <w:left w:val="none" w:sz="0" w:space="0" w:color="auto"/>
        <w:bottom w:val="none" w:sz="0" w:space="0" w:color="auto"/>
        <w:right w:val="none" w:sz="0" w:space="0" w:color="auto"/>
      </w:divBdr>
    </w:div>
    <w:div w:id="1902061088">
      <w:bodyDiv w:val="1"/>
      <w:marLeft w:val="0"/>
      <w:marRight w:val="0"/>
      <w:marTop w:val="0"/>
      <w:marBottom w:val="0"/>
      <w:divBdr>
        <w:top w:val="none" w:sz="0" w:space="0" w:color="auto"/>
        <w:left w:val="none" w:sz="0" w:space="0" w:color="auto"/>
        <w:bottom w:val="none" w:sz="0" w:space="0" w:color="auto"/>
        <w:right w:val="none" w:sz="0" w:space="0" w:color="auto"/>
      </w:divBdr>
    </w:div>
    <w:div w:id="2002856072">
      <w:bodyDiv w:val="1"/>
      <w:marLeft w:val="0"/>
      <w:marRight w:val="0"/>
      <w:marTop w:val="0"/>
      <w:marBottom w:val="0"/>
      <w:divBdr>
        <w:top w:val="none" w:sz="0" w:space="0" w:color="auto"/>
        <w:left w:val="none" w:sz="0" w:space="0" w:color="auto"/>
        <w:bottom w:val="none" w:sz="0" w:space="0" w:color="auto"/>
        <w:right w:val="none" w:sz="0" w:space="0" w:color="auto"/>
      </w:divBdr>
    </w:div>
    <w:div w:id="2070106038">
      <w:bodyDiv w:val="1"/>
      <w:marLeft w:val="0"/>
      <w:marRight w:val="0"/>
      <w:marTop w:val="0"/>
      <w:marBottom w:val="0"/>
      <w:divBdr>
        <w:top w:val="none" w:sz="0" w:space="0" w:color="auto"/>
        <w:left w:val="none" w:sz="0" w:space="0" w:color="auto"/>
        <w:bottom w:val="none" w:sz="0" w:space="0" w:color="auto"/>
        <w:right w:val="none" w:sz="0" w:space="0" w:color="auto"/>
      </w:divBdr>
    </w:div>
    <w:div w:id="2098164709">
      <w:bodyDiv w:val="1"/>
      <w:marLeft w:val="0"/>
      <w:marRight w:val="0"/>
      <w:marTop w:val="0"/>
      <w:marBottom w:val="0"/>
      <w:divBdr>
        <w:top w:val="none" w:sz="0" w:space="0" w:color="auto"/>
        <w:left w:val="none" w:sz="0" w:space="0" w:color="auto"/>
        <w:bottom w:val="none" w:sz="0" w:space="0" w:color="auto"/>
        <w:right w:val="none" w:sz="0" w:space="0" w:color="auto"/>
      </w:divBdr>
    </w:div>
    <w:div w:id="2105109068">
      <w:bodyDiv w:val="1"/>
      <w:marLeft w:val="0"/>
      <w:marRight w:val="0"/>
      <w:marTop w:val="0"/>
      <w:marBottom w:val="0"/>
      <w:divBdr>
        <w:top w:val="none" w:sz="0" w:space="0" w:color="auto"/>
        <w:left w:val="none" w:sz="0" w:space="0" w:color="auto"/>
        <w:bottom w:val="none" w:sz="0" w:space="0" w:color="auto"/>
        <w:right w:val="none" w:sz="0" w:space="0" w:color="auto"/>
      </w:divBdr>
    </w:div>
    <w:div w:id="2108186376">
      <w:bodyDiv w:val="1"/>
      <w:marLeft w:val="0"/>
      <w:marRight w:val="0"/>
      <w:marTop w:val="0"/>
      <w:marBottom w:val="0"/>
      <w:divBdr>
        <w:top w:val="none" w:sz="0" w:space="0" w:color="auto"/>
        <w:left w:val="none" w:sz="0" w:space="0" w:color="auto"/>
        <w:bottom w:val="none" w:sz="0" w:space="0" w:color="auto"/>
        <w:right w:val="none" w:sz="0" w:space="0" w:color="auto"/>
      </w:divBdr>
    </w:div>
    <w:div w:id="2125535492">
      <w:bodyDiv w:val="1"/>
      <w:marLeft w:val="0"/>
      <w:marRight w:val="0"/>
      <w:marTop w:val="0"/>
      <w:marBottom w:val="0"/>
      <w:divBdr>
        <w:top w:val="none" w:sz="0" w:space="0" w:color="auto"/>
        <w:left w:val="none" w:sz="0" w:space="0" w:color="auto"/>
        <w:bottom w:val="none" w:sz="0" w:space="0" w:color="auto"/>
        <w:right w:val="none" w:sz="0" w:space="0" w:color="auto"/>
      </w:divBdr>
    </w:div>
    <w:div w:id="2126345990">
      <w:bodyDiv w:val="1"/>
      <w:marLeft w:val="0"/>
      <w:marRight w:val="0"/>
      <w:marTop w:val="0"/>
      <w:marBottom w:val="0"/>
      <w:divBdr>
        <w:top w:val="none" w:sz="0" w:space="0" w:color="auto"/>
        <w:left w:val="none" w:sz="0" w:space="0" w:color="auto"/>
        <w:bottom w:val="none" w:sz="0" w:space="0" w:color="auto"/>
        <w:right w:val="none" w:sz="0" w:space="0" w:color="auto"/>
      </w:divBdr>
    </w:div>
    <w:div w:id="2130934978">
      <w:bodyDiv w:val="1"/>
      <w:marLeft w:val="0"/>
      <w:marRight w:val="0"/>
      <w:marTop w:val="0"/>
      <w:marBottom w:val="0"/>
      <w:divBdr>
        <w:top w:val="none" w:sz="0" w:space="0" w:color="auto"/>
        <w:left w:val="none" w:sz="0" w:space="0" w:color="auto"/>
        <w:bottom w:val="none" w:sz="0" w:space="0" w:color="auto"/>
        <w:right w:val="none" w:sz="0" w:space="0" w:color="auto"/>
      </w:divBdr>
    </w:div>
    <w:div w:id="213883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Mic23</b:Tag>
    <b:SourceType>InternetSite</b:SourceType>
    <b:Guid>{06B1E120-511A-42FB-B824-3148BA215264}</b:Guid>
    <b:Title>What is .NET? Introduction and overview</b:Title>
    <b:Year>2023.</b:Year>
    <b:ProductionCompany>Microsoft</b:ProductionCompany>
    <b:Month>03.</b:Month>
    <b:Day>15.</b:Day>
    <b:YearAccessed>2023.</b:YearAccessed>
    <b:MonthAccessed>05.</b:MonthAccessed>
    <b:DayAccessed>13.</b:DayAccessed>
    <b:URL>https://learn.microsoft.com/en-us/dotnet/core/introduction</b:URL>
    <b:Author>
      <b:Author>
        <b:NameList>
          <b:Person>
            <b:Last>Microsoft</b:Last>
          </b:Person>
        </b:NameList>
      </b:Author>
    </b:Author>
    <b:RefOrder>2</b:RefOrder>
  </b:Source>
  <b:Source>
    <b:Tag>Mic231</b:Tag>
    <b:SourceType>InternetSite</b:SourceType>
    <b:Guid>{018EFDD1-CEE7-48E2-944F-13533BBBF1CE}</b:Guid>
    <b:Author>
      <b:Author>
        <b:NameList>
          <b:Person>
            <b:Last>Microsoft</b:Last>
          </b:Person>
        </b:NameList>
      </b:Author>
    </b:Author>
    <b:Title>Common Language Runtime (CLR) overview</b:Title>
    <b:ProductionCompany>Microsoft</b:ProductionCompany>
    <b:Year>2023.</b:Year>
    <b:Month>04.</b:Month>
    <b:Day>25.</b:Day>
    <b:YearAccessed>2023.</b:YearAccessed>
    <b:MonthAccessed>05.</b:MonthAccessed>
    <b:DayAccessed>13.</b:DayAccessed>
    <b:URL>https://learn.microsoft.com/en-us/dotnet/standard/clr</b:URL>
    <b:RefOrder>3</b:RefOrder>
  </b:Source>
  <b:Source>
    <b:Tag>Mic22</b:Tag>
    <b:SourceType>InternetSite</b:SourceType>
    <b:Guid>{3D395092-0811-4D6B-B557-E0E1DF68C0BB}</b:Guid>
    <b:Author>
      <b:Author>
        <b:NameList>
          <b:Person>
            <b:Last>Microsoft</b:Last>
          </b:Person>
        </b:NameList>
      </b:Author>
    </b:Author>
    <b:Title>Overview of ASP.NET Core</b:Title>
    <b:ProductionCompany>Microsoft</b:ProductionCompany>
    <b:Year>2022.</b:Year>
    <b:Month>11.</b:Month>
    <b:Day>15.</b:Day>
    <b:YearAccessed>2023.</b:YearAccessed>
    <b:MonthAccessed>05.</b:MonthAccessed>
    <b:DayAccessed>13.</b:DayAccessed>
    <b:URL>https://learn.microsoft.com/en-us/aspnet/core/introduction-to-aspnet-core?view=aspnetcore-7.0</b:URL>
    <b:RefOrder>4</b:RefOrder>
  </b:Source>
  <b:Source>
    <b:Tag>Wad23</b:Tag>
    <b:SourceType>InternetSite</b:SourceType>
    <b:Guid>{3FE20BEF-B62A-4FCE-9FC0-1206A1D84A58}</b:Guid>
    <b:Author>
      <b:Author>
        <b:NameList>
          <b:Person>
            <b:Last>Wade</b:Last>
          </b:Person>
        </b:NameList>
      </b:Author>
    </b:Author>
    <b:Title>.NET Core Dependency Injection Lifetimes Explained</b:Title>
    <b:ProductionCompany>.NET Core Tutorials</b:ProductionCompany>
    <b:YearAccessed>2023.</b:YearAccessed>
    <b:MonthAccessed>05.</b:MonthAccessed>
    <b:DayAccessed>13.</b:DayAccessed>
    <b:URL>https://dotnetcoretutorials.com/net-core-dependency-injection-lifetimes-explained/</b:URL>
    <b:RefOrder>5</b:RefOrder>
  </b:Source>
  <b:Source>
    <b:Tag>Ric22</b:Tag>
    <b:SourceType>InternetSite</b:SourceType>
    <b:Guid>{D09C269E-47A3-4A13-BD6A-AE86B1BAA043}</b:Guid>
    <b:Author>
      <b:Author>
        <b:NameList>
          <b:Person>
            <b:Last>Anderson</b:Last>
            <b:First>Rick</b:First>
          </b:Person>
        </b:NameList>
      </b:Author>
    </b:Author>
    <b:Title>Introduction to Identity on ASP.NET Core</b:Title>
    <b:ProductionCompany>Microsoft</b:ProductionCompany>
    <b:Year>2022</b:Year>
    <b:Month>12.</b:Month>
    <b:Day>01.</b:Day>
    <b:YearAccessed>2023.</b:YearAccessed>
    <b:MonthAccessed>05.</b:MonthAccessed>
    <b:DayAccessed>14.</b:DayAccessed>
    <b:URL>https://learn.microsoft.com/en-us/aspnet/core/security/authentication/identity?view=aspnetcore-7.0&amp;tabs=visual-studio</b:URL>
    <b:RefOrder>6</b:RefOrder>
  </b:Source>
  <b:Source>
    <b:Tag>Mic232</b:Tag>
    <b:SourceType>InternetSite</b:SourceType>
    <b:Guid>{C5060FCB-8078-47AD-B340-14B7C5ABECD1}</b:Guid>
    <b:Author>
      <b:Author>
        <b:NameList>
          <b:Person>
            <b:Last>Microsoft</b:Last>
          </b:Person>
        </b:NameList>
      </b:Author>
    </b:Author>
    <b:Title>TypeScript</b:Title>
    <b:ProductionCompany>Microsoft</b:ProductionCompany>
    <b:YearAccessed>2023.</b:YearAccessed>
    <b:MonthAccessed>05.</b:MonthAccessed>
    <b:DayAccessed>15.</b:DayAccessed>
    <b:URL>https://www.typescriptlang.org/</b:URL>
    <b:RefOrder>10</b:RefOrder>
  </b:Source>
  <b:Source>
    <b:Tag>Mic21</b:Tag>
    <b:SourceType>InternetSite</b:SourceType>
    <b:Guid>{83A8B372-A67E-4763-A5C3-31CD6DD85438}</b:Guid>
    <b:Author>
      <b:Author>
        <b:NameList>
          <b:Person>
            <b:Last>Microsoft</b:Last>
          </b:Person>
        </b:NameList>
      </b:Author>
    </b:Author>
    <b:Title>Entity Framework Core</b:Title>
    <b:ProductionCompany>Microsoft</b:ProductionCompany>
    <b:Year>2021.</b:Year>
    <b:Month>05.</b:Month>
    <b:Day>25.</b:Day>
    <b:YearAccessed>2023.</b:YearAccessed>
    <b:MonthAccessed>05.</b:MonthAccessed>
    <b:DayAccessed>14.</b:DayAccessed>
    <b:URL>https://learn.microsoft.com/en-us/ef/core/</b:URL>
    <b:RefOrder>7</b:RefOrder>
  </b:Source>
  <b:Source>
    <b:Tag>Met23</b:Tag>
    <b:SourceType>InternetSite</b:SourceType>
    <b:Guid>{FAF553B7-2591-46A6-B2CB-CE0C3DBFF9CE}</b:Guid>
    <b:Author>
      <b:Author>
        <b:NameList>
          <b:Person>
            <b:Last>Meta</b:Last>
          </b:Person>
        </b:NameList>
      </b:Author>
    </b:Author>
    <b:Title>React</b:Title>
    <b:ProductionCompany>Meta</b:ProductionCompany>
    <b:YearAccessed>2023.</b:YearAccessed>
    <b:MonthAccessed>05.</b:MonthAccessed>
    <b:DayAccessed>15.</b:DayAccessed>
    <b:URL>https://react.dev/</b:URL>
    <b:RefOrder>11</b:RefOrder>
  </b:Source>
  <b:Source>
    <b:Tag>Pat20</b:Tag>
    <b:SourceType>InternetSite</b:SourceType>
    <b:Guid>{86E4106D-F806-4798-A228-9B8783450F47}</b:Guid>
    <b:Author>
      <b:Author>
        <b:NameList>
          <b:Person>
            <b:Last>Fletcher</b:Last>
            <b:First>Patrick</b:First>
          </b:Person>
        </b:NameList>
      </b:Author>
    </b:Author>
    <b:Title>https://learn.microsoft.com/en-us/aspnet/signalr/overview/getting-started/introduction-to-signalr</b:Title>
    <b:ProductionCompany>Microsoft</b:ProductionCompany>
    <b:Year>2020</b:Year>
    <b:Month>09</b:Month>
    <b:Day>10</b:Day>
    <b:YearAccessed>2023</b:YearAccessed>
    <b:MonthAccessed>10</b:MonthAccessed>
    <b:DayAccessed>23</b:DayAccessed>
    <b:URL>https://learn.microsoft.com/en-us/aspnet/signalr/overview/getting-started/introduction-to-signalr</b:URL>
    <b:RefOrder>8</b:RefOrder>
  </b:Source>
  <b:Source>
    <b:Tag>Mar</b:Tag>
    <b:SourceType>InternetSite</b:SourceType>
    <b:Guid>{460060B9-ED59-44E9-B0DB-153D661E0500}</b:Guid>
    <b:Author>
      <b:Author>
        <b:NameList>
          <b:Person>
            <b:Last>Lahma</b:Last>
            <b:First>Marko</b:First>
          </b:Person>
        </b:NameList>
      </b:Author>
    </b:Author>
    <b:Title>Quartz.NET</b:Title>
    <b:URL>https://www.quartz-scheduler.net/</b:URL>
    <b:RefOrder>9</b:RefOrder>
  </b:Source>
  <b:Source>
    <b:Tag>Exi23</b:Tag>
    <b:SourceType>InternetSite</b:SourceType>
    <b:Guid>{4F728355-E9E9-4351-8D6E-D426EAF049A0}</b:Guid>
    <b:Title>Top Front-End Frameworks in 2023</b:Title>
    <b:YearAccessed>2023</b:YearAccessed>
    <b:MonthAccessed>10</b:MonthAccessed>
    <b:DayAccessed>27</b:DayAccessed>
    <b:URL>https://existek.com/blog/top-front-end-frameworks-2021/</b:URL>
    <b:Author>
      <b:Author>
        <b:NameList>
          <b:Person>
            <b:Last>Existek</b:Last>
          </b:Person>
        </b:NameList>
      </b:Author>
    </b:Author>
    <b:RefOrder>1</b:RefOrder>
  </b:Source>
  <b:Source>
    <b:Tag>Dom23</b:Tag>
    <b:SourceType>InternetSite</b:SourceType>
    <b:Guid>{A391B412-57A3-43D4-8AF3-5D068707E729}</b:Guid>
    <b:Title>Domain-driven design</b:Title>
    <b:YearAccessed>2023</b:YearAccessed>
    <b:MonthAccessed>10</b:MonthAccessed>
    <b:DayAccessed>28</b:DayAccessed>
    <b:URL>https://en.wikipedia.org/wiki/Domain-driven_design</b:URL>
    <b:RefOrder>12</b:RefOrder>
  </b:Source>
</b:Sources>
</file>

<file path=customXml/itemProps1.xml><?xml version="1.0" encoding="utf-8"?>
<ds:datastoreItem xmlns:ds="http://schemas.openxmlformats.org/officeDocument/2006/customXml" ds:itemID="{699D2AA7-0782-434A-9CB0-181A9FAA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4595</TotalTime>
  <Pages>31</Pages>
  <Words>6041</Words>
  <Characters>34438</Characters>
  <Application>Microsoft Office Word</Application>
  <DocSecurity>0</DocSecurity>
  <Lines>286</Lines>
  <Paragraphs>80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40399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Bui Quanganh Krisztián</cp:lastModifiedBy>
  <cp:revision>346</cp:revision>
  <cp:lastPrinted>2023-06-05T09:25:00Z</cp:lastPrinted>
  <dcterms:created xsi:type="dcterms:W3CDTF">2023-05-04T13:54:00Z</dcterms:created>
  <dcterms:modified xsi:type="dcterms:W3CDTF">2023-10-28T16:52:00Z</dcterms:modified>
</cp:coreProperties>
</file>
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649EC8B4"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3FCCC120" w:rsidR="0063585C" w:rsidRPr="00B50CAA" w:rsidRDefault="00925004" w:rsidP="00171054">
      <w:pPr>
        <w:pStyle w:val="Cmlapszerz"/>
      </w:pPr>
      <w:r>
        <w:t>Bui Quanganh Krisztián</w:t>
      </w:r>
      <w:commentRangeStart w:id="0"/>
      <w:commentRangeEnd w:id="0"/>
      <w:r w:rsidR="00630A92">
        <w:rPr>
          <w:rStyle w:val="Jegyzethivatkozs"/>
          <w:noProof w:val="0"/>
        </w:rPr>
        <w:commentReference w:id="0"/>
      </w:r>
    </w:p>
    <w:p w14:paraId="5BD632B6" w14:textId="3B60814D" w:rsidR="0063585C" w:rsidRPr="00B50CAA" w:rsidRDefault="00925004">
      <w:pPr>
        <w:pStyle w:val="Cm"/>
      </w:pPr>
      <w:r>
        <w:t>Lakás hírdető portál megvalósítása</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113A12EC" w14:textId="77777777" w:rsidR="00630A92" w:rsidRDefault="00630A92" w:rsidP="00925004">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4FBEB72A" w:rsidR="00630A92" w:rsidRDefault="00925004" w:rsidP="00630A92">
      <w:pPr>
        <w:pStyle w:val="Cmlapszerz"/>
      </w:pPr>
      <w:r>
        <w:t>Benedek Zoltán</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noProof w:val="0"/>
        </w:rPr>
        <w:commentReference w:id="1"/>
      </w:r>
    </w:p>
    <w:p w14:paraId="59CFD63D" w14:textId="522806EE" w:rsidR="0063585C" w:rsidRPr="00B50CAA" w:rsidRDefault="00630A92" w:rsidP="00630A92">
      <w:pPr>
        <w:spacing w:after="0"/>
        <w:ind w:firstLine="0"/>
        <w:jc w:val="center"/>
      </w:pPr>
      <w:r>
        <w:t xml:space="preserve">BUDAPEST, </w:t>
      </w:r>
      <w:commentRangeStart w:id="2"/>
      <w:commentRangeEnd w:id="2"/>
      <w:r>
        <w:rPr>
          <w:rStyle w:val="Jegyzethivatkozs"/>
        </w:rPr>
        <w:commentReference w:id="2"/>
      </w:r>
      <w:r w:rsidR="00925004">
        <w:t>2</w:t>
      </w:r>
      <w:r w:rsidR="00925004">
        <w:rPr>
          <w:lang w:val="en-US"/>
        </w:rPr>
        <w:t>0</w:t>
      </w:r>
      <w:r w:rsidR="00925004">
        <w:t>23</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000000">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000000">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000000">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9A1B28D" w:rsidR="00681E99" w:rsidRDefault="00681E99" w:rsidP="005E01E0">
      <w:pPr>
        <w:pStyle w:val="Nyilatkozatszveg"/>
      </w:pPr>
      <w:r w:rsidRPr="00B50CAA">
        <w:t xml:space="preserve">Alulírott </w:t>
      </w:r>
      <w:r w:rsidR="000506EB">
        <w:rPr>
          <w:b/>
          <w:bCs/>
        </w:rPr>
        <w:t>Bui Quanganh Krisztián</w:t>
      </w:r>
      <w:r w:rsidRPr="00B50CAA">
        <w:t xml:space="preserve">, szigorló hallgató kijelentem, hogy ezt a </w:t>
      </w:r>
      <w:commentRangeStart w:id="3"/>
      <w:r>
        <w:t>szakdolgozatot</w:t>
      </w:r>
      <w:commentRangeEnd w:id="3"/>
      <w:r w:rsidR="00630A92">
        <w:rPr>
          <w:rStyle w:val="Jegyzethivatkozs"/>
        </w:rPr>
        <w:commentReference w:id="3"/>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43A6CEF" w:rsidR="00681E99" w:rsidRPr="00B50CAA" w:rsidRDefault="00681E99" w:rsidP="00681E99">
      <w:pPr>
        <w:pStyle w:val="Nyilatkozatkeltezs"/>
      </w:pPr>
      <w:r w:rsidRPr="00B50CAA">
        <w:t xml:space="preserve">Kelt: Budapest, </w:t>
      </w:r>
      <w:commentRangeStart w:id="4"/>
      <w:r w:rsidR="00630A92">
        <w:t>20</w:t>
      </w:r>
      <w:r w:rsidR="000506EB">
        <w:t>23</w:t>
      </w:r>
      <w:r w:rsidR="00630A92">
        <w:t xml:space="preserve">. </w:t>
      </w:r>
      <w:r w:rsidR="000506EB">
        <w:rPr>
          <w:lang w:val="en-US"/>
        </w:rPr>
        <w:t>05</w:t>
      </w:r>
      <w:r w:rsidR="00630A92">
        <w:t xml:space="preserve">. </w:t>
      </w:r>
      <w:r w:rsidR="000506EB">
        <w:t>04</w:t>
      </w:r>
      <w:commentRangeEnd w:id="4"/>
      <w:r w:rsidR="00630A92">
        <w:rPr>
          <w:rStyle w:val="Jegyzethivatkozs"/>
        </w:rPr>
        <w:commentReference w:id="4"/>
      </w:r>
      <w:r w:rsidR="000506EB">
        <w:t>.</w:t>
      </w:r>
    </w:p>
    <w:p w14:paraId="47749B79" w14:textId="77777777" w:rsidR="00681E99" w:rsidRDefault="005E01E0" w:rsidP="00854BDC">
      <w:pPr>
        <w:pStyle w:val="Nyilatkozatalrs"/>
      </w:pPr>
      <w:r>
        <w:tab/>
      </w:r>
      <w:r w:rsidR="00854BDC">
        <w:t>...</w:t>
      </w:r>
      <w:r>
        <w:t>…………………………………………….</w:t>
      </w:r>
    </w:p>
    <w:p w14:paraId="5F7D501E" w14:textId="3AC8D0D5" w:rsidR="005E01E0" w:rsidRDefault="00630A92" w:rsidP="00630A92">
      <w:pPr>
        <w:pStyle w:val="Nyilatkozatalrs"/>
        <w:ind w:firstLine="634"/>
      </w:pPr>
      <w:commentRangeStart w:id="5"/>
      <w:r>
        <w:t xml:space="preserve">               </w:t>
      </w:r>
      <w:commentRangeEnd w:id="5"/>
      <w:r>
        <w:rPr>
          <w:rStyle w:val="Jegyzethivatkozs"/>
          <w:noProof w:val="0"/>
        </w:rPr>
        <w:commentReference w:id="5"/>
      </w:r>
      <w:r w:rsidR="000506EB">
        <w:t>Bui Quanganh Krisztián</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6" w:name="_Toc433184091"/>
      <w:r w:rsidRPr="00B50CAA">
        <w:lastRenderedPageBreak/>
        <w:t>Összefoglaló</w:t>
      </w:r>
      <w:bookmarkEnd w:id="6"/>
    </w:p>
    <w:p w14:paraId="2E0E5560" w14:textId="77777777" w:rsidR="00630A92" w:rsidRDefault="00630A92" w:rsidP="00630A92">
      <w:commentRangeStart w:id="7"/>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7"/>
      <w:r w:rsidR="005334AD">
        <w:rPr>
          <w:rStyle w:val="Jegyzethivatkozs"/>
        </w:rPr>
        <w:commentReference w:id="7"/>
      </w:r>
      <w:r w:rsidR="0003623B">
        <w:t xml:space="preserve">. </w:t>
      </w:r>
      <w:commentRangeStart w:id="8"/>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8"/>
      <w:r w:rsidR="005334AD">
        <w:rPr>
          <w:rStyle w:val="Jegyzethivatkozs"/>
        </w:rPr>
        <w:commentReference w:id="8"/>
      </w:r>
    </w:p>
    <w:p w14:paraId="76EE1937" w14:textId="77777777" w:rsidR="0003623B" w:rsidRDefault="0003623B" w:rsidP="00630A92">
      <w:commentRangeStart w:id="9"/>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9"/>
      <w:r w:rsidR="005334AD">
        <w:rPr>
          <w:rStyle w:val="Jegyzethivatkozs"/>
        </w:rPr>
        <w:commentReference w:id="9"/>
      </w:r>
      <w:r w:rsidR="005334AD">
        <w:t>,</w:t>
      </w:r>
      <w:commentRangeStart w:id="10"/>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10"/>
      <w:r w:rsidR="005334AD">
        <w:rPr>
          <w:rStyle w:val="Jegyzethivatkozs"/>
        </w:rPr>
        <w:commentReference w:id="10"/>
      </w:r>
    </w:p>
    <w:p w14:paraId="274A4EEA" w14:textId="77777777" w:rsidR="005334AD" w:rsidRPr="00D23BFC" w:rsidRDefault="005334AD" w:rsidP="00630A92">
      <w:commentRangeStart w:id="11"/>
      <w:r>
        <w:t>Az itt átadott ismeretek és szemléletmód nem csupán az aktuális feladatod leküzdésében segíthet, de hosszútávon is számos praktikus fogással bővítheti a szövegszerkesztési és dokumentumkészítési eszköztáradat.</w:t>
      </w:r>
      <w:commentRangeEnd w:id="11"/>
      <w:r>
        <w:rPr>
          <w:rStyle w:val="Jegyzethivatkozs"/>
        </w:rPr>
        <w:commentReference w:id="11"/>
      </w:r>
    </w:p>
    <w:p w14:paraId="68C22B44" w14:textId="77777777" w:rsidR="0063585C" w:rsidRDefault="0063585C" w:rsidP="00816BCB">
      <w:pPr>
        <w:pStyle w:val="Fejezetcimszmozsnlkl"/>
      </w:pPr>
      <w:bookmarkStart w:id="12" w:name="_Toc433184092"/>
      <w:proofErr w:type="spellStart"/>
      <w:r w:rsidRPr="00B50CAA">
        <w:lastRenderedPageBreak/>
        <w:t>Abstract</w:t>
      </w:r>
      <w:bookmarkEnd w:id="12"/>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3" w:name="_Toc332797397"/>
      <w:bookmarkStart w:id="14" w:name="_Toc433184093"/>
      <w:r>
        <w:lastRenderedPageBreak/>
        <w:t>Bevezetés</w:t>
      </w:r>
      <w:bookmarkEnd w:id="13"/>
      <w:bookmarkEnd w:id="14"/>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5" w:name="_Toc433184094"/>
      <w:r>
        <w:t>Frissítsd a dokumentumot</w:t>
      </w:r>
      <w:bookmarkEnd w:id="15"/>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6" w:name="_Toc433184095"/>
      <w:r>
        <w:t>Szakdolgozat, vagy diplomaterv</w:t>
      </w:r>
      <w:bookmarkEnd w:id="16"/>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7" w:name="_Toc433184096"/>
      <w:r>
        <w:t>Témaválasztás</w:t>
      </w:r>
      <w:bookmarkEnd w:id="17"/>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8" w:name="_Ref433098505"/>
      <w:bookmarkStart w:id="19" w:name="_Toc433184097"/>
      <w:bookmarkStart w:id="20" w:name="_Toc332797398"/>
      <w:r>
        <w:lastRenderedPageBreak/>
        <w:t>A dolgozat szerkezete</w:t>
      </w:r>
      <w:bookmarkEnd w:id="18"/>
      <w:bookmarkEnd w:id="19"/>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21" w:name="_Toc433184098"/>
      <w:r>
        <w:t>Fejezetek</w:t>
      </w:r>
      <w:bookmarkEnd w:id="21"/>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2" w:name="_Toc433184099"/>
      <w:r>
        <w:t>Feladatkiírás</w:t>
      </w:r>
      <w:bookmarkEnd w:id="22"/>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3" w:name="_Toc433184100"/>
      <w:r>
        <w:t>Címoldal</w:t>
      </w:r>
      <w:bookmarkEnd w:id="23"/>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4" w:name="_Toc433184101"/>
      <w:r>
        <w:t>Tartalomjegyzék</w:t>
      </w:r>
      <w:bookmarkEnd w:id="24"/>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5" w:name="_Toc433184102"/>
      <w:r>
        <w:lastRenderedPageBreak/>
        <w:t>Nyilatkozat</w:t>
      </w:r>
      <w:bookmarkEnd w:id="25"/>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6" w:name="_Toc433184103"/>
      <w:r>
        <w:t>Tartalmi összefoglaló</w:t>
      </w:r>
      <w:bookmarkEnd w:id="26"/>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7" w:name="_Toc433184104"/>
      <w:r>
        <w:t>Bevezetés</w:t>
      </w:r>
      <w:bookmarkEnd w:id="27"/>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8" w:name="_Toc433184105"/>
      <w:r>
        <w:lastRenderedPageBreak/>
        <w:t>Irodalomkutatás, technológiák, hasonló alkotások bemutatása</w:t>
      </w:r>
      <w:bookmarkEnd w:id="28"/>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9" w:name="_Toc433184106"/>
      <w:r w:rsidRPr="007B5CF7">
        <w:t>A feladatkiírás pontosítása és részletes elemzése</w:t>
      </w:r>
      <w:bookmarkEnd w:id="29"/>
    </w:p>
    <w:p w14:paraId="599EFC92" w14:textId="55DF9EB8"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30" w:name="_Toc433184107"/>
      <w:r>
        <w:t>Önálló munka bemutatása</w:t>
      </w:r>
      <w:bookmarkEnd w:id="30"/>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31" w:name="_Toc433184108"/>
      <w:r>
        <w:t>Önálló munka értékelése, mérések, eredmények bemutatása</w:t>
      </w:r>
      <w:bookmarkEnd w:id="31"/>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2" w:name="_Toc433184109"/>
      <w:r>
        <w:t>Összefoglaló</w:t>
      </w:r>
      <w:bookmarkEnd w:id="32"/>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3" w:name="_Toc433184110"/>
      <w:r>
        <w:t>Köszönetnyilvánítások</w:t>
      </w:r>
      <w:bookmarkEnd w:id="33"/>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4" w:name="_Toc433184111"/>
      <w:r>
        <w:t>Részletes és pontos irodalomjegyzék</w:t>
      </w:r>
      <w:bookmarkEnd w:id="34"/>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5" w:name="_Toc433184112"/>
      <w:r>
        <w:t>Ábrajegyzék, táblázatjegyzék</w:t>
      </w:r>
      <w:bookmarkEnd w:id="35"/>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6" w:name="_Toc433184113"/>
      <w:r>
        <w:t>Függelék</w:t>
      </w:r>
      <w:bookmarkEnd w:id="36"/>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7" w:name="_Toc433184114"/>
      <w:r>
        <w:t>Egyéb tartalmi elemek</w:t>
      </w:r>
      <w:bookmarkEnd w:id="37"/>
    </w:p>
    <w:p w14:paraId="52E2ED83" w14:textId="57AC1E34" w:rsidR="006034C7" w:rsidRDefault="006034C7" w:rsidP="00203E00">
      <w:pPr>
        <w:pStyle w:val="Cmsor3"/>
      </w:pPr>
      <w:bookmarkStart w:id="38" w:name="_Toc433184115"/>
      <w:r>
        <w:t>Stílus</w:t>
      </w:r>
      <w:bookmarkEnd w:id="38"/>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9" w:name="_Toc433184116"/>
      <w:r>
        <w:t>E/1</w:t>
      </w:r>
      <w:bookmarkEnd w:id="39"/>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40" w:name="_Toc433184117"/>
      <w:r>
        <w:t>Rövidítések</w:t>
      </w:r>
      <w:bookmarkEnd w:id="40"/>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41" w:name="_Ref433103059"/>
      <w:bookmarkStart w:id="42" w:name="_Toc433184118"/>
      <w:r w:rsidRPr="00203E00">
        <w:lastRenderedPageBreak/>
        <w:t>Technológia megválasztása</w:t>
      </w:r>
      <w:bookmarkEnd w:id="41"/>
      <w:bookmarkEnd w:id="42"/>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3" w:name="_Ref433098485"/>
      <w:bookmarkStart w:id="44" w:name="_Toc433184119"/>
      <w:r>
        <w:lastRenderedPageBreak/>
        <w:t>Formázási tudnivalók</w:t>
      </w:r>
      <w:bookmarkEnd w:id="20"/>
      <w:bookmarkEnd w:id="43"/>
      <w:bookmarkEnd w:id="44"/>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5" w:name="_Toc433184120"/>
      <w:r>
        <w:t>Általános tudnivalók</w:t>
      </w:r>
      <w:bookmarkEnd w:id="45"/>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6" w:name="_Toc433184121"/>
      <w:r>
        <w:t>Stílusok</w:t>
      </w:r>
      <w:bookmarkEnd w:id="46"/>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000000" w:rsidP="00491D1C">
      <w:pPr>
        <w:pStyle w:val="Kpalrs"/>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47" w:name="_Toc332797399"/>
      <w:bookmarkStart w:id="48" w:name="_Toc433184122"/>
      <w:r>
        <w:t>Címsorok</w:t>
      </w:r>
      <w:bookmarkEnd w:id="47"/>
      <w:bookmarkEnd w:id="48"/>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9" w:name="_Toc433184123"/>
      <w:r>
        <w:t>Másolás, beillesztés</w:t>
      </w:r>
      <w:bookmarkEnd w:id="49"/>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000000" w:rsidP="00491D1C">
      <w:pPr>
        <w:pStyle w:val="Kpalrs"/>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50" w:name="_Toc433184124"/>
      <w:r>
        <w:lastRenderedPageBreak/>
        <w:t>Mezőfrissítés</w:t>
      </w:r>
      <w:bookmarkEnd w:id="50"/>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51" w:name="_Toc433184125"/>
      <w:r>
        <w:t>Helyesírás</w:t>
      </w:r>
      <w:bookmarkEnd w:id="51"/>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2" w:name="_Toc433184126"/>
      <w:r>
        <w:t>Elgépelések</w:t>
      </w:r>
      <w:bookmarkEnd w:id="52"/>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3" w:name="_Toc433184127"/>
      <w:r>
        <w:t>Egyeztetés hiánya</w:t>
      </w:r>
      <w:bookmarkEnd w:id="53"/>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4" w:name="_Ref433104042"/>
      <w:bookmarkStart w:id="55" w:name="_Toc433184128"/>
      <w:r>
        <w:t>Külföldi szavak, kifejezések</w:t>
      </w:r>
      <w:bookmarkEnd w:id="54"/>
      <w:bookmarkEnd w:id="55"/>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6" w:name="_Toc433184129"/>
      <w:proofErr w:type="spellStart"/>
      <w:r>
        <w:t>Stb</w:t>
      </w:r>
      <w:bookmarkEnd w:id="56"/>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7" w:name="_Toc433184130"/>
      <w:r w:rsidRPr="00CC2118">
        <w:t>Helyesírás ellenőrző</w:t>
      </w:r>
      <w:bookmarkEnd w:id="57"/>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000000" w:rsidP="00491D1C">
      <w:pPr>
        <w:pStyle w:val="Kpalrs"/>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Cmsor2"/>
      </w:pPr>
      <w:bookmarkStart w:id="58" w:name="_Toc332797400"/>
      <w:bookmarkStart w:id="59" w:name="_Toc433184131"/>
      <w:r w:rsidRPr="00CC2118">
        <w:lastRenderedPageBreak/>
        <w:t>Képek</w:t>
      </w:r>
      <w:bookmarkEnd w:id="58"/>
      <w:bookmarkEnd w:id="59"/>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60" w:name="_Toc433184132"/>
      <w:r>
        <w:t>Beszúrás, formázás</w:t>
      </w:r>
      <w:bookmarkEnd w:id="60"/>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000000" w:rsidP="00491D1C">
      <w:pPr>
        <w:pStyle w:val="Kpalrs"/>
      </w:pPr>
      <w:fldSimple w:instr=" SEQ ábra \* ARABIC ">
        <w:r w:rsidR="003E2ECB">
          <w:rPr>
            <w:noProof/>
          </w:rPr>
          <w:t>4</w:t>
        </w:r>
      </w:fldSimple>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61" w:name="_Toc433184133"/>
      <w:r>
        <w:t>Képminőség</w:t>
      </w:r>
      <w:bookmarkEnd w:id="61"/>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000000" w:rsidP="00491D1C">
      <w:pPr>
        <w:pStyle w:val="Kpalrs"/>
      </w:pPr>
      <w:fldSimple w:instr=" SEQ ábra \* ARABIC ">
        <w:r w:rsidR="003E2ECB">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2"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2"/>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3" w:name="_Toc433184134"/>
      <w:r>
        <w:t>Kereszthivatkozások</w:t>
      </w:r>
      <w:bookmarkEnd w:id="63"/>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4"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4"/>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5" w:name="_Ref433106519"/>
      <w:bookmarkStart w:id="66" w:name="_Toc433184135"/>
      <w:r>
        <w:t>Irodalomhivatkozások</w:t>
      </w:r>
      <w:bookmarkEnd w:id="65"/>
      <w:bookmarkEnd w:id="66"/>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000000" w:rsidP="00491D1C">
      <w:pPr>
        <w:pStyle w:val="Kpalrs"/>
      </w:pPr>
      <w:fldSimple w:instr=" SEQ ábra \* ARABIC ">
        <w:r w:rsidR="003E2ECB">
          <w:rPr>
            <w:noProof/>
          </w:rPr>
          <w:t>8</w:t>
        </w:r>
      </w:fldSimple>
      <w:r w:rsidR="00877820">
        <w:t>. ábra: idézetek és irodalomjegyzék</w:t>
      </w:r>
    </w:p>
    <w:p w14:paraId="7EF659D5" w14:textId="79BA7DA1" w:rsidR="00E20536" w:rsidRDefault="00E20536" w:rsidP="00E20536">
      <w:pPr>
        <w:pStyle w:val="Cmsor3"/>
      </w:pPr>
      <w:bookmarkStart w:id="67" w:name="_Toc433184136"/>
      <w:bookmarkStart w:id="68" w:name="_Toc332797401"/>
      <w:r>
        <w:t>Pozícionálás</w:t>
      </w:r>
      <w:bookmarkEnd w:id="67"/>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9" w:name="_Toc433184137"/>
      <w:r>
        <w:t>Mikor kell hivatkoznom?</w:t>
      </w:r>
      <w:bookmarkEnd w:id="69"/>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70" w:name="_Toc433184138"/>
      <w:r>
        <w:t>Word tippek és trükkök</w:t>
      </w:r>
      <w:bookmarkEnd w:id="70"/>
    </w:p>
    <w:p w14:paraId="412C86AE" w14:textId="5287462B" w:rsidR="000F3EA7" w:rsidRDefault="000F3EA7" w:rsidP="000F3EA7">
      <w:pPr>
        <w:pStyle w:val="Cmsor3"/>
      </w:pPr>
      <w:bookmarkStart w:id="71" w:name="_Toc433184139"/>
      <w:r>
        <w:t>Navigációs ablak</w:t>
      </w:r>
      <w:bookmarkEnd w:id="71"/>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000000" w:rsidP="00491D1C">
      <w:pPr>
        <w:pStyle w:val="Kpalrs"/>
      </w:pPr>
      <w:fldSimple w:instr=" SEQ ábra \* ARABIC ">
        <w:r w:rsidR="003E2ECB">
          <w:rPr>
            <w:noProof/>
          </w:rPr>
          <w:t>9</w:t>
        </w:r>
      </w:fldSimple>
      <w:r w:rsidR="000F3EA7">
        <w:t>. ábra: Navigációs ablak</w:t>
      </w:r>
    </w:p>
    <w:p w14:paraId="7965C876" w14:textId="50C849E2" w:rsidR="000F3EA7" w:rsidRDefault="000F3EA7" w:rsidP="000F3EA7">
      <w:pPr>
        <w:pStyle w:val="Cmsor3"/>
      </w:pPr>
      <w:bookmarkStart w:id="72" w:name="_Toc433184140"/>
      <w:r>
        <w:t>Megjegyzések</w:t>
      </w:r>
      <w:bookmarkEnd w:id="72"/>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3" w:name="_Toc433184141"/>
      <w:r>
        <w:t>Korrektúra</w:t>
      </w:r>
      <w:bookmarkEnd w:id="73"/>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000000" w:rsidP="00491D1C">
      <w:pPr>
        <w:pStyle w:val="Kpalrs"/>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Cmsor3"/>
      </w:pPr>
      <w:bookmarkStart w:id="74" w:name="_Toc433184142"/>
      <w:r>
        <w:t>Gyorsbillentyűk</w:t>
      </w:r>
      <w:bookmarkEnd w:id="74"/>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5" w:name="_Toc433184143"/>
      <w:r>
        <w:t>Kódrészletek</w:t>
      </w:r>
      <w:bookmarkEnd w:id="68"/>
      <w:bookmarkEnd w:id="75"/>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6" w:name="_Toc433184144"/>
      <w:r>
        <w:lastRenderedPageBreak/>
        <w:t>Formázás</w:t>
      </w:r>
      <w:bookmarkEnd w:id="76"/>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000000" w:rsidP="00491D1C">
      <w:pPr>
        <w:pStyle w:val="Kpalrs"/>
      </w:pPr>
      <w:fldSimple w:instr=" SEQ ábra \* ARABIC ">
        <w:r w:rsidR="003E2ECB">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000000" w:rsidP="00491D1C">
      <w:pPr>
        <w:pStyle w:val="Kpalrs"/>
      </w:pPr>
      <w:fldSimple w:instr=" SEQ ábra \* ARABIC ">
        <w:r w:rsidR="003E2ECB">
          <w:rPr>
            <w:noProof/>
          </w:rPr>
          <w:t>12</w:t>
        </w:r>
      </w:fldSimple>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7" w:name="_Toc332797402"/>
      <w:bookmarkStart w:id="78" w:name="_Toc433184145"/>
      <w:r>
        <w:t>Irodalomjegyzék</w:t>
      </w:r>
      <w:bookmarkEnd w:id="77"/>
      <w:bookmarkEnd w:id="78"/>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9" w:name="_Toc332797403"/>
      <w:bookmarkStart w:id="80" w:name="_Toc433184146"/>
      <w:r>
        <w:t>Utolsó simítások</w:t>
      </w:r>
      <w:bookmarkEnd w:id="79"/>
      <w:bookmarkEnd w:id="80"/>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81"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81"/>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2" w:name="_Toc433184148"/>
      <w:r>
        <w:lastRenderedPageBreak/>
        <w:t>Függelék</w:t>
      </w:r>
      <w:bookmarkEnd w:id="82"/>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4:00Z" w:initials="KB">
    <w:p w14:paraId="618D6E40" w14:textId="77777777" w:rsidR="009B2EED" w:rsidRDefault="009B2EED">
      <w:pPr>
        <w:pStyle w:val="Jegyzetszveg"/>
      </w:pPr>
      <w:r>
        <w:rPr>
          <w:rStyle w:val="Jegyzethivatkozs"/>
        </w:rPr>
        <w:annotationRef/>
      </w:r>
      <w:r>
        <w:t>saját neved</w:t>
      </w:r>
    </w:p>
  </w:comment>
  <w:comment w:id="1" w:author="Bence Kővári" w:date="2015-10-19T10:54:00Z" w:initials="KB">
    <w:p w14:paraId="5F6EDECA" w14:textId="77777777" w:rsidR="009B2EED" w:rsidRDefault="009B2EED">
      <w:pPr>
        <w:pStyle w:val="Jegyzetszveg"/>
      </w:pPr>
      <w:r>
        <w:rPr>
          <w:rStyle w:val="Jegyzethivatkozs"/>
        </w:rPr>
        <w:annotationRef/>
      </w:r>
      <w:r>
        <w:t>konzulens(ek) nevei</w:t>
      </w:r>
    </w:p>
  </w:comment>
  <w:comment w:id="2" w:author="Bence Kővári" w:date="2015-10-19T10:55:00Z" w:initials="KB">
    <w:p w14:paraId="3B65C226" w14:textId="77777777" w:rsidR="009B2EED" w:rsidRDefault="009B2EED">
      <w:pPr>
        <w:pStyle w:val="Jegyzetszveg"/>
      </w:pPr>
      <w:r>
        <w:rPr>
          <w:rStyle w:val="Jegyzethivatkozs"/>
        </w:rPr>
        <w:annotationRef/>
      </w:r>
      <w:r>
        <w:t>beadás éve</w:t>
      </w:r>
    </w:p>
  </w:comment>
  <w:comment w:id="3" w:author="Bence Kővári" w:date="2015-10-19T10:50:00Z" w:initials="KB">
    <w:p w14:paraId="3497861D" w14:textId="77777777" w:rsidR="009B2EED" w:rsidRDefault="009B2EED">
      <w:pPr>
        <w:pStyle w:val="Jegyzetszveg"/>
      </w:pPr>
      <w:r>
        <w:rPr>
          <w:rStyle w:val="Jegyzethivatkozs"/>
        </w:rPr>
        <w:annotationRef/>
      </w:r>
      <w:r>
        <w:t>Csak az egyiket hagyd a szövegben</w:t>
      </w:r>
    </w:p>
    <w:p w14:paraId="3400C567" w14:textId="77777777" w:rsidR="009B2EED" w:rsidRDefault="009B2EED">
      <w:pPr>
        <w:pStyle w:val="Jegyzetszveg"/>
      </w:pPr>
      <w:r>
        <w:t>BSc: szakdolgozatot</w:t>
      </w:r>
    </w:p>
    <w:p w14:paraId="1CA1C31B" w14:textId="77777777" w:rsidR="009B2EED" w:rsidRDefault="009B2EED">
      <w:pPr>
        <w:pStyle w:val="Jegyzetszveg"/>
      </w:pPr>
      <w:r>
        <w:t>MSc: diplomatervet</w:t>
      </w:r>
    </w:p>
  </w:comment>
  <w:comment w:id="4"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 w:id="5" w:author="Bence Kővári" w:date="2015-10-19T10:53:00Z" w:initials="KB">
    <w:p w14:paraId="554BD47A" w14:textId="77777777" w:rsidR="009B2EED" w:rsidRDefault="009B2EED">
      <w:pPr>
        <w:pStyle w:val="Jegyzetszveg"/>
      </w:pPr>
      <w:r>
        <w:rPr>
          <w:rStyle w:val="Jegyzethivatkozs"/>
        </w:rPr>
        <w:annotationRef/>
      </w:r>
      <w:r>
        <w:t>Saját neved</w:t>
      </w:r>
    </w:p>
  </w:comment>
  <w:comment w:id="7" w:author="Bence Kővári" w:date="2015-10-19T11:12:00Z" w:initials="KB">
    <w:p w14:paraId="5923403C" w14:textId="77777777" w:rsidR="009B2EED" w:rsidRDefault="009B2EED">
      <w:pPr>
        <w:pStyle w:val="Jegyzetszveg"/>
      </w:pPr>
      <w:r>
        <w:rPr>
          <w:rStyle w:val="Jegyzethivatkozs"/>
        </w:rPr>
        <w:annotationRef/>
      </w:r>
      <w:r>
        <w:t>motiváció</w:t>
      </w:r>
    </w:p>
  </w:comment>
  <w:comment w:id="8" w:author="Bence Kővári" w:date="2015-10-19T11:12:00Z" w:initials="KB">
    <w:p w14:paraId="38641790" w14:textId="77777777" w:rsidR="009B2EED" w:rsidRDefault="009B2EED">
      <w:pPr>
        <w:pStyle w:val="Jegyzetszveg"/>
      </w:pPr>
      <w:r>
        <w:rPr>
          <w:rStyle w:val="Jegyzethivatkozs"/>
        </w:rPr>
        <w:annotationRef/>
      </w:r>
      <w:r>
        <w:t>probléma bemutatása</w:t>
      </w:r>
    </w:p>
  </w:comment>
  <w:comment w:id="9" w:author="Bence Kővári" w:date="2015-10-19T11:13:00Z" w:initials="KB">
    <w:p w14:paraId="72E8BA03" w14:textId="70DAF4B4" w:rsidR="009B2EED" w:rsidRDefault="009B2EED">
      <w:pPr>
        <w:pStyle w:val="Jegyzetszveg"/>
      </w:pPr>
      <w:r>
        <w:rPr>
          <w:rStyle w:val="Jegyzethivatkozs"/>
        </w:rPr>
        <w:annotationRef/>
      </w:r>
      <w:r>
        <w:t>megoldás bemutatása</w:t>
      </w:r>
    </w:p>
  </w:comment>
  <w:comment w:id="10" w:author="Bence Kővári" w:date="2015-10-19T11:17:00Z" w:initials="KB">
    <w:p w14:paraId="653508F6" w14:textId="1AEA834C" w:rsidR="009B2EED" w:rsidRDefault="009B2EED">
      <w:pPr>
        <w:pStyle w:val="Jegyzetszveg"/>
      </w:pPr>
      <w:r>
        <w:rPr>
          <w:rStyle w:val="Jegyzethivatkozs"/>
        </w:rPr>
        <w:annotationRef/>
      </w:r>
      <w:r>
        <w:t>eredmény összefoglalása</w:t>
      </w:r>
    </w:p>
  </w:comment>
  <w:comment w:id="11" w:author="Bence Kővári" w:date="2015-10-19T11:17:00Z" w:initials="KB">
    <w:p w14:paraId="3EA5B995" w14:textId="77777777" w:rsidR="009B2EED" w:rsidRDefault="009B2EED">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8D6E40" w15:done="0"/>
  <w15:commentEx w15:paraId="5F6EDECA" w15:done="0"/>
  <w15:commentEx w15:paraId="3B65C226" w15:done="0"/>
  <w15:commentEx w15:paraId="1CA1C31B" w15:done="0"/>
  <w15:commentEx w15:paraId="04C6AF9D"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8D6E40" w16cid:durableId="212291F4"/>
  <w16cid:commentId w16cid:paraId="5F6EDECA" w16cid:durableId="212291F6"/>
  <w16cid:commentId w16cid:paraId="3B65C226" w16cid:durableId="212291F7"/>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6B4B" w14:textId="77777777" w:rsidR="00E96F70" w:rsidRDefault="00E96F70">
      <w:r>
        <w:separator/>
      </w:r>
    </w:p>
  </w:endnote>
  <w:endnote w:type="continuationSeparator" w:id="0">
    <w:p w14:paraId="0BFF7FCE" w14:textId="77777777" w:rsidR="00E96F70" w:rsidRDefault="00E9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0EDB" w14:textId="77777777" w:rsidR="00E96F70" w:rsidRDefault="00E96F70">
      <w:r>
        <w:separator/>
      </w:r>
    </w:p>
  </w:footnote>
  <w:footnote w:type="continuationSeparator" w:id="0">
    <w:p w14:paraId="41E7BC62" w14:textId="77777777" w:rsidR="00E96F70" w:rsidRDefault="00E96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986667258">
    <w:abstractNumId w:val="10"/>
  </w:num>
  <w:num w:numId="2" w16cid:durableId="43724157">
    <w:abstractNumId w:val="25"/>
  </w:num>
  <w:num w:numId="3" w16cid:durableId="1272399932">
    <w:abstractNumId w:val="14"/>
  </w:num>
  <w:num w:numId="4" w16cid:durableId="1477335760">
    <w:abstractNumId w:val="20"/>
  </w:num>
  <w:num w:numId="5" w16cid:durableId="821311847">
    <w:abstractNumId w:val="21"/>
  </w:num>
  <w:num w:numId="6" w16cid:durableId="81344719">
    <w:abstractNumId w:val="22"/>
  </w:num>
  <w:num w:numId="7" w16cid:durableId="497115461">
    <w:abstractNumId w:val="17"/>
  </w:num>
  <w:num w:numId="8" w16cid:durableId="848104100">
    <w:abstractNumId w:val="13"/>
  </w:num>
  <w:num w:numId="9" w16cid:durableId="1383485799">
    <w:abstractNumId w:val="18"/>
  </w:num>
  <w:num w:numId="10" w16cid:durableId="189034717">
    <w:abstractNumId w:val="26"/>
  </w:num>
  <w:num w:numId="11" w16cid:durableId="1544826214">
    <w:abstractNumId w:val="19"/>
  </w:num>
  <w:num w:numId="12" w16cid:durableId="1523935148">
    <w:abstractNumId w:val="24"/>
  </w:num>
  <w:num w:numId="13" w16cid:durableId="76825682">
    <w:abstractNumId w:val="9"/>
  </w:num>
  <w:num w:numId="14" w16cid:durableId="1011685350">
    <w:abstractNumId w:val="7"/>
  </w:num>
  <w:num w:numId="15" w16cid:durableId="1839691503">
    <w:abstractNumId w:val="6"/>
  </w:num>
  <w:num w:numId="16" w16cid:durableId="513306010">
    <w:abstractNumId w:val="5"/>
  </w:num>
  <w:num w:numId="17" w16cid:durableId="754788730">
    <w:abstractNumId w:val="4"/>
  </w:num>
  <w:num w:numId="18" w16cid:durableId="1808473355">
    <w:abstractNumId w:val="8"/>
  </w:num>
  <w:num w:numId="19" w16cid:durableId="251358747">
    <w:abstractNumId w:val="3"/>
  </w:num>
  <w:num w:numId="20" w16cid:durableId="988094711">
    <w:abstractNumId w:val="2"/>
  </w:num>
  <w:num w:numId="21" w16cid:durableId="952324169">
    <w:abstractNumId w:val="1"/>
  </w:num>
  <w:num w:numId="22" w16cid:durableId="1405955852">
    <w:abstractNumId w:val="0"/>
  </w:num>
  <w:num w:numId="23" w16cid:durableId="4484067">
    <w:abstractNumId w:val="11"/>
  </w:num>
  <w:num w:numId="24" w16cid:durableId="1672565352">
    <w:abstractNumId w:val="16"/>
  </w:num>
  <w:num w:numId="25" w16cid:durableId="955597589">
    <w:abstractNumId w:val="12"/>
  </w:num>
  <w:num w:numId="26" w16cid:durableId="170684061">
    <w:abstractNumId w:val="15"/>
  </w:num>
  <w:num w:numId="27" w16cid:durableId="453715164">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506E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46322"/>
    <w:rsid w:val="00756D62"/>
    <w:rsid w:val="007B5CF7"/>
    <w:rsid w:val="00816BCB"/>
    <w:rsid w:val="00843159"/>
    <w:rsid w:val="00854BDC"/>
    <w:rsid w:val="00877820"/>
    <w:rsid w:val="008A3762"/>
    <w:rsid w:val="008C5682"/>
    <w:rsid w:val="008E7228"/>
    <w:rsid w:val="0090541F"/>
    <w:rsid w:val="00925004"/>
    <w:rsid w:val="00940CB1"/>
    <w:rsid w:val="0098532E"/>
    <w:rsid w:val="009B1AB8"/>
    <w:rsid w:val="009B2EED"/>
    <w:rsid w:val="009C1C93"/>
    <w:rsid w:val="009D2FD8"/>
    <w:rsid w:val="00A34DC4"/>
    <w:rsid w:val="00A9757F"/>
    <w:rsid w:val="00AB511F"/>
    <w:rsid w:val="00AE05C4"/>
    <w:rsid w:val="00B13FD0"/>
    <w:rsid w:val="00B4104A"/>
    <w:rsid w:val="00B50CAA"/>
    <w:rsid w:val="00B96880"/>
    <w:rsid w:val="00C00B3C"/>
    <w:rsid w:val="00C2686E"/>
    <w:rsid w:val="00C31260"/>
    <w:rsid w:val="00C53F92"/>
    <w:rsid w:val="00C73DEE"/>
    <w:rsid w:val="00C94815"/>
    <w:rsid w:val="00CC2118"/>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96F70"/>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TotalTime>
  <Pages>28</Pages>
  <Words>5806</Words>
  <Characters>33095</Characters>
  <Application>Microsoft Office Word</Application>
  <DocSecurity>0</DocSecurity>
  <Lines>275</Lines>
  <Paragraphs>77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38824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Bui Quanganh Krisztián</cp:lastModifiedBy>
  <cp:revision>3</cp:revision>
  <cp:lastPrinted>2002-07-08T12:51:00Z</cp:lastPrinted>
  <dcterms:created xsi:type="dcterms:W3CDTF">2023-05-04T13:54:00Z</dcterms:created>
  <dcterms:modified xsi:type="dcterms:W3CDTF">2023-05-04T13:56:00Z</dcterms:modified>
</cp:coreProperties>
</file>